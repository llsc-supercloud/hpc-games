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usiness Card Layout"/>
      </w:tblPr>
      <w:tblGrid>
        <w:gridCol w:w="273"/>
        <w:gridCol w:w="2176"/>
        <w:gridCol w:w="136"/>
        <w:gridCol w:w="2182"/>
        <w:gridCol w:w="273"/>
        <w:gridCol w:w="273"/>
        <w:gridCol w:w="2176"/>
        <w:gridCol w:w="136"/>
        <w:gridCol w:w="2182"/>
        <w:gridCol w:w="273"/>
      </w:tblGrid>
      <w:tr w:rsidR="00BD2982" w14:paraId="5CACFE0C" w14:textId="77777777" w:rsidTr="008E5DCE">
        <w:trPr>
          <w:trHeight w:hRule="exact" w:val="288"/>
        </w:trPr>
        <w:tc>
          <w:tcPr>
            <w:tcW w:w="273" w:type="dxa"/>
          </w:tcPr>
          <w:p w14:paraId="015F37B3" w14:textId="77777777" w:rsidR="00BD2982" w:rsidRDefault="00BD2982" w:rsidP="003A4E9C"/>
        </w:tc>
        <w:tc>
          <w:tcPr>
            <w:tcW w:w="2176" w:type="dxa"/>
          </w:tcPr>
          <w:p w14:paraId="3CE87C7C" w14:textId="77777777" w:rsidR="00BD2982" w:rsidRDefault="00BD2982" w:rsidP="003A4E9C"/>
        </w:tc>
        <w:tc>
          <w:tcPr>
            <w:tcW w:w="136" w:type="dxa"/>
          </w:tcPr>
          <w:p w14:paraId="3DFC6C34" w14:textId="77777777" w:rsidR="00BD2982" w:rsidRDefault="00BD2982" w:rsidP="003A4E9C"/>
        </w:tc>
        <w:tc>
          <w:tcPr>
            <w:tcW w:w="2182" w:type="dxa"/>
          </w:tcPr>
          <w:p w14:paraId="17CFCCF4" w14:textId="77777777" w:rsidR="00BD2982" w:rsidRDefault="00BD2982" w:rsidP="003A4E9C"/>
        </w:tc>
        <w:tc>
          <w:tcPr>
            <w:tcW w:w="273" w:type="dxa"/>
          </w:tcPr>
          <w:p w14:paraId="19F659C0" w14:textId="77777777" w:rsidR="00BD2982" w:rsidRDefault="00BD2982" w:rsidP="003A4E9C"/>
        </w:tc>
        <w:tc>
          <w:tcPr>
            <w:tcW w:w="273" w:type="dxa"/>
          </w:tcPr>
          <w:p w14:paraId="1ADDDB91" w14:textId="77777777" w:rsidR="00BD2982" w:rsidRDefault="00BD2982" w:rsidP="003A4E9C"/>
        </w:tc>
        <w:tc>
          <w:tcPr>
            <w:tcW w:w="2176" w:type="dxa"/>
          </w:tcPr>
          <w:p w14:paraId="4C3D01B9" w14:textId="77777777" w:rsidR="00BD2982" w:rsidRDefault="00BD2982" w:rsidP="003A4E9C"/>
        </w:tc>
        <w:tc>
          <w:tcPr>
            <w:tcW w:w="136" w:type="dxa"/>
          </w:tcPr>
          <w:p w14:paraId="5B77EAF3" w14:textId="77777777" w:rsidR="00BD2982" w:rsidRDefault="00BD2982" w:rsidP="003A4E9C"/>
        </w:tc>
        <w:tc>
          <w:tcPr>
            <w:tcW w:w="2182" w:type="dxa"/>
          </w:tcPr>
          <w:p w14:paraId="227D56D4" w14:textId="77777777" w:rsidR="00BD2982" w:rsidRDefault="00BD2982" w:rsidP="003A4E9C"/>
        </w:tc>
        <w:tc>
          <w:tcPr>
            <w:tcW w:w="273" w:type="dxa"/>
          </w:tcPr>
          <w:p w14:paraId="3D78C1BB" w14:textId="77777777" w:rsidR="00BD2982" w:rsidRDefault="00BD2982" w:rsidP="003A4E9C"/>
        </w:tc>
      </w:tr>
      <w:tr w:rsidR="00BD2982" w14:paraId="786E2E13" w14:textId="77777777" w:rsidTr="008E5DCE">
        <w:trPr>
          <w:trHeight w:hRule="exact" w:val="403"/>
        </w:trPr>
        <w:tc>
          <w:tcPr>
            <w:tcW w:w="273" w:type="dxa"/>
          </w:tcPr>
          <w:p w14:paraId="739AE766" w14:textId="77777777" w:rsidR="00BD2982" w:rsidRDefault="00BD2982" w:rsidP="003A4E9C">
            <w:pPr>
              <w:pStyle w:val="NoSpacing"/>
            </w:pPr>
          </w:p>
        </w:tc>
        <w:tc>
          <w:tcPr>
            <w:tcW w:w="4494" w:type="dxa"/>
            <w:gridSpan w:val="3"/>
          </w:tcPr>
          <w:p w14:paraId="18AC3A7B" w14:textId="77777777" w:rsidR="00BD2982" w:rsidRDefault="00BD2982" w:rsidP="003A4E9C">
            <w:pPr>
              <w:pStyle w:val="Organization"/>
              <w:jc w:val="center"/>
            </w:pPr>
            <w:r w:rsidRPr="00954435">
              <w:rPr>
                <w:sz w:val="32"/>
              </w:rPr>
              <w:t>Job Array (Throughput)</w:t>
            </w:r>
          </w:p>
        </w:tc>
        <w:tc>
          <w:tcPr>
            <w:tcW w:w="273" w:type="dxa"/>
          </w:tcPr>
          <w:p w14:paraId="224C2F11" w14:textId="77777777" w:rsidR="00BD2982" w:rsidRDefault="00BD2982" w:rsidP="003A4E9C">
            <w:pPr>
              <w:pStyle w:val="NoSpacing"/>
            </w:pPr>
          </w:p>
        </w:tc>
        <w:tc>
          <w:tcPr>
            <w:tcW w:w="273" w:type="dxa"/>
          </w:tcPr>
          <w:p w14:paraId="5FB6635C" w14:textId="77777777" w:rsidR="00BD2982" w:rsidRDefault="00BD2982" w:rsidP="003A4E9C">
            <w:pPr>
              <w:pStyle w:val="NoSpacing"/>
            </w:pPr>
          </w:p>
        </w:tc>
        <w:tc>
          <w:tcPr>
            <w:tcW w:w="4494" w:type="dxa"/>
            <w:gridSpan w:val="3"/>
          </w:tcPr>
          <w:p w14:paraId="730EA57F" w14:textId="77777777" w:rsidR="00BD2982" w:rsidRDefault="00BD2982" w:rsidP="003A4E9C">
            <w:pPr>
              <w:pStyle w:val="Organization"/>
              <w:jc w:val="center"/>
            </w:pPr>
            <w:r w:rsidRPr="00954435">
              <w:rPr>
                <w:sz w:val="32"/>
              </w:rPr>
              <w:t>Job Array (Throughput)</w:t>
            </w:r>
          </w:p>
        </w:tc>
        <w:tc>
          <w:tcPr>
            <w:tcW w:w="273" w:type="dxa"/>
          </w:tcPr>
          <w:p w14:paraId="13EFFA9E" w14:textId="77777777" w:rsidR="00BD2982" w:rsidRDefault="00BD2982" w:rsidP="003A4E9C">
            <w:pPr>
              <w:pStyle w:val="NoSpacing"/>
            </w:pPr>
          </w:p>
        </w:tc>
      </w:tr>
      <w:tr w:rsidR="00BD2982" w14:paraId="6214125F" w14:textId="77777777" w:rsidTr="008E5DCE">
        <w:trPr>
          <w:trHeight w:hRule="exact" w:val="757"/>
        </w:trPr>
        <w:tc>
          <w:tcPr>
            <w:tcW w:w="273" w:type="dxa"/>
          </w:tcPr>
          <w:p w14:paraId="35EA9553" w14:textId="77777777" w:rsidR="00BD2982" w:rsidRDefault="00BD2982" w:rsidP="003A4E9C"/>
        </w:tc>
        <w:tc>
          <w:tcPr>
            <w:tcW w:w="4494" w:type="dxa"/>
            <w:gridSpan w:val="3"/>
          </w:tcPr>
          <w:p w14:paraId="036F65E6" w14:textId="77777777" w:rsidR="00BD2982" w:rsidRDefault="00BD2982" w:rsidP="003A4E9C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Number of Tasks: 8</w:t>
            </w:r>
          </w:p>
          <w:p w14:paraId="63A4ECBD" w14:textId="77777777" w:rsidR="00BD2982" w:rsidRDefault="00BD2982" w:rsidP="003A4E9C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Cores per Task: 1</w:t>
            </w:r>
          </w:p>
          <w:p w14:paraId="491AF3BD" w14:textId="77777777" w:rsidR="00BD2982" w:rsidRPr="00954435" w:rsidRDefault="00BD2982" w:rsidP="003A4E9C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</w:p>
        </w:tc>
        <w:tc>
          <w:tcPr>
            <w:tcW w:w="273" w:type="dxa"/>
          </w:tcPr>
          <w:p w14:paraId="2A0574C6" w14:textId="77777777" w:rsidR="00BD2982" w:rsidRDefault="00BD2982" w:rsidP="003A4E9C"/>
        </w:tc>
        <w:tc>
          <w:tcPr>
            <w:tcW w:w="273" w:type="dxa"/>
          </w:tcPr>
          <w:p w14:paraId="2E5DA4FA" w14:textId="77777777" w:rsidR="00BD2982" w:rsidRDefault="00BD2982" w:rsidP="003A4E9C"/>
        </w:tc>
        <w:tc>
          <w:tcPr>
            <w:tcW w:w="4494" w:type="dxa"/>
            <w:gridSpan w:val="3"/>
          </w:tcPr>
          <w:p w14:paraId="598EC484" w14:textId="77777777" w:rsidR="00BD2982" w:rsidRDefault="00BD2982" w:rsidP="003A4E9C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Number of Tasks: 8</w:t>
            </w:r>
          </w:p>
          <w:p w14:paraId="5515D08C" w14:textId="77777777" w:rsidR="00BD2982" w:rsidRDefault="00BD2982" w:rsidP="003A4E9C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Cores per Task: 1</w:t>
            </w:r>
          </w:p>
          <w:p w14:paraId="40EE6779" w14:textId="77777777" w:rsidR="00BD2982" w:rsidRDefault="00BD2982" w:rsidP="003A4E9C"/>
        </w:tc>
        <w:tc>
          <w:tcPr>
            <w:tcW w:w="273" w:type="dxa"/>
          </w:tcPr>
          <w:p w14:paraId="150453EB" w14:textId="77777777" w:rsidR="00BD2982" w:rsidRDefault="00BD2982" w:rsidP="003A4E9C"/>
        </w:tc>
      </w:tr>
      <w:tr w:rsidR="00BD2982" w14:paraId="21741209" w14:textId="77777777" w:rsidTr="008E5DCE">
        <w:trPr>
          <w:trHeight w:hRule="exact" w:val="1210"/>
        </w:trPr>
        <w:tc>
          <w:tcPr>
            <w:tcW w:w="273" w:type="dxa"/>
          </w:tcPr>
          <w:p w14:paraId="3711A299" w14:textId="77777777" w:rsidR="00BD2982" w:rsidRDefault="00BD2982" w:rsidP="003A4E9C"/>
        </w:tc>
        <w:tc>
          <w:tcPr>
            <w:tcW w:w="4494" w:type="dxa"/>
            <w:gridSpan w:val="3"/>
            <w:vAlign w:val="center"/>
          </w:tcPr>
          <w:p w14:paraId="3A97AA7D" w14:textId="77777777" w:rsidR="00BD2982" w:rsidRPr="009F576A" w:rsidRDefault="00BD2982" w:rsidP="003A4E9C">
            <w:pPr>
              <w:rPr>
                <w:rFonts w:ascii="Consolas" w:hAnsi="Consolas" w:cs="Consolas"/>
              </w:rPr>
            </w:pPr>
            <w:proofErr w:type="gramStart"/>
            <w:r w:rsidRPr="009F576A">
              <w:rPr>
                <w:rFonts w:ascii="Consolas" w:hAnsi="Consolas" w:cs="Consolas"/>
              </w:rPr>
              <w:t>#!/</w:t>
            </w:r>
            <w:proofErr w:type="gramEnd"/>
            <w:r w:rsidRPr="009F576A">
              <w:rPr>
                <w:rFonts w:ascii="Consolas" w:hAnsi="Consolas" w:cs="Consolas"/>
              </w:rPr>
              <w:t>bin/bash</w:t>
            </w:r>
          </w:p>
          <w:p w14:paraId="67744E41" w14:textId="77777777" w:rsidR="00BD2982" w:rsidRPr="009F576A" w:rsidRDefault="00BD2982" w:rsidP="003A4E9C">
            <w:pPr>
              <w:rPr>
                <w:rFonts w:ascii="Consolas" w:hAnsi="Consolas" w:cs="Consolas"/>
              </w:rPr>
            </w:pPr>
            <w:r w:rsidRPr="009F576A">
              <w:rPr>
                <w:rFonts w:ascii="Consolas" w:hAnsi="Consolas" w:cs="Consolas"/>
              </w:rPr>
              <w:t>#SBATCH -o out.log-%j-%a</w:t>
            </w:r>
          </w:p>
          <w:p w14:paraId="73EB1370" w14:textId="77777777" w:rsidR="00BD2982" w:rsidRPr="009F576A" w:rsidRDefault="00BD2982" w:rsidP="003A4E9C">
            <w:pPr>
              <w:rPr>
                <w:rFonts w:ascii="Consolas" w:hAnsi="Consolas" w:cs="Consolas"/>
              </w:rPr>
            </w:pPr>
            <w:r w:rsidRPr="009F576A">
              <w:rPr>
                <w:rFonts w:ascii="Consolas" w:hAnsi="Consolas" w:cs="Consolas"/>
              </w:rPr>
              <w:t>#SBATCH -a 1-8</w:t>
            </w:r>
          </w:p>
          <w:p w14:paraId="1C55AB3F" w14:textId="77777777" w:rsidR="00BD2982" w:rsidRPr="009F576A" w:rsidRDefault="00BD2982" w:rsidP="003A4E9C">
            <w:pPr>
              <w:rPr>
                <w:rFonts w:ascii="Consolas" w:hAnsi="Consolas" w:cs="Consolas"/>
              </w:rPr>
            </w:pPr>
            <w:proofErr w:type="spellStart"/>
            <w:r w:rsidRPr="009F576A">
              <w:rPr>
                <w:rFonts w:ascii="Consolas" w:hAnsi="Consolas" w:cs="Consolas"/>
              </w:rPr>
              <w:t>julia</w:t>
            </w:r>
            <w:proofErr w:type="spellEnd"/>
            <w:r w:rsidRPr="009F576A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9F576A">
              <w:rPr>
                <w:rFonts w:ascii="Consolas" w:hAnsi="Consolas" w:cs="Consolas"/>
              </w:rPr>
              <w:t>myscript.jl</w:t>
            </w:r>
            <w:proofErr w:type="spellEnd"/>
            <w:proofErr w:type="gramEnd"/>
            <w:r w:rsidRPr="009F576A">
              <w:rPr>
                <w:rFonts w:ascii="Consolas" w:hAnsi="Consolas" w:cs="Consolas"/>
              </w:rPr>
              <w:t xml:space="preserve"> $SLURM_ARRAY_TASK_ID</w:t>
            </w:r>
          </w:p>
        </w:tc>
        <w:tc>
          <w:tcPr>
            <w:tcW w:w="273" w:type="dxa"/>
          </w:tcPr>
          <w:p w14:paraId="1D975798" w14:textId="77777777" w:rsidR="00BD2982" w:rsidRPr="009F576A" w:rsidRDefault="00BD2982" w:rsidP="003A4E9C">
            <w:pPr>
              <w:rPr>
                <w:rFonts w:ascii="Consolas" w:hAnsi="Consolas" w:cs="Consolas"/>
              </w:rPr>
            </w:pPr>
          </w:p>
        </w:tc>
        <w:tc>
          <w:tcPr>
            <w:tcW w:w="273" w:type="dxa"/>
          </w:tcPr>
          <w:p w14:paraId="5208358A" w14:textId="77777777" w:rsidR="00BD2982" w:rsidRPr="009F576A" w:rsidRDefault="00BD2982" w:rsidP="003A4E9C">
            <w:pPr>
              <w:rPr>
                <w:rFonts w:ascii="Consolas" w:hAnsi="Consolas" w:cs="Consolas"/>
              </w:rPr>
            </w:pPr>
          </w:p>
        </w:tc>
        <w:tc>
          <w:tcPr>
            <w:tcW w:w="4494" w:type="dxa"/>
            <w:gridSpan w:val="3"/>
            <w:vAlign w:val="center"/>
          </w:tcPr>
          <w:p w14:paraId="1FFAC860" w14:textId="77777777" w:rsidR="00BD2982" w:rsidRPr="009F576A" w:rsidRDefault="00BD2982" w:rsidP="003A4E9C">
            <w:pPr>
              <w:rPr>
                <w:rFonts w:ascii="Consolas" w:hAnsi="Consolas" w:cs="Consolas"/>
              </w:rPr>
            </w:pPr>
            <w:proofErr w:type="gramStart"/>
            <w:r w:rsidRPr="009F576A">
              <w:rPr>
                <w:rFonts w:ascii="Consolas" w:hAnsi="Consolas" w:cs="Consolas"/>
              </w:rPr>
              <w:t>#!/</w:t>
            </w:r>
            <w:proofErr w:type="gramEnd"/>
            <w:r w:rsidRPr="009F576A">
              <w:rPr>
                <w:rFonts w:ascii="Consolas" w:hAnsi="Consolas" w:cs="Consolas"/>
              </w:rPr>
              <w:t>bin/bash</w:t>
            </w:r>
          </w:p>
          <w:p w14:paraId="72E5CB29" w14:textId="77777777" w:rsidR="00BD2982" w:rsidRPr="009F576A" w:rsidRDefault="00BD2982" w:rsidP="003A4E9C">
            <w:pPr>
              <w:rPr>
                <w:rFonts w:ascii="Consolas" w:hAnsi="Consolas" w:cs="Consolas"/>
              </w:rPr>
            </w:pPr>
            <w:r w:rsidRPr="009F576A">
              <w:rPr>
                <w:rFonts w:ascii="Consolas" w:hAnsi="Consolas" w:cs="Consolas"/>
              </w:rPr>
              <w:t>#SBATCH -o out.log-%j-%a</w:t>
            </w:r>
          </w:p>
          <w:p w14:paraId="74AFDE40" w14:textId="77777777" w:rsidR="00BD2982" w:rsidRPr="009F576A" w:rsidRDefault="00BD2982" w:rsidP="003A4E9C">
            <w:pPr>
              <w:rPr>
                <w:rFonts w:ascii="Consolas" w:hAnsi="Consolas" w:cs="Consolas"/>
              </w:rPr>
            </w:pPr>
            <w:r w:rsidRPr="009F576A">
              <w:rPr>
                <w:rFonts w:ascii="Consolas" w:hAnsi="Consolas" w:cs="Consolas"/>
              </w:rPr>
              <w:t>#SBATCH -a 1-8</w:t>
            </w:r>
          </w:p>
          <w:p w14:paraId="19EE2EEB" w14:textId="77777777" w:rsidR="00BD2982" w:rsidRPr="009F576A" w:rsidRDefault="00BD2982" w:rsidP="003A4E9C">
            <w:pPr>
              <w:rPr>
                <w:rFonts w:ascii="Consolas" w:hAnsi="Consolas" w:cs="Consolas"/>
              </w:rPr>
            </w:pPr>
            <w:r w:rsidRPr="009F576A">
              <w:rPr>
                <w:rFonts w:ascii="Consolas" w:hAnsi="Consolas" w:cs="Consolas"/>
              </w:rPr>
              <w:t>python myscript.py $SLURM_ARRAY_TASK_ID</w:t>
            </w:r>
          </w:p>
        </w:tc>
        <w:tc>
          <w:tcPr>
            <w:tcW w:w="273" w:type="dxa"/>
          </w:tcPr>
          <w:p w14:paraId="618AB5FA" w14:textId="77777777" w:rsidR="00BD2982" w:rsidRDefault="00BD2982" w:rsidP="003A4E9C"/>
        </w:tc>
      </w:tr>
      <w:tr w:rsidR="00BD2982" w14:paraId="1B15AAE3" w14:textId="77777777" w:rsidTr="008E5DCE">
        <w:trPr>
          <w:trHeight w:hRule="exact" w:val="216"/>
        </w:trPr>
        <w:tc>
          <w:tcPr>
            <w:tcW w:w="273" w:type="dxa"/>
          </w:tcPr>
          <w:p w14:paraId="7CE4B16B" w14:textId="77777777" w:rsidR="00BD2982" w:rsidRDefault="00BD2982" w:rsidP="003A4E9C"/>
        </w:tc>
        <w:tc>
          <w:tcPr>
            <w:tcW w:w="2176" w:type="dxa"/>
          </w:tcPr>
          <w:p w14:paraId="6C774104" w14:textId="77777777" w:rsidR="00BD2982" w:rsidRDefault="00BD2982" w:rsidP="003A4E9C"/>
        </w:tc>
        <w:tc>
          <w:tcPr>
            <w:tcW w:w="136" w:type="dxa"/>
          </w:tcPr>
          <w:p w14:paraId="36062D11" w14:textId="77777777" w:rsidR="00BD2982" w:rsidRDefault="00BD2982" w:rsidP="003A4E9C"/>
        </w:tc>
        <w:tc>
          <w:tcPr>
            <w:tcW w:w="2182" w:type="dxa"/>
          </w:tcPr>
          <w:p w14:paraId="25FBAD55" w14:textId="77777777" w:rsidR="00BD2982" w:rsidRDefault="00BD2982" w:rsidP="003A4E9C"/>
        </w:tc>
        <w:tc>
          <w:tcPr>
            <w:tcW w:w="273" w:type="dxa"/>
          </w:tcPr>
          <w:p w14:paraId="43356CA5" w14:textId="77777777" w:rsidR="00BD2982" w:rsidRDefault="00BD2982" w:rsidP="003A4E9C"/>
        </w:tc>
        <w:tc>
          <w:tcPr>
            <w:tcW w:w="273" w:type="dxa"/>
          </w:tcPr>
          <w:p w14:paraId="7395DCD1" w14:textId="77777777" w:rsidR="00BD2982" w:rsidRDefault="00BD2982" w:rsidP="003A4E9C"/>
        </w:tc>
        <w:tc>
          <w:tcPr>
            <w:tcW w:w="2176" w:type="dxa"/>
          </w:tcPr>
          <w:p w14:paraId="574526D3" w14:textId="77777777" w:rsidR="00BD2982" w:rsidRDefault="00BD2982" w:rsidP="003A4E9C"/>
        </w:tc>
        <w:tc>
          <w:tcPr>
            <w:tcW w:w="136" w:type="dxa"/>
          </w:tcPr>
          <w:p w14:paraId="12EF51E2" w14:textId="77777777" w:rsidR="00BD2982" w:rsidRDefault="00BD2982" w:rsidP="003A4E9C"/>
        </w:tc>
        <w:tc>
          <w:tcPr>
            <w:tcW w:w="2182" w:type="dxa"/>
          </w:tcPr>
          <w:p w14:paraId="02250DCB" w14:textId="77777777" w:rsidR="00BD2982" w:rsidRDefault="00BD2982" w:rsidP="003A4E9C"/>
        </w:tc>
        <w:tc>
          <w:tcPr>
            <w:tcW w:w="273" w:type="dxa"/>
          </w:tcPr>
          <w:p w14:paraId="628ECB2F" w14:textId="77777777" w:rsidR="00BD2982" w:rsidRDefault="00BD2982" w:rsidP="003A4E9C"/>
        </w:tc>
      </w:tr>
      <w:tr w:rsidR="00BD2982" w14:paraId="1E4CC991" w14:textId="77777777" w:rsidTr="008E5DCE">
        <w:trPr>
          <w:trHeight w:hRule="exact" w:val="288"/>
        </w:trPr>
        <w:tc>
          <w:tcPr>
            <w:tcW w:w="273" w:type="dxa"/>
          </w:tcPr>
          <w:p w14:paraId="294984A8" w14:textId="77777777" w:rsidR="00BD2982" w:rsidRDefault="00BD2982" w:rsidP="003A4E9C"/>
        </w:tc>
        <w:tc>
          <w:tcPr>
            <w:tcW w:w="2176" w:type="dxa"/>
          </w:tcPr>
          <w:p w14:paraId="0472F1BC" w14:textId="77777777" w:rsidR="00BD2982" w:rsidRDefault="00BD2982" w:rsidP="003A4E9C"/>
        </w:tc>
        <w:tc>
          <w:tcPr>
            <w:tcW w:w="136" w:type="dxa"/>
          </w:tcPr>
          <w:p w14:paraId="48B05E76" w14:textId="77777777" w:rsidR="00BD2982" w:rsidRDefault="00BD2982" w:rsidP="003A4E9C"/>
        </w:tc>
        <w:tc>
          <w:tcPr>
            <w:tcW w:w="2182" w:type="dxa"/>
          </w:tcPr>
          <w:p w14:paraId="3124B24E" w14:textId="77777777" w:rsidR="00BD2982" w:rsidRDefault="00BD2982" w:rsidP="003A4E9C"/>
        </w:tc>
        <w:tc>
          <w:tcPr>
            <w:tcW w:w="273" w:type="dxa"/>
          </w:tcPr>
          <w:p w14:paraId="67D92137" w14:textId="77777777" w:rsidR="00BD2982" w:rsidRDefault="00BD2982" w:rsidP="003A4E9C"/>
        </w:tc>
        <w:tc>
          <w:tcPr>
            <w:tcW w:w="273" w:type="dxa"/>
          </w:tcPr>
          <w:p w14:paraId="0FDC34BE" w14:textId="77777777" w:rsidR="00BD2982" w:rsidRDefault="00BD2982" w:rsidP="003A4E9C"/>
        </w:tc>
        <w:tc>
          <w:tcPr>
            <w:tcW w:w="2176" w:type="dxa"/>
          </w:tcPr>
          <w:p w14:paraId="0DE016DF" w14:textId="77777777" w:rsidR="00BD2982" w:rsidRDefault="00BD2982" w:rsidP="003A4E9C"/>
        </w:tc>
        <w:tc>
          <w:tcPr>
            <w:tcW w:w="136" w:type="dxa"/>
          </w:tcPr>
          <w:p w14:paraId="68DA252D" w14:textId="77777777" w:rsidR="00BD2982" w:rsidRDefault="00BD2982" w:rsidP="003A4E9C"/>
        </w:tc>
        <w:tc>
          <w:tcPr>
            <w:tcW w:w="2182" w:type="dxa"/>
          </w:tcPr>
          <w:p w14:paraId="13D12A15" w14:textId="77777777" w:rsidR="00BD2982" w:rsidRDefault="00BD2982" w:rsidP="003A4E9C"/>
        </w:tc>
        <w:tc>
          <w:tcPr>
            <w:tcW w:w="273" w:type="dxa"/>
          </w:tcPr>
          <w:p w14:paraId="5A482F56" w14:textId="77777777" w:rsidR="00BD2982" w:rsidRDefault="00BD2982" w:rsidP="003A4E9C"/>
        </w:tc>
      </w:tr>
      <w:tr w:rsidR="00BD2982" w14:paraId="6A603268" w14:textId="77777777" w:rsidTr="008E5DCE">
        <w:trPr>
          <w:trHeight w:hRule="exact" w:val="403"/>
        </w:trPr>
        <w:tc>
          <w:tcPr>
            <w:tcW w:w="273" w:type="dxa"/>
          </w:tcPr>
          <w:p w14:paraId="02DD728E" w14:textId="77777777" w:rsidR="00BD2982" w:rsidRDefault="00BD2982" w:rsidP="003A4E9C"/>
        </w:tc>
        <w:tc>
          <w:tcPr>
            <w:tcW w:w="4494" w:type="dxa"/>
            <w:gridSpan w:val="3"/>
          </w:tcPr>
          <w:p w14:paraId="048071E1" w14:textId="77777777" w:rsidR="00BD2982" w:rsidRDefault="00BD2982" w:rsidP="003A4E9C">
            <w:pPr>
              <w:pStyle w:val="Organization"/>
              <w:jc w:val="center"/>
            </w:pPr>
            <w:r w:rsidRPr="00954435">
              <w:rPr>
                <w:sz w:val="32"/>
              </w:rPr>
              <w:t>Job Array (Throughput)</w:t>
            </w:r>
          </w:p>
        </w:tc>
        <w:tc>
          <w:tcPr>
            <w:tcW w:w="273" w:type="dxa"/>
          </w:tcPr>
          <w:p w14:paraId="4E9D725F" w14:textId="77777777" w:rsidR="00BD2982" w:rsidRDefault="00BD2982" w:rsidP="003A4E9C">
            <w:pPr>
              <w:pStyle w:val="NoSpacing"/>
            </w:pPr>
          </w:p>
        </w:tc>
        <w:tc>
          <w:tcPr>
            <w:tcW w:w="273" w:type="dxa"/>
          </w:tcPr>
          <w:p w14:paraId="093988BD" w14:textId="77777777" w:rsidR="00BD2982" w:rsidRDefault="00BD2982" w:rsidP="003A4E9C">
            <w:pPr>
              <w:pStyle w:val="NoSpacing"/>
            </w:pPr>
          </w:p>
        </w:tc>
        <w:tc>
          <w:tcPr>
            <w:tcW w:w="4494" w:type="dxa"/>
            <w:gridSpan w:val="3"/>
          </w:tcPr>
          <w:p w14:paraId="7F3F63DE" w14:textId="77777777" w:rsidR="00BD2982" w:rsidRDefault="00BD2982" w:rsidP="003A4E9C">
            <w:pPr>
              <w:pStyle w:val="Organization"/>
              <w:jc w:val="center"/>
            </w:pPr>
            <w:r w:rsidRPr="00954435">
              <w:rPr>
                <w:sz w:val="32"/>
              </w:rPr>
              <w:t>Job Array (Throughput)</w:t>
            </w:r>
          </w:p>
        </w:tc>
        <w:tc>
          <w:tcPr>
            <w:tcW w:w="273" w:type="dxa"/>
          </w:tcPr>
          <w:p w14:paraId="3DE7381B" w14:textId="77777777" w:rsidR="00BD2982" w:rsidRDefault="00BD2982" w:rsidP="003A4E9C"/>
        </w:tc>
      </w:tr>
      <w:tr w:rsidR="00BD2982" w14:paraId="1E4E2929" w14:textId="77777777" w:rsidTr="008E5DCE">
        <w:trPr>
          <w:trHeight w:hRule="exact" w:val="763"/>
        </w:trPr>
        <w:tc>
          <w:tcPr>
            <w:tcW w:w="273" w:type="dxa"/>
          </w:tcPr>
          <w:p w14:paraId="077AAE61" w14:textId="77777777" w:rsidR="00BD2982" w:rsidRDefault="00BD2982" w:rsidP="003A4E9C"/>
        </w:tc>
        <w:tc>
          <w:tcPr>
            <w:tcW w:w="4494" w:type="dxa"/>
            <w:gridSpan w:val="3"/>
          </w:tcPr>
          <w:p w14:paraId="0880769D" w14:textId="77777777" w:rsidR="00BD2982" w:rsidRDefault="00BD2982" w:rsidP="003A4E9C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Number of Tasks: 4</w:t>
            </w:r>
          </w:p>
          <w:p w14:paraId="4353216D" w14:textId="77777777" w:rsidR="00BD2982" w:rsidRDefault="00BD2982" w:rsidP="003A4E9C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Cores per Task: 1</w:t>
            </w:r>
          </w:p>
          <w:p w14:paraId="67363BDF" w14:textId="77777777" w:rsidR="00BD2982" w:rsidRPr="00954435" w:rsidRDefault="00BD2982" w:rsidP="003A4E9C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</w:p>
        </w:tc>
        <w:tc>
          <w:tcPr>
            <w:tcW w:w="273" w:type="dxa"/>
          </w:tcPr>
          <w:p w14:paraId="26A3BBB8" w14:textId="77777777" w:rsidR="00BD2982" w:rsidRDefault="00BD2982" w:rsidP="003A4E9C"/>
        </w:tc>
        <w:tc>
          <w:tcPr>
            <w:tcW w:w="273" w:type="dxa"/>
          </w:tcPr>
          <w:p w14:paraId="72655649" w14:textId="77777777" w:rsidR="00BD2982" w:rsidRDefault="00BD2982" w:rsidP="003A4E9C"/>
        </w:tc>
        <w:tc>
          <w:tcPr>
            <w:tcW w:w="4494" w:type="dxa"/>
            <w:gridSpan w:val="3"/>
          </w:tcPr>
          <w:p w14:paraId="34AC238F" w14:textId="77777777" w:rsidR="00BD2982" w:rsidRDefault="00BD2982" w:rsidP="003A4E9C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Number of Tasks: 4</w:t>
            </w:r>
          </w:p>
          <w:p w14:paraId="4ADCF44C" w14:textId="77777777" w:rsidR="00BD2982" w:rsidRDefault="00BD2982" w:rsidP="003A4E9C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Cores per Task: 1</w:t>
            </w:r>
          </w:p>
          <w:p w14:paraId="1994EF2A" w14:textId="77777777" w:rsidR="00BD2982" w:rsidRDefault="00BD2982" w:rsidP="003A4E9C"/>
        </w:tc>
        <w:tc>
          <w:tcPr>
            <w:tcW w:w="273" w:type="dxa"/>
          </w:tcPr>
          <w:p w14:paraId="01A7D2C9" w14:textId="77777777" w:rsidR="00BD2982" w:rsidRDefault="00BD2982" w:rsidP="003A4E9C"/>
        </w:tc>
      </w:tr>
      <w:tr w:rsidR="00BD2982" w14:paraId="7E1B2B37" w14:textId="77777777" w:rsidTr="008E5DCE">
        <w:trPr>
          <w:trHeight w:hRule="exact" w:val="1210"/>
        </w:trPr>
        <w:tc>
          <w:tcPr>
            <w:tcW w:w="273" w:type="dxa"/>
          </w:tcPr>
          <w:p w14:paraId="378DCFF4" w14:textId="77777777" w:rsidR="00BD2982" w:rsidRDefault="00BD2982" w:rsidP="003A4E9C"/>
        </w:tc>
        <w:tc>
          <w:tcPr>
            <w:tcW w:w="4494" w:type="dxa"/>
            <w:gridSpan w:val="3"/>
            <w:vAlign w:val="center"/>
          </w:tcPr>
          <w:p w14:paraId="566FA29C" w14:textId="77777777" w:rsidR="00BD2982" w:rsidRPr="009F576A" w:rsidRDefault="00BD2982" w:rsidP="003A4E9C">
            <w:pPr>
              <w:rPr>
                <w:rFonts w:ascii="Consolas" w:hAnsi="Consolas" w:cs="Consolas"/>
              </w:rPr>
            </w:pPr>
            <w:proofErr w:type="gramStart"/>
            <w:r w:rsidRPr="009F576A">
              <w:rPr>
                <w:rFonts w:ascii="Consolas" w:hAnsi="Consolas" w:cs="Consolas"/>
              </w:rPr>
              <w:t>#!/</w:t>
            </w:r>
            <w:proofErr w:type="gramEnd"/>
            <w:r w:rsidRPr="009F576A">
              <w:rPr>
                <w:rFonts w:ascii="Consolas" w:hAnsi="Consolas" w:cs="Consolas"/>
              </w:rPr>
              <w:t>bin/bash</w:t>
            </w:r>
          </w:p>
          <w:p w14:paraId="13BE3076" w14:textId="77777777" w:rsidR="00BD2982" w:rsidRPr="009F576A" w:rsidRDefault="00BD2982" w:rsidP="003A4E9C">
            <w:pPr>
              <w:rPr>
                <w:rFonts w:ascii="Consolas" w:hAnsi="Consolas" w:cs="Consolas"/>
              </w:rPr>
            </w:pPr>
            <w:r w:rsidRPr="009F576A">
              <w:rPr>
                <w:rFonts w:ascii="Consolas" w:hAnsi="Consolas" w:cs="Consolas"/>
              </w:rPr>
              <w:t>#SBATCH -o out.log-%j-%a</w:t>
            </w:r>
          </w:p>
          <w:p w14:paraId="0255E707" w14:textId="77777777" w:rsidR="00BD2982" w:rsidRPr="009F576A" w:rsidRDefault="007958DE" w:rsidP="003A4E9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#SBATCH -a 1-4</w:t>
            </w:r>
          </w:p>
          <w:p w14:paraId="348CA7F3" w14:textId="77777777" w:rsidR="00BD2982" w:rsidRPr="009F576A" w:rsidRDefault="00BD2982" w:rsidP="003A4E9C">
            <w:pPr>
              <w:rPr>
                <w:rFonts w:ascii="Consolas" w:hAnsi="Consolas" w:cs="Consolas"/>
              </w:rPr>
            </w:pPr>
            <w:proofErr w:type="spellStart"/>
            <w:r w:rsidRPr="009F576A">
              <w:rPr>
                <w:rFonts w:ascii="Consolas" w:hAnsi="Consolas" w:cs="Consolas"/>
              </w:rPr>
              <w:t>julia</w:t>
            </w:r>
            <w:proofErr w:type="spellEnd"/>
            <w:r w:rsidRPr="009F576A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9F576A">
              <w:rPr>
                <w:rFonts w:ascii="Consolas" w:hAnsi="Consolas" w:cs="Consolas"/>
              </w:rPr>
              <w:t>myscript.jl</w:t>
            </w:r>
            <w:proofErr w:type="spellEnd"/>
            <w:proofErr w:type="gramEnd"/>
            <w:r w:rsidRPr="009F576A">
              <w:rPr>
                <w:rFonts w:ascii="Consolas" w:hAnsi="Consolas" w:cs="Consolas"/>
              </w:rPr>
              <w:t xml:space="preserve"> $SLURM_ARRAY_TASK_ID</w:t>
            </w:r>
          </w:p>
        </w:tc>
        <w:tc>
          <w:tcPr>
            <w:tcW w:w="273" w:type="dxa"/>
          </w:tcPr>
          <w:p w14:paraId="1313D5CC" w14:textId="77777777" w:rsidR="00BD2982" w:rsidRPr="009F576A" w:rsidRDefault="00BD2982" w:rsidP="003A4E9C">
            <w:pPr>
              <w:rPr>
                <w:rFonts w:ascii="Consolas" w:hAnsi="Consolas" w:cs="Consolas"/>
              </w:rPr>
            </w:pPr>
          </w:p>
        </w:tc>
        <w:tc>
          <w:tcPr>
            <w:tcW w:w="273" w:type="dxa"/>
          </w:tcPr>
          <w:p w14:paraId="7AFDA648" w14:textId="77777777" w:rsidR="00BD2982" w:rsidRPr="009F576A" w:rsidRDefault="00BD2982" w:rsidP="003A4E9C">
            <w:pPr>
              <w:rPr>
                <w:rFonts w:ascii="Consolas" w:hAnsi="Consolas" w:cs="Consolas"/>
              </w:rPr>
            </w:pPr>
          </w:p>
        </w:tc>
        <w:tc>
          <w:tcPr>
            <w:tcW w:w="4494" w:type="dxa"/>
            <w:gridSpan w:val="3"/>
            <w:vAlign w:val="center"/>
          </w:tcPr>
          <w:p w14:paraId="6FE11AAE" w14:textId="77777777" w:rsidR="00BD2982" w:rsidRPr="009F576A" w:rsidRDefault="00BD2982" w:rsidP="003A4E9C">
            <w:pPr>
              <w:rPr>
                <w:rFonts w:ascii="Consolas" w:hAnsi="Consolas" w:cs="Consolas"/>
              </w:rPr>
            </w:pPr>
            <w:proofErr w:type="gramStart"/>
            <w:r w:rsidRPr="009F576A">
              <w:rPr>
                <w:rFonts w:ascii="Consolas" w:hAnsi="Consolas" w:cs="Consolas"/>
              </w:rPr>
              <w:t>#!/</w:t>
            </w:r>
            <w:proofErr w:type="gramEnd"/>
            <w:r w:rsidRPr="009F576A">
              <w:rPr>
                <w:rFonts w:ascii="Consolas" w:hAnsi="Consolas" w:cs="Consolas"/>
              </w:rPr>
              <w:t>bin/bash</w:t>
            </w:r>
          </w:p>
          <w:p w14:paraId="29C96F3C" w14:textId="77777777" w:rsidR="00BD2982" w:rsidRPr="009F576A" w:rsidRDefault="00BD2982" w:rsidP="003A4E9C">
            <w:pPr>
              <w:rPr>
                <w:rFonts w:ascii="Consolas" w:hAnsi="Consolas" w:cs="Consolas"/>
              </w:rPr>
            </w:pPr>
            <w:r w:rsidRPr="009F576A">
              <w:rPr>
                <w:rFonts w:ascii="Consolas" w:hAnsi="Consolas" w:cs="Consolas"/>
              </w:rPr>
              <w:t>#SBATCH -o out.log-%j-%a</w:t>
            </w:r>
          </w:p>
          <w:p w14:paraId="2FBD2B89" w14:textId="77777777" w:rsidR="00BD2982" w:rsidRPr="009F576A" w:rsidRDefault="007958DE" w:rsidP="003A4E9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#SBATCH -a 1-4</w:t>
            </w:r>
          </w:p>
          <w:p w14:paraId="073BFF57" w14:textId="77777777" w:rsidR="00BD2982" w:rsidRPr="009F576A" w:rsidRDefault="00BD2982" w:rsidP="003A4E9C">
            <w:pPr>
              <w:rPr>
                <w:rFonts w:ascii="Consolas" w:hAnsi="Consolas" w:cs="Consolas"/>
              </w:rPr>
            </w:pPr>
            <w:r w:rsidRPr="009F576A">
              <w:rPr>
                <w:rFonts w:ascii="Consolas" w:hAnsi="Consolas" w:cs="Consolas"/>
              </w:rPr>
              <w:t>python myscript.py $SLURM_ARRAY_TASK_ID</w:t>
            </w:r>
          </w:p>
        </w:tc>
        <w:tc>
          <w:tcPr>
            <w:tcW w:w="273" w:type="dxa"/>
          </w:tcPr>
          <w:p w14:paraId="23BF548B" w14:textId="77777777" w:rsidR="00BD2982" w:rsidRDefault="00BD2982" w:rsidP="003A4E9C"/>
        </w:tc>
      </w:tr>
      <w:tr w:rsidR="00BD2982" w14:paraId="7158B4D7" w14:textId="77777777" w:rsidTr="008E5DCE">
        <w:trPr>
          <w:trHeight w:hRule="exact" w:val="216"/>
        </w:trPr>
        <w:tc>
          <w:tcPr>
            <w:tcW w:w="273" w:type="dxa"/>
          </w:tcPr>
          <w:p w14:paraId="7355CB32" w14:textId="77777777" w:rsidR="00BD2982" w:rsidRDefault="00BD2982" w:rsidP="003A4E9C"/>
        </w:tc>
        <w:tc>
          <w:tcPr>
            <w:tcW w:w="2176" w:type="dxa"/>
          </w:tcPr>
          <w:p w14:paraId="3D6144DC" w14:textId="77777777" w:rsidR="00BD2982" w:rsidRDefault="00BD2982" w:rsidP="003A4E9C"/>
        </w:tc>
        <w:tc>
          <w:tcPr>
            <w:tcW w:w="136" w:type="dxa"/>
          </w:tcPr>
          <w:p w14:paraId="579B83F6" w14:textId="77777777" w:rsidR="00BD2982" w:rsidRDefault="00BD2982" w:rsidP="003A4E9C"/>
        </w:tc>
        <w:tc>
          <w:tcPr>
            <w:tcW w:w="2182" w:type="dxa"/>
          </w:tcPr>
          <w:p w14:paraId="04225E9F" w14:textId="77777777" w:rsidR="00BD2982" w:rsidRDefault="00BD2982" w:rsidP="003A4E9C"/>
        </w:tc>
        <w:tc>
          <w:tcPr>
            <w:tcW w:w="273" w:type="dxa"/>
          </w:tcPr>
          <w:p w14:paraId="35949C9B" w14:textId="77777777" w:rsidR="00BD2982" w:rsidRDefault="00BD2982" w:rsidP="003A4E9C"/>
        </w:tc>
        <w:tc>
          <w:tcPr>
            <w:tcW w:w="273" w:type="dxa"/>
          </w:tcPr>
          <w:p w14:paraId="2148AB8B" w14:textId="77777777" w:rsidR="00BD2982" w:rsidRDefault="00BD2982" w:rsidP="003A4E9C"/>
        </w:tc>
        <w:tc>
          <w:tcPr>
            <w:tcW w:w="2176" w:type="dxa"/>
          </w:tcPr>
          <w:p w14:paraId="7BE9C70A" w14:textId="77777777" w:rsidR="00BD2982" w:rsidRDefault="00BD2982" w:rsidP="003A4E9C"/>
        </w:tc>
        <w:tc>
          <w:tcPr>
            <w:tcW w:w="136" w:type="dxa"/>
          </w:tcPr>
          <w:p w14:paraId="5285B8C7" w14:textId="77777777" w:rsidR="00BD2982" w:rsidRDefault="00BD2982" w:rsidP="003A4E9C"/>
        </w:tc>
        <w:tc>
          <w:tcPr>
            <w:tcW w:w="2182" w:type="dxa"/>
          </w:tcPr>
          <w:p w14:paraId="6F0E84BB" w14:textId="77777777" w:rsidR="00BD2982" w:rsidRDefault="00BD2982" w:rsidP="003A4E9C"/>
        </w:tc>
        <w:tc>
          <w:tcPr>
            <w:tcW w:w="273" w:type="dxa"/>
          </w:tcPr>
          <w:p w14:paraId="1B06DCFE" w14:textId="77777777" w:rsidR="00BD2982" w:rsidRDefault="00BD2982" w:rsidP="003A4E9C"/>
        </w:tc>
      </w:tr>
      <w:tr w:rsidR="00BD2982" w14:paraId="74DA3F58" w14:textId="77777777" w:rsidTr="008E5DCE">
        <w:trPr>
          <w:trHeight w:hRule="exact" w:val="288"/>
        </w:trPr>
        <w:tc>
          <w:tcPr>
            <w:tcW w:w="273" w:type="dxa"/>
          </w:tcPr>
          <w:p w14:paraId="731EA1A0" w14:textId="77777777" w:rsidR="00BD2982" w:rsidRDefault="00BD2982" w:rsidP="003A4E9C"/>
        </w:tc>
        <w:tc>
          <w:tcPr>
            <w:tcW w:w="2176" w:type="dxa"/>
          </w:tcPr>
          <w:p w14:paraId="792B6B56" w14:textId="77777777" w:rsidR="00BD2982" w:rsidRDefault="00BD2982" w:rsidP="003A4E9C"/>
        </w:tc>
        <w:tc>
          <w:tcPr>
            <w:tcW w:w="136" w:type="dxa"/>
          </w:tcPr>
          <w:p w14:paraId="11C1B7F5" w14:textId="77777777" w:rsidR="00BD2982" w:rsidRDefault="00BD2982" w:rsidP="003A4E9C"/>
        </w:tc>
        <w:tc>
          <w:tcPr>
            <w:tcW w:w="2182" w:type="dxa"/>
          </w:tcPr>
          <w:p w14:paraId="4FBAF344" w14:textId="77777777" w:rsidR="00BD2982" w:rsidRDefault="00BD2982" w:rsidP="003A4E9C"/>
        </w:tc>
        <w:tc>
          <w:tcPr>
            <w:tcW w:w="273" w:type="dxa"/>
          </w:tcPr>
          <w:p w14:paraId="5213598F" w14:textId="77777777" w:rsidR="00BD2982" w:rsidRDefault="00BD2982" w:rsidP="003A4E9C"/>
        </w:tc>
        <w:tc>
          <w:tcPr>
            <w:tcW w:w="273" w:type="dxa"/>
          </w:tcPr>
          <w:p w14:paraId="4B5FA554" w14:textId="77777777" w:rsidR="00BD2982" w:rsidRDefault="00BD2982" w:rsidP="003A4E9C"/>
        </w:tc>
        <w:tc>
          <w:tcPr>
            <w:tcW w:w="2176" w:type="dxa"/>
          </w:tcPr>
          <w:p w14:paraId="2F567450" w14:textId="77777777" w:rsidR="00BD2982" w:rsidRDefault="00BD2982" w:rsidP="003A4E9C"/>
        </w:tc>
        <w:tc>
          <w:tcPr>
            <w:tcW w:w="136" w:type="dxa"/>
          </w:tcPr>
          <w:p w14:paraId="22B8F103" w14:textId="77777777" w:rsidR="00BD2982" w:rsidRDefault="00BD2982" w:rsidP="003A4E9C"/>
        </w:tc>
        <w:tc>
          <w:tcPr>
            <w:tcW w:w="2182" w:type="dxa"/>
          </w:tcPr>
          <w:p w14:paraId="2C02D2AA" w14:textId="77777777" w:rsidR="00BD2982" w:rsidRDefault="00BD2982" w:rsidP="003A4E9C"/>
        </w:tc>
        <w:tc>
          <w:tcPr>
            <w:tcW w:w="273" w:type="dxa"/>
          </w:tcPr>
          <w:p w14:paraId="03587DAE" w14:textId="77777777" w:rsidR="00BD2982" w:rsidRDefault="00BD2982" w:rsidP="003A4E9C"/>
        </w:tc>
      </w:tr>
      <w:tr w:rsidR="00B303AE" w14:paraId="63638DFE" w14:textId="77777777" w:rsidTr="008E5DCE">
        <w:trPr>
          <w:trHeight w:hRule="exact" w:val="403"/>
        </w:trPr>
        <w:tc>
          <w:tcPr>
            <w:tcW w:w="273" w:type="dxa"/>
          </w:tcPr>
          <w:p w14:paraId="73BD0994" w14:textId="77777777" w:rsidR="00B303AE" w:rsidRDefault="00B303AE" w:rsidP="00B303AE"/>
        </w:tc>
        <w:tc>
          <w:tcPr>
            <w:tcW w:w="4494" w:type="dxa"/>
            <w:gridSpan w:val="3"/>
          </w:tcPr>
          <w:p w14:paraId="36256149" w14:textId="62BC1973" w:rsidR="00B303AE" w:rsidRDefault="00B303AE" w:rsidP="00B303AE">
            <w:pPr>
              <w:pStyle w:val="Organization"/>
              <w:jc w:val="center"/>
            </w:pPr>
            <w:proofErr w:type="spellStart"/>
            <w:r>
              <w:rPr>
                <w:sz w:val="32"/>
              </w:rPr>
              <w:t>LLMapReduce</w:t>
            </w:r>
            <w:proofErr w:type="spellEnd"/>
            <w:r>
              <w:rPr>
                <w:sz w:val="32"/>
              </w:rPr>
              <w:t xml:space="preserve"> (Map Step)</w:t>
            </w:r>
          </w:p>
        </w:tc>
        <w:tc>
          <w:tcPr>
            <w:tcW w:w="273" w:type="dxa"/>
          </w:tcPr>
          <w:p w14:paraId="5312045C" w14:textId="77777777" w:rsidR="00B303AE" w:rsidRDefault="00B303AE" w:rsidP="00B303AE">
            <w:pPr>
              <w:pStyle w:val="NoSpacing"/>
            </w:pPr>
          </w:p>
        </w:tc>
        <w:tc>
          <w:tcPr>
            <w:tcW w:w="273" w:type="dxa"/>
          </w:tcPr>
          <w:p w14:paraId="753E2B44" w14:textId="77777777" w:rsidR="00B303AE" w:rsidRDefault="00B303AE" w:rsidP="00B303AE">
            <w:pPr>
              <w:pStyle w:val="NoSpacing"/>
            </w:pPr>
          </w:p>
        </w:tc>
        <w:tc>
          <w:tcPr>
            <w:tcW w:w="4494" w:type="dxa"/>
            <w:gridSpan w:val="3"/>
          </w:tcPr>
          <w:p w14:paraId="6D0EB47B" w14:textId="652949EF" w:rsidR="00B303AE" w:rsidRDefault="00B303AE" w:rsidP="00B303AE">
            <w:pPr>
              <w:pStyle w:val="Organization"/>
              <w:jc w:val="center"/>
            </w:pPr>
            <w:proofErr w:type="spellStart"/>
            <w:r>
              <w:rPr>
                <w:sz w:val="32"/>
              </w:rPr>
              <w:t>LLMapReduce</w:t>
            </w:r>
            <w:proofErr w:type="spellEnd"/>
            <w:r>
              <w:rPr>
                <w:sz w:val="32"/>
              </w:rPr>
              <w:t xml:space="preserve"> (Reduce Step)</w:t>
            </w:r>
          </w:p>
        </w:tc>
        <w:tc>
          <w:tcPr>
            <w:tcW w:w="273" w:type="dxa"/>
          </w:tcPr>
          <w:p w14:paraId="682EB85C" w14:textId="77777777" w:rsidR="00B303AE" w:rsidRDefault="00B303AE" w:rsidP="00B303AE"/>
        </w:tc>
      </w:tr>
      <w:tr w:rsidR="00B303AE" w14:paraId="2CCC9C68" w14:textId="77777777" w:rsidTr="008E5DCE">
        <w:trPr>
          <w:trHeight w:hRule="exact" w:val="763"/>
        </w:trPr>
        <w:tc>
          <w:tcPr>
            <w:tcW w:w="273" w:type="dxa"/>
          </w:tcPr>
          <w:p w14:paraId="7D4B2AAD" w14:textId="77777777" w:rsidR="00B303AE" w:rsidRDefault="00B303AE" w:rsidP="00B303AE"/>
        </w:tc>
        <w:tc>
          <w:tcPr>
            <w:tcW w:w="4494" w:type="dxa"/>
            <w:gridSpan w:val="3"/>
          </w:tcPr>
          <w:p w14:paraId="7C064B02" w14:textId="77777777" w:rsidR="00B303AE" w:rsidRDefault="00B303AE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Number of Tasks: 4</w:t>
            </w:r>
          </w:p>
          <w:p w14:paraId="18788F3A" w14:textId="77777777" w:rsidR="00B303AE" w:rsidRDefault="00B303AE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Cores per Task: 1</w:t>
            </w:r>
          </w:p>
          <w:p w14:paraId="16191785" w14:textId="77777777" w:rsidR="00B303AE" w:rsidRPr="00954435" w:rsidRDefault="00B303AE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</w:p>
        </w:tc>
        <w:tc>
          <w:tcPr>
            <w:tcW w:w="273" w:type="dxa"/>
          </w:tcPr>
          <w:p w14:paraId="5BA806AE" w14:textId="77777777" w:rsidR="00B303AE" w:rsidRDefault="00B303AE" w:rsidP="00B303AE"/>
        </w:tc>
        <w:tc>
          <w:tcPr>
            <w:tcW w:w="273" w:type="dxa"/>
          </w:tcPr>
          <w:p w14:paraId="58153859" w14:textId="77777777" w:rsidR="00B303AE" w:rsidRDefault="00B303AE" w:rsidP="00B303AE"/>
        </w:tc>
        <w:tc>
          <w:tcPr>
            <w:tcW w:w="4494" w:type="dxa"/>
            <w:gridSpan w:val="3"/>
          </w:tcPr>
          <w:p w14:paraId="641B7584" w14:textId="77777777" w:rsidR="00B303AE" w:rsidRDefault="00B303AE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Number of Tasks: 1</w:t>
            </w:r>
          </w:p>
          <w:p w14:paraId="0C7833CE" w14:textId="77777777" w:rsidR="00B303AE" w:rsidRDefault="00B303AE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Cores per Task: 1</w:t>
            </w:r>
          </w:p>
          <w:p w14:paraId="7CFE6A22" w14:textId="7A681A0F" w:rsidR="00B303AE" w:rsidRDefault="00B303AE" w:rsidP="00B303AE">
            <w:r w:rsidRPr="009F576A">
              <w:rPr>
                <w:b/>
              </w:rPr>
              <w:t>Dependency on map step completion</w:t>
            </w:r>
          </w:p>
        </w:tc>
        <w:tc>
          <w:tcPr>
            <w:tcW w:w="273" w:type="dxa"/>
          </w:tcPr>
          <w:p w14:paraId="473A90AA" w14:textId="77777777" w:rsidR="00B303AE" w:rsidRDefault="00B303AE" w:rsidP="00B303AE"/>
        </w:tc>
      </w:tr>
      <w:tr w:rsidR="00B303AE" w14:paraId="6348AE72" w14:textId="77777777" w:rsidTr="008E5DCE">
        <w:trPr>
          <w:trHeight w:hRule="exact" w:val="1210"/>
        </w:trPr>
        <w:tc>
          <w:tcPr>
            <w:tcW w:w="273" w:type="dxa"/>
          </w:tcPr>
          <w:p w14:paraId="409902AB" w14:textId="77777777" w:rsidR="00B303AE" w:rsidRDefault="00B303AE" w:rsidP="00B303AE"/>
        </w:tc>
        <w:tc>
          <w:tcPr>
            <w:tcW w:w="4494" w:type="dxa"/>
            <w:gridSpan w:val="3"/>
            <w:vAlign w:val="center"/>
          </w:tcPr>
          <w:p w14:paraId="1370435D" w14:textId="06BCA272" w:rsidR="00B303AE" w:rsidRPr="009F576A" w:rsidRDefault="00B303AE" w:rsidP="00B303AE">
            <w:pPr>
              <w:spacing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LLMapReduce</w:t>
            </w:r>
            <w:proofErr w:type="spellEnd"/>
            <w:r>
              <w:rPr>
                <w:rFonts w:ascii="Consolas" w:hAnsi="Consolas" w:cs="Consolas"/>
              </w:rPr>
              <w:t xml:space="preserve"> --mapper mapper.sh --reducer reducer.sh --input </w:t>
            </w:r>
            <w:proofErr w:type="spellStart"/>
            <w:r>
              <w:rPr>
                <w:rFonts w:ascii="Consolas" w:hAnsi="Consolas" w:cs="Consolas"/>
              </w:rPr>
              <w:t>myfiles</w:t>
            </w:r>
            <w:proofErr w:type="spellEnd"/>
            <w:r>
              <w:rPr>
                <w:rFonts w:ascii="Consolas" w:hAnsi="Consolas" w:cs="Consolas"/>
              </w:rPr>
              <w:t xml:space="preserve"> --output </w:t>
            </w:r>
            <w:proofErr w:type="spellStart"/>
            <w:r>
              <w:rPr>
                <w:rFonts w:ascii="Consolas" w:hAnsi="Consolas" w:cs="Consolas"/>
              </w:rPr>
              <w:t>myoutput</w:t>
            </w:r>
            <w:proofErr w:type="spellEnd"/>
            <w:r>
              <w:rPr>
                <w:rFonts w:ascii="Consolas" w:hAnsi="Consolas" w:cs="Consolas"/>
              </w:rPr>
              <w:t xml:space="preserve"> --np=4</w:t>
            </w:r>
          </w:p>
        </w:tc>
        <w:tc>
          <w:tcPr>
            <w:tcW w:w="273" w:type="dxa"/>
          </w:tcPr>
          <w:p w14:paraId="54D4F756" w14:textId="77777777" w:rsidR="00B303AE" w:rsidRPr="009F576A" w:rsidRDefault="00B303AE" w:rsidP="00B303AE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273" w:type="dxa"/>
          </w:tcPr>
          <w:p w14:paraId="0921930F" w14:textId="77777777" w:rsidR="00B303AE" w:rsidRPr="009F576A" w:rsidRDefault="00B303AE" w:rsidP="00B303AE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4494" w:type="dxa"/>
            <w:gridSpan w:val="3"/>
            <w:vAlign w:val="center"/>
          </w:tcPr>
          <w:p w14:paraId="289BA2C4" w14:textId="0DB09F99" w:rsidR="00B303AE" w:rsidRPr="009F576A" w:rsidRDefault="00B303AE" w:rsidP="00B303AE">
            <w:pPr>
              <w:spacing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LLMapReduce</w:t>
            </w:r>
            <w:proofErr w:type="spellEnd"/>
            <w:r>
              <w:rPr>
                <w:rFonts w:ascii="Consolas" w:hAnsi="Consolas" w:cs="Consolas"/>
              </w:rPr>
              <w:t xml:space="preserve"> --mapper mapper.sh --reducer reducer.sh --input </w:t>
            </w:r>
            <w:proofErr w:type="spellStart"/>
            <w:r>
              <w:rPr>
                <w:rFonts w:ascii="Consolas" w:hAnsi="Consolas" w:cs="Consolas"/>
              </w:rPr>
              <w:t>myfiles</w:t>
            </w:r>
            <w:proofErr w:type="spellEnd"/>
            <w:r>
              <w:rPr>
                <w:rFonts w:ascii="Consolas" w:hAnsi="Consolas" w:cs="Consolas"/>
              </w:rPr>
              <w:t xml:space="preserve"> --output </w:t>
            </w:r>
            <w:proofErr w:type="spellStart"/>
            <w:r>
              <w:rPr>
                <w:rFonts w:ascii="Consolas" w:hAnsi="Consolas" w:cs="Consolas"/>
              </w:rPr>
              <w:t>myoutput</w:t>
            </w:r>
            <w:proofErr w:type="spellEnd"/>
            <w:r>
              <w:rPr>
                <w:rFonts w:ascii="Consolas" w:hAnsi="Consolas" w:cs="Consolas"/>
              </w:rPr>
              <w:t xml:space="preserve"> --np=4</w:t>
            </w:r>
          </w:p>
        </w:tc>
        <w:tc>
          <w:tcPr>
            <w:tcW w:w="273" w:type="dxa"/>
          </w:tcPr>
          <w:p w14:paraId="75C009E6" w14:textId="77777777" w:rsidR="00B303AE" w:rsidRDefault="00B303AE" w:rsidP="00B303AE"/>
        </w:tc>
      </w:tr>
      <w:tr w:rsidR="00B303AE" w14:paraId="020F9553" w14:textId="77777777" w:rsidTr="008E5DCE">
        <w:trPr>
          <w:trHeight w:hRule="exact" w:val="216"/>
        </w:trPr>
        <w:tc>
          <w:tcPr>
            <w:tcW w:w="273" w:type="dxa"/>
          </w:tcPr>
          <w:p w14:paraId="765928D9" w14:textId="77777777" w:rsidR="00B303AE" w:rsidRDefault="00B303AE" w:rsidP="00B303AE"/>
        </w:tc>
        <w:tc>
          <w:tcPr>
            <w:tcW w:w="2176" w:type="dxa"/>
          </w:tcPr>
          <w:p w14:paraId="5580FA14" w14:textId="77777777" w:rsidR="00B303AE" w:rsidRDefault="00B303AE" w:rsidP="00B303AE"/>
        </w:tc>
        <w:tc>
          <w:tcPr>
            <w:tcW w:w="136" w:type="dxa"/>
          </w:tcPr>
          <w:p w14:paraId="5006A4CF" w14:textId="77777777" w:rsidR="00B303AE" w:rsidRDefault="00B303AE" w:rsidP="00B303AE"/>
        </w:tc>
        <w:tc>
          <w:tcPr>
            <w:tcW w:w="2182" w:type="dxa"/>
          </w:tcPr>
          <w:p w14:paraId="29ED8758" w14:textId="77777777" w:rsidR="00B303AE" w:rsidRDefault="00B303AE" w:rsidP="00B303AE"/>
        </w:tc>
        <w:tc>
          <w:tcPr>
            <w:tcW w:w="273" w:type="dxa"/>
          </w:tcPr>
          <w:p w14:paraId="186E1543" w14:textId="77777777" w:rsidR="00B303AE" w:rsidRDefault="00B303AE" w:rsidP="00B303AE"/>
        </w:tc>
        <w:tc>
          <w:tcPr>
            <w:tcW w:w="273" w:type="dxa"/>
          </w:tcPr>
          <w:p w14:paraId="52325A18" w14:textId="77777777" w:rsidR="00B303AE" w:rsidRDefault="00B303AE" w:rsidP="00B303AE"/>
        </w:tc>
        <w:tc>
          <w:tcPr>
            <w:tcW w:w="2176" w:type="dxa"/>
          </w:tcPr>
          <w:p w14:paraId="70B731BE" w14:textId="77777777" w:rsidR="00B303AE" w:rsidRDefault="00B303AE" w:rsidP="00B303AE"/>
        </w:tc>
        <w:tc>
          <w:tcPr>
            <w:tcW w:w="136" w:type="dxa"/>
          </w:tcPr>
          <w:p w14:paraId="3EFC3CDC" w14:textId="77777777" w:rsidR="00B303AE" w:rsidRDefault="00B303AE" w:rsidP="00B303AE"/>
        </w:tc>
        <w:tc>
          <w:tcPr>
            <w:tcW w:w="2182" w:type="dxa"/>
          </w:tcPr>
          <w:p w14:paraId="6DB7A10E" w14:textId="77777777" w:rsidR="00B303AE" w:rsidRDefault="00B303AE" w:rsidP="00B303AE"/>
        </w:tc>
        <w:tc>
          <w:tcPr>
            <w:tcW w:w="273" w:type="dxa"/>
          </w:tcPr>
          <w:p w14:paraId="38AA8DD2" w14:textId="77777777" w:rsidR="00B303AE" w:rsidRDefault="00B303AE" w:rsidP="00B303AE"/>
        </w:tc>
      </w:tr>
      <w:tr w:rsidR="00B303AE" w14:paraId="308E9D46" w14:textId="77777777" w:rsidTr="008E5DCE">
        <w:trPr>
          <w:trHeight w:hRule="exact" w:val="288"/>
        </w:trPr>
        <w:tc>
          <w:tcPr>
            <w:tcW w:w="273" w:type="dxa"/>
          </w:tcPr>
          <w:p w14:paraId="2AE03113" w14:textId="77777777" w:rsidR="00B303AE" w:rsidRDefault="00B303AE" w:rsidP="00B303AE"/>
        </w:tc>
        <w:tc>
          <w:tcPr>
            <w:tcW w:w="2176" w:type="dxa"/>
          </w:tcPr>
          <w:p w14:paraId="75C767EA" w14:textId="77777777" w:rsidR="00B303AE" w:rsidRDefault="00B303AE" w:rsidP="00B303AE"/>
        </w:tc>
        <w:tc>
          <w:tcPr>
            <w:tcW w:w="136" w:type="dxa"/>
          </w:tcPr>
          <w:p w14:paraId="7DEA6DD2" w14:textId="77777777" w:rsidR="00B303AE" w:rsidRDefault="00B303AE" w:rsidP="00B303AE"/>
        </w:tc>
        <w:tc>
          <w:tcPr>
            <w:tcW w:w="2182" w:type="dxa"/>
          </w:tcPr>
          <w:p w14:paraId="25840E32" w14:textId="77777777" w:rsidR="00B303AE" w:rsidRDefault="00B303AE" w:rsidP="00B303AE"/>
        </w:tc>
        <w:tc>
          <w:tcPr>
            <w:tcW w:w="273" w:type="dxa"/>
          </w:tcPr>
          <w:p w14:paraId="56216636" w14:textId="77777777" w:rsidR="00B303AE" w:rsidRDefault="00B303AE" w:rsidP="00B303AE"/>
        </w:tc>
        <w:tc>
          <w:tcPr>
            <w:tcW w:w="273" w:type="dxa"/>
          </w:tcPr>
          <w:p w14:paraId="5A5AFB7C" w14:textId="77777777" w:rsidR="00B303AE" w:rsidRDefault="00B303AE" w:rsidP="00B303AE"/>
        </w:tc>
        <w:tc>
          <w:tcPr>
            <w:tcW w:w="2176" w:type="dxa"/>
          </w:tcPr>
          <w:p w14:paraId="6F6EA407" w14:textId="77777777" w:rsidR="00B303AE" w:rsidRDefault="00B303AE" w:rsidP="00B303AE"/>
        </w:tc>
        <w:tc>
          <w:tcPr>
            <w:tcW w:w="136" w:type="dxa"/>
          </w:tcPr>
          <w:p w14:paraId="02979489" w14:textId="77777777" w:rsidR="00B303AE" w:rsidRDefault="00B303AE" w:rsidP="00B303AE"/>
        </w:tc>
        <w:tc>
          <w:tcPr>
            <w:tcW w:w="2182" w:type="dxa"/>
          </w:tcPr>
          <w:p w14:paraId="0C2A0624" w14:textId="77777777" w:rsidR="00B303AE" w:rsidRDefault="00B303AE" w:rsidP="00B303AE"/>
        </w:tc>
        <w:tc>
          <w:tcPr>
            <w:tcW w:w="273" w:type="dxa"/>
          </w:tcPr>
          <w:p w14:paraId="433A59AA" w14:textId="77777777" w:rsidR="00B303AE" w:rsidRDefault="00B303AE" w:rsidP="00B303AE"/>
        </w:tc>
      </w:tr>
      <w:tr w:rsidR="00B303AE" w14:paraId="6CF535FC" w14:textId="77777777" w:rsidTr="008E5DCE">
        <w:trPr>
          <w:trHeight w:hRule="exact" w:val="403"/>
        </w:trPr>
        <w:tc>
          <w:tcPr>
            <w:tcW w:w="273" w:type="dxa"/>
          </w:tcPr>
          <w:p w14:paraId="6A345EC5" w14:textId="77777777" w:rsidR="00B303AE" w:rsidRDefault="00B303AE" w:rsidP="00B303AE"/>
        </w:tc>
        <w:tc>
          <w:tcPr>
            <w:tcW w:w="4494" w:type="dxa"/>
            <w:gridSpan w:val="3"/>
          </w:tcPr>
          <w:p w14:paraId="76248B52" w14:textId="77777777" w:rsidR="00B303AE" w:rsidRDefault="00B303AE" w:rsidP="00B303AE">
            <w:pPr>
              <w:pStyle w:val="Organization"/>
              <w:jc w:val="center"/>
            </w:pPr>
            <w:proofErr w:type="spellStart"/>
            <w:r>
              <w:rPr>
                <w:sz w:val="32"/>
              </w:rPr>
              <w:t>LLMapReduce</w:t>
            </w:r>
            <w:proofErr w:type="spellEnd"/>
            <w:r>
              <w:rPr>
                <w:sz w:val="32"/>
              </w:rPr>
              <w:t xml:space="preserve"> (Map Step)</w:t>
            </w:r>
          </w:p>
        </w:tc>
        <w:tc>
          <w:tcPr>
            <w:tcW w:w="273" w:type="dxa"/>
          </w:tcPr>
          <w:p w14:paraId="7301CE3C" w14:textId="77777777" w:rsidR="00B303AE" w:rsidRDefault="00B303AE" w:rsidP="00B303AE">
            <w:pPr>
              <w:pStyle w:val="NoSpacing"/>
            </w:pPr>
          </w:p>
        </w:tc>
        <w:tc>
          <w:tcPr>
            <w:tcW w:w="273" w:type="dxa"/>
          </w:tcPr>
          <w:p w14:paraId="2751C0F8" w14:textId="77777777" w:rsidR="00B303AE" w:rsidRDefault="00B303AE" w:rsidP="00B303AE">
            <w:pPr>
              <w:pStyle w:val="NoSpacing"/>
            </w:pPr>
          </w:p>
        </w:tc>
        <w:tc>
          <w:tcPr>
            <w:tcW w:w="4494" w:type="dxa"/>
            <w:gridSpan w:val="3"/>
          </w:tcPr>
          <w:p w14:paraId="0664B699" w14:textId="77777777" w:rsidR="00B303AE" w:rsidRDefault="00B303AE" w:rsidP="00B303AE">
            <w:pPr>
              <w:pStyle w:val="Organization"/>
              <w:jc w:val="center"/>
            </w:pPr>
            <w:proofErr w:type="spellStart"/>
            <w:r>
              <w:rPr>
                <w:sz w:val="32"/>
              </w:rPr>
              <w:t>LLMapReduce</w:t>
            </w:r>
            <w:proofErr w:type="spellEnd"/>
            <w:r>
              <w:rPr>
                <w:sz w:val="32"/>
              </w:rPr>
              <w:t xml:space="preserve"> (Reduce Step)</w:t>
            </w:r>
          </w:p>
        </w:tc>
        <w:tc>
          <w:tcPr>
            <w:tcW w:w="273" w:type="dxa"/>
          </w:tcPr>
          <w:p w14:paraId="60BDD084" w14:textId="77777777" w:rsidR="00B303AE" w:rsidRDefault="00B303AE" w:rsidP="00B303AE"/>
        </w:tc>
      </w:tr>
      <w:tr w:rsidR="00B303AE" w14:paraId="37D5C969" w14:textId="77777777" w:rsidTr="008E5DCE">
        <w:trPr>
          <w:trHeight w:hRule="exact" w:val="763"/>
        </w:trPr>
        <w:tc>
          <w:tcPr>
            <w:tcW w:w="273" w:type="dxa"/>
          </w:tcPr>
          <w:p w14:paraId="1625032E" w14:textId="77777777" w:rsidR="00B303AE" w:rsidRDefault="00B303AE" w:rsidP="00B303AE"/>
        </w:tc>
        <w:tc>
          <w:tcPr>
            <w:tcW w:w="4494" w:type="dxa"/>
            <w:gridSpan w:val="3"/>
          </w:tcPr>
          <w:p w14:paraId="24F7AE4A" w14:textId="77777777" w:rsidR="00B303AE" w:rsidRDefault="00B303AE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Number of Tasks: 4</w:t>
            </w:r>
          </w:p>
          <w:p w14:paraId="4CE617A9" w14:textId="77777777" w:rsidR="00B303AE" w:rsidRDefault="00B303AE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Cores per Task: 1</w:t>
            </w:r>
          </w:p>
          <w:p w14:paraId="322692E0" w14:textId="77777777" w:rsidR="00B303AE" w:rsidRPr="00954435" w:rsidRDefault="00B303AE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</w:p>
        </w:tc>
        <w:tc>
          <w:tcPr>
            <w:tcW w:w="273" w:type="dxa"/>
          </w:tcPr>
          <w:p w14:paraId="0CDD651C" w14:textId="77777777" w:rsidR="00B303AE" w:rsidRDefault="00B303AE" w:rsidP="00B303AE"/>
        </w:tc>
        <w:tc>
          <w:tcPr>
            <w:tcW w:w="273" w:type="dxa"/>
          </w:tcPr>
          <w:p w14:paraId="247C8C76" w14:textId="77777777" w:rsidR="00B303AE" w:rsidRDefault="00B303AE" w:rsidP="00B303AE"/>
        </w:tc>
        <w:tc>
          <w:tcPr>
            <w:tcW w:w="4494" w:type="dxa"/>
            <w:gridSpan w:val="3"/>
          </w:tcPr>
          <w:p w14:paraId="59254190" w14:textId="77777777" w:rsidR="00B303AE" w:rsidRDefault="00B303AE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Number of Tasks: 1</w:t>
            </w:r>
          </w:p>
          <w:p w14:paraId="05512215" w14:textId="77777777" w:rsidR="00B303AE" w:rsidRDefault="00B303AE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Cores per Task: 1</w:t>
            </w:r>
          </w:p>
          <w:p w14:paraId="14954145" w14:textId="77777777" w:rsidR="00B303AE" w:rsidRPr="009F576A" w:rsidRDefault="00B303AE" w:rsidP="00B303AE">
            <w:pPr>
              <w:jc w:val="center"/>
              <w:rPr>
                <w:b/>
              </w:rPr>
            </w:pPr>
            <w:r w:rsidRPr="009F576A">
              <w:rPr>
                <w:b/>
              </w:rPr>
              <w:t>Dependency on map step completion</w:t>
            </w:r>
          </w:p>
        </w:tc>
        <w:tc>
          <w:tcPr>
            <w:tcW w:w="273" w:type="dxa"/>
          </w:tcPr>
          <w:p w14:paraId="3CF5AC0A" w14:textId="77777777" w:rsidR="00B303AE" w:rsidRDefault="00B303AE" w:rsidP="00B303AE"/>
        </w:tc>
      </w:tr>
      <w:tr w:rsidR="00B303AE" w14:paraId="53FF46B6" w14:textId="77777777" w:rsidTr="008E5DCE">
        <w:trPr>
          <w:trHeight w:hRule="exact" w:val="1210"/>
        </w:trPr>
        <w:tc>
          <w:tcPr>
            <w:tcW w:w="273" w:type="dxa"/>
          </w:tcPr>
          <w:p w14:paraId="1F9C8974" w14:textId="77777777" w:rsidR="00B303AE" w:rsidRDefault="00B303AE" w:rsidP="00B303AE"/>
        </w:tc>
        <w:tc>
          <w:tcPr>
            <w:tcW w:w="4494" w:type="dxa"/>
            <w:gridSpan w:val="3"/>
            <w:vAlign w:val="center"/>
          </w:tcPr>
          <w:p w14:paraId="5351E57B" w14:textId="77777777" w:rsidR="00B303AE" w:rsidRPr="009F576A" w:rsidRDefault="00B303AE" w:rsidP="00B303AE">
            <w:pPr>
              <w:spacing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LLMapReduce</w:t>
            </w:r>
            <w:proofErr w:type="spellEnd"/>
            <w:r>
              <w:rPr>
                <w:rFonts w:ascii="Consolas" w:hAnsi="Consolas" w:cs="Consolas"/>
              </w:rPr>
              <w:t xml:space="preserve"> --mapper mapper.sh --reducer reducer.sh --input </w:t>
            </w:r>
            <w:proofErr w:type="spellStart"/>
            <w:r>
              <w:rPr>
                <w:rFonts w:ascii="Consolas" w:hAnsi="Consolas" w:cs="Consolas"/>
              </w:rPr>
              <w:t>myfiles</w:t>
            </w:r>
            <w:proofErr w:type="spellEnd"/>
            <w:r>
              <w:rPr>
                <w:rFonts w:ascii="Consolas" w:hAnsi="Consolas" w:cs="Consolas"/>
              </w:rPr>
              <w:t xml:space="preserve"> --output </w:t>
            </w:r>
            <w:proofErr w:type="spellStart"/>
            <w:r>
              <w:rPr>
                <w:rFonts w:ascii="Consolas" w:hAnsi="Consolas" w:cs="Consolas"/>
              </w:rPr>
              <w:t>myoutput</w:t>
            </w:r>
            <w:proofErr w:type="spellEnd"/>
            <w:r>
              <w:rPr>
                <w:rFonts w:ascii="Consolas" w:hAnsi="Consolas" w:cs="Consolas"/>
              </w:rPr>
              <w:t xml:space="preserve"> --np=4</w:t>
            </w:r>
          </w:p>
        </w:tc>
        <w:tc>
          <w:tcPr>
            <w:tcW w:w="273" w:type="dxa"/>
          </w:tcPr>
          <w:p w14:paraId="07DD7E52" w14:textId="77777777" w:rsidR="00B303AE" w:rsidRPr="009F576A" w:rsidRDefault="00B303AE" w:rsidP="00B303AE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273" w:type="dxa"/>
          </w:tcPr>
          <w:p w14:paraId="5743D313" w14:textId="77777777" w:rsidR="00B303AE" w:rsidRPr="009F576A" w:rsidRDefault="00B303AE" w:rsidP="00B303AE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4494" w:type="dxa"/>
            <w:gridSpan w:val="3"/>
            <w:vAlign w:val="center"/>
          </w:tcPr>
          <w:p w14:paraId="60055E16" w14:textId="77777777" w:rsidR="00B303AE" w:rsidRPr="009F576A" w:rsidRDefault="00B303AE" w:rsidP="00B303AE">
            <w:pPr>
              <w:spacing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LLMapReduce</w:t>
            </w:r>
            <w:proofErr w:type="spellEnd"/>
            <w:r>
              <w:rPr>
                <w:rFonts w:ascii="Consolas" w:hAnsi="Consolas" w:cs="Consolas"/>
              </w:rPr>
              <w:t xml:space="preserve"> --mapper mapper.sh --reducer reducer.sh --input </w:t>
            </w:r>
            <w:proofErr w:type="spellStart"/>
            <w:r>
              <w:rPr>
                <w:rFonts w:ascii="Consolas" w:hAnsi="Consolas" w:cs="Consolas"/>
              </w:rPr>
              <w:t>myfiles</w:t>
            </w:r>
            <w:proofErr w:type="spellEnd"/>
            <w:r>
              <w:rPr>
                <w:rFonts w:ascii="Consolas" w:hAnsi="Consolas" w:cs="Consolas"/>
              </w:rPr>
              <w:t xml:space="preserve"> --output </w:t>
            </w:r>
            <w:proofErr w:type="spellStart"/>
            <w:r>
              <w:rPr>
                <w:rFonts w:ascii="Consolas" w:hAnsi="Consolas" w:cs="Consolas"/>
              </w:rPr>
              <w:t>myoutput</w:t>
            </w:r>
            <w:proofErr w:type="spellEnd"/>
            <w:r>
              <w:rPr>
                <w:rFonts w:ascii="Consolas" w:hAnsi="Consolas" w:cs="Consolas"/>
              </w:rPr>
              <w:t xml:space="preserve"> --np=4</w:t>
            </w:r>
          </w:p>
        </w:tc>
        <w:tc>
          <w:tcPr>
            <w:tcW w:w="273" w:type="dxa"/>
          </w:tcPr>
          <w:p w14:paraId="48F75832" w14:textId="77777777" w:rsidR="00B303AE" w:rsidRDefault="00B303AE" w:rsidP="00B303AE"/>
        </w:tc>
      </w:tr>
      <w:tr w:rsidR="00B303AE" w14:paraId="307D628C" w14:textId="77777777" w:rsidTr="008E5DCE">
        <w:trPr>
          <w:trHeight w:hRule="exact" w:val="216"/>
        </w:trPr>
        <w:tc>
          <w:tcPr>
            <w:tcW w:w="273" w:type="dxa"/>
          </w:tcPr>
          <w:p w14:paraId="03489813" w14:textId="77777777" w:rsidR="00B303AE" w:rsidRDefault="00B303AE" w:rsidP="00B303AE"/>
        </w:tc>
        <w:tc>
          <w:tcPr>
            <w:tcW w:w="2176" w:type="dxa"/>
          </w:tcPr>
          <w:p w14:paraId="12FED038" w14:textId="77777777" w:rsidR="00B303AE" w:rsidRDefault="00B303AE" w:rsidP="00B303AE"/>
        </w:tc>
        <w:tc>
          <w:tcPr>
            <w:tcW w:w="136" w:type="dxa"/>
          </w:tcPr>
          <w:p w14:paraId="5486BA7A" w14:textId="77777777" w:rsidR="00B303AE" w:rsidRDefault="00B303AE" w:rsidP="00B303AE"/>
        </w:tc>
        <w:tc>
          <w:tcPr>
            <w:tcW w:w="2182" w:type="dxa"/>
          </w:tcPr>
          <w:p w14:paraId="4FACCBC3" w14:textId="77777777" w:rsidR="00B303AE" w:rsidRDefault="00B303AE" w:rsidP="00B303AE"/>
        </w:tc>
        <w:tc>
          <w:tcPr>
            <w:tcW w:w="273" w:type="dxa"/>
          </w:tcPr>
          <w:p w14:paraId="3311D1D4" w14:textId="77777777" w:rsidR="00B303AE" w:rsidRDefault="00B303AE" w:rsidP="00B303AE"/>
        </w:tc>
        <w:tc>
          <w:tcPr>
            <w:tcW w:w="273" w:type="dxa"/>
          </w:tcPr>
          <w:p w14:paraId="4DAB91A0" w14:textId="77777777" w:rsidR="00B303AE" w:rsidRDefault="00B303AE" w:rsidP="00B303AE"/>
        </w:tc>
        <w:tc>
          <w:tcPr>
            <w:tcW w:w="2176" w:type="dxa"/>
          </w:tcPr>
          <w:p w14:paraId="49FE7846" w14:textId="77777777" w:rsidR="00B303AE" w:rsidRDefault="00B303AE" w:rsidP="00B303AE"/>
        </w:tc>
        <w:tc>
          <w:tcPr>
            <w:tcW w:w="136" w:type="dxa"/>
          </w:tcPr>
          <w:p w14:paraId="4258E467" w14:textId="77777777" w:rsidR="00B303AE" w:rsidRDefault="00B303AE" w:rsidP="00B303AE"/>
        </w:tc>
        <w:tc>
          <w:tcPr>
            <w:tcW w:w="2182" w:type="dxa"/>
          </w:tcPr>
          <w:p w14:paraId="673F2E7D" w14:textId="77777777" w:rsidR="00B303AE" w:rsidRDefault="00B303AE" w:rsidP="00B303AE"/>
        </w:tc>
        <w:tc>
          <w:tcPr>
            <w:tcW w:w="273" w:type="dxa"/>
          </w:tcPr>
          <w:p w14:paraId="7DE760E6" w14:textId="77777777" w:rsidR="00B303AE" w:rsidRDefault="00B303AE" w:rsidP="00B303AE"/>
        </w:tc>
      </w:tr>
      <w:tr w:rsidR="00B303AE" w14:paraId="00AC4991" w14:textId="77777777" w:rsidTr="008E5DCE">
        <w:trPr>
          <w:trHeight w:hRule="exact" w:val="288"/>
        </w:trPr>
        <w:tc>
          <w:tcPr>
            <w:tcW w:w="273" w:type="dxa"/>
          </w:tcPr>
          <w:p w14:paraId="553A6C99" w14:textId="77777777" w:rsidR="00B303AE" w:rsidRDefault="00B303AE" w:rsidP="00B303AE"/>
        </w:tc>
        <w:tc>
          <w:tcPr>
            <w:tcW w:w="2176" w:type="dxa"/>
          </w:tcPr>
          <w:p w14:paraId="3D651E52" w14:textId="77777777" w:rsidR="00B303AE" w:rsidRDefault="00B303AE" w:rsidP="00B303AE"/>
        </w:tc>
        <w:tc>
          <w:tcPr>
            <w:tcW w:w="136" w:type="dxa"/>
          </w:tcPr>
          <w:p w14:paraId="6B49097A" w14:textId="77777777" w:rsidR="00B303AE" w:rsidRDefault="00B303AE" w:rsidP="00B303AE"/>
        </w:tc>
        <w:tc>
          <w:tcPr>
            <w:tcW w:w="2182" w:type="dxa"/>
          </w:tcPr>
          <w:p w14:paraId="6BFD776B" w14:textId="77777777" w:rsidR="00B303AE" w:rsidRDefault="00B303AE" w:rsidP="00B303AE"/>
        </w:tc>
        <w:tc>
          <w:tcPr>
            <w:tcW w:w="273" w:type="dxa"/>
          </w:tcPr>
          <w:p w14:paraId="75DB2580" w14:textId="77777777" w:rsidR="00B303AE" w:rsidRDefault="00B303AE" w:rsidP="00B303AE"/>
        </w:tc>
        <w:tc>
          <w:tcPr>
            <w:tcW w:w="273" w:type="dxa"/>
          </w:tcPr>
          <w:p w14:paraId="733A9369" w14:textId="77777777" w:rsidR="00B303AE" w:rsidRDefault="00B303AE" w:rsidP="00B303AE"/>
        </w:tc>
        <w:tc>
          <w:tcPr>
            <w:tcW w:w="2176" w:type="dxa"/>
          </w:tcPr>
          <w:p w14:paraId="29362359" w14:textId="77777777" w:rsidR="00B303AE" w:rsidRDefault="00B303AE" w:rsidP="00B303AE"/>
        </w:tc>
        <w:tc>
          <w:tcPr>
            <w:tcW w:w="136" w:type="dxa"/>
          </w:tcPr>
          <w:p w14:paraId="1CF6DF15" w14:textId="77777777" w:rsidR="00B303AE" w:rsidRDefault="00B303AE" w:rsidP="00B303AE"/>
        </w:tc>
        <w:tc>
          <w:tcPr>
            <w:tcW w:w="2182" w:type="dxa"/>
          </w:tcPr>
          <w:p w14:paraId="45D8E2A0" w14:textId="77777777" w:rsidR="00B303AE" w:rsidRDefault="00B303AE" w:rsidP="00B303AE"/>
        </w:tc>
        <w:tc>
          <w:tcPr>
            <w:tcW w:w="273" w:type="dxa"/>
          </w:tcPr>
          <w:p w14:paraId="2C7ADE3B" w14:textId="77777777" w:rsidR="00B303AE" w:rsidRDefault="00B303AE" w:rsidP="00B303AE"/>
        </w:tc>
      </w:tr>
      <w:tr w:rsidR="00B303AE" w14:paraId="448EE20C" w14:textId="77777777" w:rsidTr="008E5DCE">
        <w:trPr>
          <w:trHeight w:hRule="exact" w:val="403"/>
        </w:trPr>
        <w:tc>
          <w:tcPr>
            <w:tcW w:w="273" w:type="dxa"/>
          </w:tcPr>
          <w:p w14:paraId="6C8EE1C4" w14:textId="77777777" w:rsidR="00B303AE" w:rsidRDefault="00B303AE" w:rsidP="00B303AE"/>
        </w:tc>
        <w:tc>
          <w:tcPr>
            <w:tcW w:w="4494" w:type="dxa"/>
            <w:gridSpan w:val="3"/>
          </w:tcPr>
          <w:p w14:paraId="40780ED8" w14:textId="77777777" w:rsidR="00B303AE" w:rsidRDefault="00B303AE" w:rsidP="00B303AE">
            <w:pPr>
              <w:pStyle w:val="Organization"/>
              <w:jc w:val="center"/>
            </w:pPr>
            <w:proofErr w:type="spellStart"/>
            <w:r>
              <w:rPr>
                <w:sz w:val="32"/>
              </w:rPr>
              <w:t>LLMapReduce</w:t>
            </w:r>
            <w:proofErr w:type="spellEnd"/>
            <w:r>
              <w:rPr>
                <w:sz w:val="32"/>
              </w:rPr>
              <w:t xml:space="preserve"> (Map Step)</w:t>
            </w:r>
          </w:p>
        </w:tc>
        <w:tc>
          <w:tcPr>
            <w:tcW w:w="273" w:type="dxa"/>
          </w:tcPr>
          <w:p w14:paraId="58DE5666" w14:textId="77777777" w:rsidR="00B303AE" w:rsidRDefault="00B303AE" w:rsidP="00B303AE">
            <w:pPr>
              <w:pStyle w:val="NoSpacing"/>
            </w:pPr>
          </w:p>
        </w:tc>
        <w:tc>
          <w:tcPr>
            <w:tcW w:w="273" w:type="dxa"/>
          </w:tcPr>
          <w:p w14:paraId="64A57067" w14:textId="77777777" w:rsidR="00B303AE" w:rsidRDefault="00B303AE" w:rsidP="00B303AE">
            <w:pPr>
              <w:pStyle w:val="NoSpacing"/>
            </w:pPr>
          </w:p>
        </w:tc>
        <w:tc>
          <w:tcPr>
            <w:tcW w:w="4494" w:type="dxa"/>
            <w:gridSpan w:val="3"/>
          </w:tcPr>
          <w:p w14:paraId="39D60818" w14:textId="77777777" w:rsidR="00B303AE" w:rsidRDefault="00B303AE" w:rsidP="00B303AE">
            <w:pPr>
              <w:pStyle w:val="Organization"/>
              <w:jc w:val="center"/>
            </w:pPr>
            <w:proofErr w:type="spellStart"/>
            <w:r>
              <w:rPr>
                <w:sz w:val="32"/>
              </w:rPr>
              <w:t>LLMapReduce</w:t>
            </w:r>
            <w:proofErr w:type="spellEnd"/>
            <w:r>
              <w:rPr>
                <w:sz w:val="32"/>
              </w:rPr>
              <w:t xml:space="preserve"> (Reduce Step)</w:t>
            </w:r>
          </w:p>
        </w:tc>
        <w:tc>
          <w:tcPr>
            <w:tcW w:w="273" w:type="dxa"/>
          </w:tcPr>
          <w:p w14:paraId="6301510A" w14:textId="77777777" w:rsidR="00B303AE" w:rsidRDefault="00B303AE" w:rsidP="00B303AE"/>
        </w:tc>
      </w:tr>
      <w:tr w:rsidR="00B303AE" w14:paraId="59E05868" w14:textId="77777777" w:rsidTr="008E5DCE">
        <w:trPr>
          <w:trHeight w:hRule="exact" w:val="763"/>
        </w:trPr>
        <w:tc>
          <w:tcPr>
            <w:tcW w:w="273" w:type="dxa"/>
          </w:tcPr>
          <w:p w14:paraId="3882B20A" w14:textId="77777777" w:rsidR="00B303AE" w:rsidRDefault="00B303AE" w:rsidP="00B303AE"/>
        </w:tc>
        <w:tc>
          <w:tcPr>
            <w:tcW w:w="4494" w:type="dxa"/>
            <w:gridSpan w:val="3"/>
          </w:tcPr>
          <w:p w14:paraId="08F4EEA5" w14:textId="77777777" w:rsidR="00B303AE" w:rsidRDefault="00B303AE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Number of Tasks: 8</w:t>
            </w:r>
          </w:p>
          <w:p w14:paraId="3773EE95" w14:textId="77777777" w:rsidR="00B303AE" w:rsidRDefault="00B303AE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Cores per Task: 1</w:t>
            </w:r>
          </w:p>
          <w:p w14:paraId="75949E45" w14:textId="77777777" w:rsidR="00B303AE" w:rsidRPr="00954435" w:rsidRDefault="00B303AE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</w:p>
        </w:tc>
        <w:tc>
          <w:tcPr>
            <w:tcW w:w="273" w:type="dxa"/>
          </w:tcPr>
          <w:p w14:paraId="6188BC98" w14:textId="77777777" w:rsidR="00B303AE" w:rsidRDefault="00B303AE" w:rsidP="00B303AE"/>
        </w:tc>
        <w:tc>
          <w:tcPr>
            <w:tcW w:w="273" w:type="dxa"/>
          </w:tcPr>
          <w:p w14:paraId="55B7F30D" w14:textId="77777777" w:rsidR="00B303AE" w:rsidRDefault="00B303AE" w:rsidP="00B303AE"/>
        </w:tc>
        <w:tc>
          <w:tcPr>
            <w:tcW w:w="4494" w:type="dxa"/>
            <w:gridSpan w:val="3"/>
          </w:tcPr>
          <w:p w14:paraId="0CF41FC7" w14:textId="77777777" w:rsidR="00B303AE" w:rsidRDefault="00B303AE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Number of Tasks: 1</w:t>
            </w:r>
          </w:p>
          <w:p w14:paraId="0C73D7E8" w14:textId="77777777" w:rsidR="00B303AE" w:rsidRDefault="00B303AE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Cores per Task: 1</w:t>
            </w:r>
          </w:p>
          <w:p w14:paraId="532EA51D" w14:textId="77777777" w:rsidR="00B303AE" w:rsidRPr="009F576A" w:rsidRDefault="00B303AE" w:rsidP="00B303AE">
            <w:pPr>
              <w:jc w:val="center"/>
              <w:rPr>
                <w:b/>
              </w:rPr>
            </w:pPr>
            <w:r w:rsidRPr="009F576A">
              <w:rPr>
                <w:b/>
              </w:rPr>
              <w:t>Dependency on map step completion</w:t>
            </w:r>
          </w:p>
        </w:tc>
        <w:tc>
          <w:tcPr>
            <w:tcW w:w="273" w:type="dxa"/>
          </w:tcPr>
          <w:p w14:paraId="3F812E77" w14:textId="77777777" w:rsidR="00B303AE" w:rsidRDefault="00B303AE" w:rsidP="00B303AE"/>
        </w:tc>
      </w:tr>
      <w:tr w:rsidR="00B303AE" w14:paraId="562FDDE0" w14:textId="77777777" w:rsidTr="008E5DCE">
        <w:trPr>
          <w:trHeight w:hRule="exact" w:val="1210"/>
        </w:trPr>
        <w:tc>
          <w:tcPr>
            <w:tcW w:w="273" w:type="dxa"/>
          </w:tcPr>
          <w:p w14:paraId="0EAC6B12" w14:textId="77777777" w:rsidR="00B303AE" w:rsidRDefault="00B303AE" w:rsidP="00B303AE"/>
        </w:tc>
        <w:tc>
          <w:tcPr>
            <w:tcW w:w="4494" w:type="dxa"/>
            <w:gridSpan w:val="3"/>
            <w:vAlign w:val="center"/>
          </w:tcPr>
          <w:p w14:paraId="07944A7D" w14:textId="77777777" w:rsidR="00B303AE" w:rsidRPr="009F576A" w:rsidRDefault="00B303AE" w:rsidP="00B303AE">
            <w:pPr>
              <w:spacing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LLMapReduce</w:t>
            </w:r>
            <w:proofErr w:type="spellEnd"/>
            <w:r>
              <w:rPr>
                <w:rFonts w:ascii="Consolas" w:hAnsi="Consolas" w:cs="Consolas"/>
              </w:rPr>
              <w:t xml:space="preserve"> --mapper mapper.sh --reducer reducer.sh --input </w:t>
            </w:r>
            <w:proofErr w:type="spellStart"/>
            <w:r>
              <w:rPr>
                <w:rFonts w:ascii="Consolas" w:hAnsi="Consolas" w:cs="Consolas"/>
              </w:rPr>
              <w:t>myfiles</w:t>
            </w:r>
            <w:proofErr w:type="spellEnd"/>
            <w:r>
              <w:rPr>
                <w:rFonts w:ascii="Consolas" w:hAnsi="Consolas" w:cs="Consolas"/>
              </w:rPr>
              <w:t xml:space="preserve"> --output </w:t>
            </w:r>
            <w:proofErr w:type="spellStart"/>
            <w:r>
              <w:rPr>
                <w:rFonts w:ascii="Consolas" w:hAnsi="Consolas" w:cs="Consolas"/>
              </w:rPr>
              <w:t>myoutput</w:t>
            </w:r>
            <w:proofErr w:type="spellEnd"/>
            <w:r>
              <w:rPr>
                <w:rFonts w:ascii="Consolas" w:hAnsi="Consolas" w:cs="Consolas"/>
              </w:rPr>
              <w:t xml:space="preserve"> --np=8</w:t>
            </w:r>
          </w:p>
        </w:tc>
        <w:tc>
          <w:tcPr>
            <w:tcW w:w="273" w:type="dxa"/>
          </w:tcPr>
          <w:p w14:paraId="5EFA52AF" w14:textId="77777777" w:rsidR="00B303AE" w:rsidRPr="009F576A" w:rsidRDefault="00B303AE" w:rsidP="00B303AE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273" w:type="dxa"/>
          </w:tcPr>
          <w:p w14:paraId="4442E308" w14:textId="77777777" w:rsidR="00B303AE" w:rsidRPr="009F576A" w:rsidRDefault="00B303AE" w:rsidP="00B303AE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4494" w:type="dxa"/>
            <w:gridSpan w:val="3"/>
            <w:vAlign w:val="center"/>
          </w:tcPr>
          <w:p w14:paraId="550C937B" w14:textId="77777777" w:rsidR="00B303AE" w:rsidRPr="009F576A" w:rsidRDefault="00B303AE" w:rsidP="00B303AE">
            <w:pPr>
              <w:spacing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LLMapReduce</w:t>
            </w:r>
            <w:proofErr w:type="spellEnd"/>
            <w:r>
              <w:rPr>
                <w:rFonts w:ascii="Consolas" w:hAnsi="Consolas" w:cs="Consolas"/>
              </w:rPr>
              <w:t xml:space="preserve"> --mapper mapper.sh --reducer reducer.sh --input </w:t>
            </w:r>
            <w:proofErr w:type="spellStart"/>
            <w:r>
              <w:rPr>
                <w:rFonts w:ascii="Consolas" w:hAnsi="Consolas" w:cs="Consolas"/>
              </w:rPr>
              <w:t>myfiles</w:t>
            </w:r>
            <w:proofErr w:type="spellEnd"/>
            <w:r>
              <w:rPr>
                <w:rFonts w:ascii="Consolas" w:hAnsi="Consolas" w:cs="Consolas"/>
              </w:rPr>
              <w:t xml:space="preserve"> --output </w:t>
            </w:r>
            <w:proofErr w:type="spellStart"/>
            <w:r>
              <w:rPr>
                <w:rFonts w:ascii="Consolas" w:hAnsi="Consolas" w:cs="Consolas"/>
              </w:rPr>
              <w:t>myoutput</w:t>
            </w:r>
            <w:proofErr w:type="spellEnd"/>
            <w:r>
              <w:rPr>
                <w:rFonts w:ascii="Consolas" w:hAnsi="Consolas" w:cs="Consolas"/>
              </w:rPr>
              <w:t xml:space="preserve"> --np=8</w:t>
            </w:r>
          </w:p>
        </w:tc>
        <w:tc>
          <w:tcPr>
            <w:tcW w:w="273" w:type="dxa"/>
          </w:tcPr>
          <w:p w14:paraId="5E82ACE6" w14:textId="77777777" w:rsidR="00B303AE" w:rsidRDefault="00B303AE" w:rsidP="00B303AE"/>
        </w:tc>
      </w:tr>
      <w:tr w:rsidR="00B303AE" w14:paraId="606E93BF" w14:textId="77777777" w:rsidTr="008E5DCE">
        <w:trPr>
          <w:trHeight w:hRule="exact" w:val="216"/>
        </w:trPr>
        <w:tc>
          <w:tcPr>
            <w:tcW w:w="273" w:type="dxa"/>
          </w:tcPr>
          <w:p w14:paraId="055FD0EA" w14:textId="77777777" w:rsidR="00B303AE" w:rsidRDefault="00B303AE" w:rsidP="00B303AE"/>
        </w:tc>
        <w:tc>
          <w:tcPr>
            <w:tcW w:w="2176" w:type="dxa"/>
          </w:tcPr>
          <w:p w14:paraId="47DE621F" w14:textId="77777777" w:rsidR="00B303AE" w:rsidRDefault="00B303AE" w:rsidP="00B303AE"/>
        </w:tc>
        <w:tc>
          <w:tcPr>
            <w:tcW w:w="136" w:type="dxa"/>
          </w:tcPr>
          <w:p w14:paraId="3967132F" w14:textId="77777777" w:rsidR="00B303AE" w:rsidRDefault="00B303AE" w:rsidP="00B303AE"/>
        </w:tc>
        <w:tc>
          <w:tcPr>
            <w:tcW w:w="2182" w:type="dxa"/>
          </w:tcPr>
          <w:p w14:paraId="4257B656" w14:textId="77777777" w:rsidR="00B303AE" w:rsidRDefault="00B303AE" w:rsidP="00B303AE"/>
        </w:tc>
        <w:tc>
          <w:tcPr>
            <w:tcW w:w="273" w:type="dxa"/>
          </w:tcPr>
          <w:p w14:paraId="39FAC6ED" w14:textId="77777777" w:rsidR="00B303AE" w:rsidRDefault="00B303AE" w:rsidP="00B303AE"/>
        </w:tc>
        <w:tc>
          <w:tcPr>
            <w:tcW w:w="273" w:type="dxa"/>
          </w:tcPr>
          <w:p w14:paraId="64AE4916" w14:textId="77777777" w:rsidR="00B303AE" w:rsidRDefault="00B303AE" w:rsidP="00B303AE"/>
        </w:tc>
        <w:tc>
          <w:tcPr>
            <w:tcW w:w="2176" w:type="dxa"/>
          </w:tcPr>
          <w:p w14:paraId="0D36CCC7" w14:textId="77777777" w:rsidR="00B303AE" w:rsidRDefault="00B303AE" w:rsidP="00B303AE"/>
        </w:tc>
        <w:tc>
          <w:tcPr>
            <w:tcW w:w="136" w:type="dxa"/>
          </w:tcPr>
          <w:p w14:paraId="0A5AA478" w14:textId="77777777" w:rsidR="00B303AE" w:rsidRDefault="00B303AE" w:rsidP="00B303AE"/>
        </w:tc>
        <w:tc>
          <w:tcPr>
            <w:tcW w:w="2182" w:type="dxa"/>
          </w:tcPr>
          <w:p w14:paraId="52644F95" w14:textId="77777777" w:rsidR="00B303AE" w:rsidRDefault="00B303AE" w:rsidP="00B303AE"/>
        </w:tc>
        <w:tc>
          <w:tcPr>
            <w:tcW w:w="273" w:type="dxa"/>
          </w:tcPr>
          <w:p w14:paraId="6D4DE59C" w14:textId="77777777" w:rsidR="00B303AE" w:rsidRDefault="00B303AE" w:rsidP="00B303AE"/>
        </w:tc>
      </w:tr>
    </w:tbl>
    <w:p w14:paraId="0D26ECD1" w14:textId="77777777" w:rsidR="00BD2982" w:rsidRDefault="00BD2982" w:rsidP="00BD2982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5DBC40C" wp14:editId="6AFCD16E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72400" cy="10058400"/>
                <wp:effectExtent l="0" t="0" r="19050" b="19050"/>
                <wp:wrapNone/>
                <wp:docPr id="13" name="Group 13" descr="Cutline guid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457200"/>
                            <a:ext cx="7772400" cy="9144000"/>
                            <a:chOff x="0" y="0"/>
                            <a:chExt cx="7772400" cy="9144000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0" y="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0" y="18288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0" y="36576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0" y="54864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73152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0" y="91440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685800" y="0"/>
                            <a:ext cx="6381750" cy="10058400"/>
                            <a:chOff x="0" y="0"/>
                            <a:chExt cx="6381750" cy="10058400"/>
                          </a:xfrm>
                        </wpg:grpSpPr>
                        <wps:wsp>
                          <wps:cNvPr id="8" name="Straight Connector 8"/>
                          <wps:cNvCnPr/>
                          <wps:spPr>
                            <a:xfrm>
                              <a:off x="0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3190875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6381750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6F7AA7" id="Group 13" o:spid="_x0000_s1026" alt="Cutline guides" style="position:absolute;margin-left:0;margin-top:0;width:612pt;height:11in;z-index:-251657216;mso-position-horizontal:left;mso-position-horizontal-relative:page;mso-position-vertical:top;mso-position-vertical-relative:page" coordsize="77724,1005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">
                <v:group id="Group 7" o:spid="_x0000_s1027" style="position:absolute;top:4572;width:77724;height:91440" coordsize="77724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<v:line id="Straight Connector 1" o:spid="_x0000_s1028" style="position:absolute;visibility:visible;mso-wrap-style:square" from="0,0" to="77724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" strokecolor="#d8d8d8 [2732]" strokeweight=".5pt">
                    <v:stroke dashstyle="dash" joinstyle="miter"/>
                  </v:line>
                  <v:line id="Straight Connector 2" o:spid="_x0000_s1029" style="position:absolute;visibility:visible;mso-wrap-style:square" from="0,18288" to="77724,182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" strokecolor="#d8d8d8 [2732]" strokeweight=".5pt">
                    <v:stroke dashstyle="dash" joinstyle="miter"/>
                  </v:line>
                  <v:line id="Straight Connector 3" o:spid="_x0000_s1030" style="position:absolute;visibility:visible;mso-wrap-style:square" from="0,36576" to="77724,36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" strokecolor="#d8d8d8 [2732]" strokeweight=".5pt">
                    <v:stroke dashstyle="dash" joinstyle="miter"/>
                  </v:line>
                  <v:line id="Straight Connector 4" o:spid="_x0000_s1031" style="position:absolute;visibility:visible;mso-wrap-style:square" from="0,54864" to="77724,54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" strokecolor="#d8d8d8 [2732]" strokeweight=".5pt">
                    <v:stroke dashstyle="dash" joinstyle="miter"/>
                  </v:line>
                  <v:line id="Straight Connector 5" o:spid="_x0000_s1032" style="position:absolute;visibility:visible;mso-wrap-style:square" from="0,73152" to="77724,731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" strokecolor="#d8d8d8 [2732]" strokeweight=".5pt">
                    <v:stroke dashstyle="dash" joinstyle="miter"/>
                  </v:line>
                  <v:line id="Straight Connector 6" o:spid="_x0000_s1033" style="position:absolute;visibility:visible;mso-wrap-style:square" from="0,91440" to="77724,914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" strokecolor="#d8d8d8 [2732]" strokeweight=".5pt">
                    <v:stroke dashstyle="dash" joinstyle="miter"/>
                  </v:line>
                </v:group>
                <v:group id="Group 11" o:spid="_x0000_s1034" style="position:absolute;left:6858;width:63817;height:100584" coordsize="63817,1005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<v:line id="Straight Connector 8" o:spid="_x0000_s1035" style="position:absolute;visibility:visible;mso-wrap-style:square" from="0,0" to="0,100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" strokecolor="#d8d8d8 [2732]" strokeweight=".5pt">
                    <v:stroke dashstyle="dash" joinstyle="miter"/>
                  </v:line>
                  <v:line id="Straight Connector 9" o:spid="_x0000_s1036" style="position:absolute;visibility:visible;mso-wrap-style:square" from="31908,0" to="31908,100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" strokecolor="#d8d8d8 [2732]" strokeweight=".5pt">
                    <v:stroke dashstyle="dash" joinstyle="miter"/>
                  </v:line>
                  <v:line id="Straight Connector 10" o:spid="_x0000_s1037" style="position:absolute;visibility:visible;mso-wrap-style:square" from="63817,0" to="63817,100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" strokecolor="#d8d8d8 [2732]" strokeweight=".5pt">
                    <v:stroke dashstyle="dash" joinstyle="miter"/>
                  </v:line>
                </v:group>
                <w10:wrap anchorx="page" anchory="page"/>
              </v:group>
            </w:pict>
          </mc:Fallback>
        </mc:AlternateContent>
      </w:r>
    </w:p>
    <w:tbl>
      <w:tblPr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usiness Card Layout"/>
      </w:tblPr>
      <w:tblGrid>
        <w:gridCol w:w="273"/>
        <w:gridCol w:w="2176"/>
        <w:gridCol w:w="136"/>
        <w:gridCol w:w="2182"/>
        <w:gridCol w:w="273"/>
        <w:gridCol w:w="273"/>
        <w:gridCol w:w="2176"/>
        <w:gridCol w:w="136"/>
        <w:gridCol w:w="2182"/>
        <w:gridCol w:w="273"/>
      </w:tblGrid>
      <w:tr w:rsidR="008D7F85" w14:paraId="16A1B2FD" w14:textId="77777777" w:rsidTr="008E5DCE">
        <w:trPr>
          <w:trHeight w:hRule="exact" w:val="288"/>
        </w:trPr>
        <w:tc>
          <w:tcPr>
            <w:tcW w:w="273" w:type="dxa"/>
          </w:tcPr>
          <w:p w14:paraId="2957CD04" w14:textId="77777777" w:rsidR="008D7F85" w:rsidRDefault="008D7F85" w:rsidP="00BC4388"/>
        </w:tc>
        <w:tc>
          <w:tcPr>
            <w:tcW w:w="4494" w:type="dxa"/>
            <w:gridSpan w:val="3"/>
          </w:tcPr>
          <w:p w14:paraId="2860EA0C" w14:textId="77777777" w:rsidR="008D7F85" w:rsidRPr="00954435" w:rsidRDefault="008D7F85" w:rsidP="00BC4388">
            <w:pPr>
              <w:pStyle w:val="Organization"/>
              <w:jc w:val="center"/>
              <w:rPr>
                <w:sz w:val="32"/>
              </w:rPr>
            </w:pPr>
          </w:p>
        </w:tc>
        <w:tc>
          <w:tcPr>
            <w:tcW w:w="273" w:type="dxa"/>
          </w:tcPr>
          <w:p w14:paraId="28FF8ECD" w14:textId="77777777" w:rsidR="008D7F85" w:rsidRDefault="008D7F85" w:rsidP="00BC4388">
            <w:pPr>
              <w:pStyle w:val="NoSpacing"/>
            </w:pPr>
          </w:p>
        </w:tc>
        <w:tc>
          <w:tcPr>
            <w:tcW w:w="273" w:type="dxa"/>
          </w:tcPr>
          <w:p w14:paraId="6F160A0A" w14:textId="77777777" w:rsidR="008D7F85" w:rsidRDefault="008D7F85" w:rsidP="00BC4388">
            <w:pPr>
              <w:pStyle w:val="NoSpacing"/>
            </w:pPr>
          </w:p>
        </w:tc>
        <w:tc>
          <w:tcPr>
            <w:tcW w:w="4494" w:type="dxa"/>
            <w:gridSpan w:val="3"/>
          </w:tcPr>
          <w:p w14:paraId="3B8C0AFC" w14:textId="77777777" w:rsidR="008D7F85" w:rsidRPr="00954435" w:rsidRDefault="008D7F85" w:rsidP="00BC4388">
            <w:pPr>
              <w:pStyle w:val="Organization"/>
              <w:jc w:val="center"/>
              <w:rPr>
                <w:sz w:val="32"/>
              </w:rPr>
            </w:pPr>
          </w:p>
        </w:tc>
        <w:tc>
          <w:tcPr>
            <w:tcW w:w="273" w:type="dxa"/>
          </w:tcPr>
          <w:p w14:paraId="068E2803" w14:textId="77777777" w:rsidR="008D7F85" w:rsidRDefault="008D7F85" w:rsidP="00BC4388">
            <w:pPr>
              <w:pStyle w:val="NoSpacing"/>
            </w:pPr>
          </w:p>
        </w:tc>
      </w:tr>
      <w:tr w:rsidR="00BC4388" w14:paraId="6B7B68F7" w14:textId="77777777" w:rsidTr="008E5DCE">
        <w:trPr>
          <w:trHeight w:hRule="exact" w:val="403"/>
        </w:trPr>
        <w:tc>
          <w:tcPr>
            <w:tcW w:w="273" w:type="dxa"/>
          </w:tcPr>
          <w:p w14:paraId="545C5AB7" w14:textId="77777777" w:rsidR="00BC4388" w:rsidRDefault="00BC4388" w:rsidP="00BC4388"/>
        </w:tc>
        <w:tc>
          <w:tcPr>
            <w:tcW w:w="4494" w:type="dxa"/>
            <w:gridSpan w:val="3"/>
          </w:tcPr>
          <w:p w14:paraId="76111145" w14:textId="77777777" w:rsidR="00BC4388" w:rsidRDefault="00BC4388" w:rsidP="00BC4388">
            <w:pPr>
              <w:pStyle w:val="Organization"/>
              <w:jc w:val="center"/>
            </w:pPr>
            <w:r w:rsidRPr="00954435">
              <w:rPr>
                <w:sz w:val="32"/>
              </w:rPr>
              <w:t>Job Array (Throughput)</w:t>
            </w:r>
          </w:p>
        </w:tc>
        <w:tc>
          <w:tcPr>
            <w:tcW w:w="273" w:type="dxa"/>
          </w:tcPr>
          <w:p w14:paraId="07D06866" w14:textId="77777777" w:rsidR="00BC4388" w:rsidRDefault="00BC4388" w:rsidP="00BC4388">
            <w:pPr>
              <w:pStyle w:val="NoSpacing"/>
            </w:pPr>
          </w:p>
        </w:tc>
        <w:tc>
          <w:tcPr>
            <w:tcW w:w="273" w:type="dxa"/>
          </w:tcPr>
          <w:p w14:paraId="6141CCEC" w14:textId="77777777" w:rsidR="00BC4388" w:rsidRDefault="00BC4388" w:rsidP="00BC4388">
            <w:pPr>
              <w:pStyle w:val="NoSpacing"/>
            </w:pPr>
          </w:p>
        </w:tc>
        <w:tc>
          <w:tcPr>
            <w:tcW w:w="4494" w:type="dxa"/>
            <w:gridSpan w:val="3"/>
          </w:tcPr>
          <w:p w14:paraId="345F5898" w14:textId="77777777" w:rsidR="00BC4388" w:rsidRDefault="00BC4388" w:rsidP="00BC4388">
            <w:pPr>
              <w:pStyle w:val="Organization"/>
              <w:jc w:val="center"/>
            </w:pPr>
            <w:r w:rsidRPr="00954435">
              <w:rPr>
                <w:sz w:val="32"/>
              </w:rPr>
              <w:t>Job Array (Throughput)</w:t>
            </w:r>
          </w:p>
        </w:tc>
        <w:tc>
          <w:tcPr>
            <w:tcW w:w="273" w:type="dxa"/>
          </w:tcPr>
          <w:p w14:paraId="48D69769" w14:textId="77777777" w:rsidR="00BC4388" w:rsidRDefault="00BC4388" w:rsidP="00BC4388">
            <w:pPr>
              <w:pStyle w:val="NoSpacing"/>
            </w:pPr>
          </w:p>
        </w:tc>
      </w:tr>
      <w:tr w:rsidR="00BC4388" w14:paraId="13E6939A" w14:textId="77777777" w:rsidTr="008E5DCE">
        <w:trPr>
          <w:trHeight w:hRule="exact" w:val="1973"/>
        </w:trPr>
        <w:tc>
          <w:tcPr>
            <w:tcW w:w="273" w:type="dxa"/>
          </w:tcPr>
          <w:p w14:paraId="7876B30E" w14:textId="77777777" w:rsidR="00BC4388" w:rsidRDefault="00BC4388" w:rsidP="00BC4388"/>
        </w:tc>
        <w:tc>
          <w:tcPr>
            <w:tcW w:w="4494" w:type="dxa"/>
            <w:gridSpan w:val="3"/>
            <w:vAlign w:val="center"/>
          </w:tcPr>
          <w:p w14:paraId="7CC00C81" w14:textId="77777777" w:rsidR="00BC4388" w:rsidRPr="003A4E9C" w:rsidRDefault="00BC4388" w:rsidP="00BC438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JOBID ARRAY_J START PARTITION CPUS ST </w:t>
            </w:r>
            <w:r w:rsidRPr="003A4E9C">
              <w:rPr>
                <w:rFonts w:ascii="Consolas" w:hAnsi="Consolas" w:cs="Consolas"/>
              </w:rPr>
              <w:t>NODELIST(REASON)</w:t>
            </w:r>
          </w:p>
          <w:p w14:paraId="6EACAAC5" w14:textId="77777777" w:rsidR="00BC4388" w:rsidRDefault="00BC4388" w:rsidP="00BC438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77209_1 77209</w:t>
            </w:r>
            <w:r w:rsidR="00145BD4">
              <w:rPr>
                <w:rFonts w:ascii="Consolas" w:hAnsi="Consolas" w:cs="Consolas"/>
              </w:rPr>
              <w:t xml:space="preserve"> 13:53</w:t>
            </w:r>
            <w:r>
              <w:rPr>
                <w:rFonts w:ascii="Consolas" w:hAnsi="Consolas" w:cs="Consolas"/>
              </w:rPr>
              <w:t xml:space="preserve"> normal 1 </w:t>
            </w:r>
            <w:proofErr w:type="gramStart"/>
            <w:r>
              <w:rPr>
                <w:rFonts w:ascii="Consolas" w:hAnsi="Consolas" w:cs="Consolas"/>
              </w:rPr>
              <w:t xml:space="preserve">R  </w:t>
            </w:r>
            <w:r w:rsidRPr="003A4E9C">
              <w:rPr>
                <w:rFonts w:ascii="Consolas" w:hAnsi="Consolas" w:cs="Consolas"/>
              </w:rPr>
              <w:t>node</w:t>
            </w:r>
            <w:proofErr w:type="gramEnd"/>
            <w:r w:rsidRPr="003A4E9C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>126</w:t>
            </w:r>
          </w:p>
          <w:p w14:paraId="712035C9" w14:textId="77777777" w:rsidR="00BC4388" w:rsidRDefault="00BC4388" w:rsidP="00BC438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77209_2 77209</w:t>
            </w:r>
            <w:r w:rsidR="00145BD4">
              <w:rPr>
                <w:rFonts w:ascii="Consolas" w:hAnsi="Consolas" w:cs="Consolas"/>
              </w:rPr>
              <w:t xml:space="preserve"> 13:53</w:t>
            </w:r>
            <w:r>
              <w:rPr>
                <w:rFonts w:ascii="Consolas" w:hAnsi="Consolas" w:cs="Consolas"/>
              </w:rPr>
              <w:t xml:space="preserve"> normal 1 </w:t>
            </w:r>
            <w:proofErr w:type="gramStart"/>
            <w:r w:rsidRPr="003A4E9C">
              <w:rPr>
                <w:rFonts w:ascii="Consolas" w:hAnsi="Consolas" w:cs="Consolas"/>
              </w:rPr>
              <w:t>R  node</w:t>
            </w:r>
            <w:proofErr w:type="gramEnd"/>
            <w:r w:rsidRPr="003A4E9C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>126</w:t>
            </w:r>
          </w:p>
          <w:p w14:paraId="7BBC4159" w14:textId="77777777" w:rsidR="00BC4388" w:rsidRDefault="00BC4388" w:rsidP="00BC438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77209_3 77209</w:t>
            </w:r>
            <w:r w:rsidR="00145BD4">
              <w:rPr>
                <w:rFonts w:ascii="Consolas" w:hAnsi="Consolas" w:cs="Consolas"/>
              </w:rPr>
              <w:t xml:space="preserve"> 13:53</w:t>
            </w:r>
            <w:r>
              <w:rPr>
                <w:rFonts w:ascii="Consolas" w:hAnsi="Consolas" w:cs="Consolas"/>
              </w:rPr>
              <w:t xml:space="preserve"> normal 1 </w:t>
            </w:r>
            <w:proofErr w:type="gramStart"/>
            <w:r>
              <w:rPr>
                <w:rFonts w:ascii="Consolas" w:hAnsi="Consolas" w:cs="Consolas"/>
              </w:rPr>
              <w:t>R  node</w:t>
            </w:r>
            <w:proofErr w:type="gramEnd"/>
            <w:r>
              <w:rPr>
                <w:rFonts w:ascii="Consolas" w:hAnsi="Consolas" w:cs="Consolas"/>
              </w:rPr>
              <w:t>-059</w:t>
            </w:r>
          </w:p>
          <w:p w14:paraId="0023F1BE" w14:textId="77777777" w:rsidR="00BC4388" w:rsidRDefault="00BC4388" w:rsidP="00BC438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77209_4 77209</w:t>
            </w:r>
            <w:r w:rsidR="00145BD4">
              <w:rPr>
                <w:rFonts w:ascii="Consolas" w:hAnsi="Consolas" w:cs="Consolas"/>
              </w:rPr>
              <w:t xml:space="preserve"> 13:53</w:t>
            </w:r>
            <w:r>
              <w:rPr>
                <w:rFonts w:ascii="Consolas" w:hAnsi="Consolas" w:cs="Consolas"/>
              </w:rPr>
              <w:t xml:space="preserve"> normal 1 </w:t>
            </w:r>
            <w:proofErr w:type="gramStart"/>
            <w:r>
              <w:rPr>
                <w:rFonts w:ascii="Consolas" w:hAnsi="Consolas" w:cs="Consolas"/>
              </w:rPr>
              <w:t>R  node</w:t>
            </w:r>
            <w:proofErr w:type="gramEnd"/>
            <w:r>
              <w:rPr>
                <w:rFonts w:ascii="Consolas" w:hAnsi="Consolas" w:cs="Consolas"/>
              </w:rPr>
              <w:t>-058</w:t>
            </w:r>
          </w:p>
          <w:p w14:paraId="7DFDA39E" w14:textId="77777777" w:rsidR="00BC4388" w:rsidRPr="009F576A" w:rsidRDefault="00BC4388" w:rsidP="00BC438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77209_5 77209</w:t>
            </w:r>
            <w:r w:rsidR="00145BD4">
              <w:rPr>
                <w:rFonts w:ascii="Consolas" w:hAnsi="Consolas" w:cs="Consolas"/>
              </w:rPr>
              <w:t xml:space="preserve"> 13:53</w:t>
            </w:r>
            <w:r>
              <w:rPr>
                <w:rFonts w:ascii="Consolas" w:hAnsi="Consolas" w:cs="Consolas"/>
              </w:rPr>
              <w:t xml:space="preserve"> normal 1 </w:t>
            </w:r>
            <w:proofErr w:type="gramStart"/>
            <w:r>
              <w:rPr>
                <w:rFonts w:ascii="Consolas" w:hAnsi="Consolas" w:cs="Consolas"/>
              </w:rPr>
              <w:t>R  node</w:t>
            </w:r>
            <w:proofErr w:type="gramEnd"/>
            <w:r>
              <w:rPr>
                <w:rFonts w:ascii="Consolas" w:hAnsi="Consolas" w:cs="Consolas"/>
              </w:rPr>
              <w:t>-058…</w:t>
            </w:r>
          </w:p>
        </w:tc>
        <w:tc>
          <w:tcPr>
            <w:tcW w:w="273" w:type="dxa"/>
          </w:tcPr>
          <w:p w14:paraId="067ADAF1" w14:textId="77777777" w:rsidR="00BC4388" w:rsidRPr="009F576A" w:rsidRDefault="00BC4388" w:rsidP="00BC4388">
            <w:pPr>
              <w:rPr>
                <w:rFonts w:ascii="Consolas" w:hAnsi="Consolas" w:cs="Consolas"/>
              </w:rPr>
            </w:pPr>
          </w:p>
        </w:tc>
        <w:tc>
          <w:tcPr>
            <w:tcW w:w="273" w:type="dxa"/>
          </w:tcPr>
          <w:p w14:paraId="322DF8B0" w14:textId="77777777" w:rsidR="00BC4388" w:rsidRPr="009F576A" w:rsidRDefault="00BC4388" w:rsidP="00BC4388">
            <w:pPr>
              <w:rPr>
                <w:rFonts w:ascii="Consolas" w:hAnsi="Consolas" w:cs="Consolas"/>
              </w:rPr>
            </w:pPr>
          </w:p>
        </w:tc>
        <w:tc>
          <w:tcPr>
            <w:tcW w:w="4494" w:type="dxa"/>
            <w:gridSpan w:val="3"/>
            <w:vAlign w:val="center"/>
          </w:tcPr>
          <w:p w14:paraId="28AA4710" w14:textId="77777777" w:rsidR="00BC4388" w:rsidRPr="003A4E9C" w:rsidRDefault="00BC4388" w:rsidP="00BC438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JOBID ARRAY_J START PARTITION CPUS ST </w:t>
            </w:r>
            <w:r w:rsidRPr="003A4E9C">
              <w:rPr>
                <w:rFonts w:ascii="Consolas" w:hAnsi="Consolas" w:cs="Consolas"/>
              </w:rPr>
              <w:t>NODELIST(REASON)</w:t>
            </w:r>
          </w:p>
          <w:p w14:paraId="27750376" w14:textId="77777777" w:rsidR="00BC4388" w:rsidRDefault="00BC4388" w:rsidP="00BC438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77217_1 77217</w:t>
            </w:r>
            <w:r w:rsidR="00145BD4">
              <w:rPr>
                <w:rFonts w:ascii="Consolas" w:hAnsi="Consolas" w:cs="Consolas"/>
              </w:rPr>
              <w:t xml:space="preserve"> 15:53</w:t>
            </w:r>
            <w:r>
              <w:rPr>
                <w:rFonts w:ascii="Consolas" w:hAnsi="Consolas" w:cs="Consolas"/>
              </w:rPr>
              <w:t xml:space="preserve"> normal 1 </w:t>
            </w:r>
            <w:proofErr w:type="gramStart"/>
            <w:r w:rsidRPr="003A4E9C">
              <w:rPr>
                <w:rFonts w:ascii="Consolas" w:hAnsi="Consolas" w:cs="Consolas"/>
              </w:rPr>
              <w:t xml:space="preserve">R </w:t>
            </w:r>
            <w:r>
              <w:rPr>
                <w:rFonts w:ascii="Consolas" w:hAnsi="Consolas" w:cs="Consolas"/>
              </w:rPr>
              <w:t xml:space="preserve"> </w:t>
            </w:r>
            <w:r w:rsidRPr="003A4E9C">
              <w:rPr>
                <w:rFonts w:ascii="Consolas" w:hAnsi="Consolas" w:cs="Consolas"/>
              </w:rPr>
              <w:t>node</w:t>
            </w:r>
            <w:proofErr w:type="gramEnd"/>
            <w:r w:rsidRPr="003A4E9C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>056</w:t>
            </w:r>
          </w:p>
          <w:p w14:paraId="4F1286C1" w14:textId="77777777" w:rsidR="00BC4388" w:rsidRDefault="00BC4388" w:rsidP="00BC438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77217_2 77217</w:t>
            </w:r>
            <w:r w:rsidR="00145BD4">
              <w:rPr>
                <w:rFonts w:ascii="Consolas" w:hAnsi="Consolas" w:cs="Consolas"/>
              </w:rPr>
              <w:t xml:space="preserve"> 15:53</w:t>
            </w:r>
            <w:r>
              <w:rPr>
                <w:rFonts w:ascii="Consolas" w:hAnsi="Consolas" w:cs="Consolas"/>
              </w:rPr>
              <w:t xml:space="preserve"> normal 1 </w:t>
            </w:r>
            <w:proofErr w:type="gramStart"/>
            <w:r w:rsidRPr="003A4E9C">
              <w:rPr>
                <w:rFonts w:ascii="Consolas" w:hAnsi="Consolas" w:cs="Consolas"/>
              </w:rPr>
              <w:t xml:space="preserve">R </w:t>
            </w:r>
            <w:r>
              <w:rPr>
                <w:rFonts w:ascii="Consolas" w:hAnsi="Consolas" w:cs="Consolas"/>
              </w:rPr>
              <w:t xml:space="preserve"> </w:t>
            </w:r>
            <w:r w:rsidRPr="003A4E9C">
              <w:rPr>
                <w:rFonts w:ascii="Consolas" w:hAnsi="Consolas" w:cs="Consolas"/>
              </w:rPr>
              <w:t>node</w:t>
            </w:r>
            <w:proofErr w:type="gramEnd"/>
            <w:r w:rsidRPr="003A4E9C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>056</w:t>
            </w:r>
          </w:p>
          <w:p w14:paraId="14C87F7F" w14:textId="77777777" w:rsidR="00BC4388" w:rsidRDefault="00BC4388" w:rsidP="00BC438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77217_3 77217</w:t>
            </w:r>
            <w:r w:rsidR="00145BD4">
              <w:rPr>
                <w:rFonts w:ascii="Consolas" w:hAnsi="Consolas" w:cs="Consolas"/>
              </w:rPr>
              <w:t xml:space="preserve"> 15:59</w:t>
            </w:r>
            <w:r>
              <w:rPr>
                <w:rFonts w:ascii="Consolas" w:hAnsi="Consolas" w:cs="Consolas"/>
              </w:rPr>
              <w:t xml:space="preserve"> normal 1 </w:t>
            </w:r>
            <w:proofErr w:type="gramStart"/>
            <w:r>
              <w:rPr>
                <w:rFonts w:ascii="Consolas" w:hAnsi="Consolas" w:cs="Consolas"/>
              </w:rPr>
              <w:t>R  node</w:t>
            </w:r>
            <w:proofErr w:type="gramEnd"/>
            <w:r>
              <w:rPr>
                <w:rFonts w:ascii="Consolas" w:hAnsi="Consolas" w:cs="Consolas"/>
              </w:rPr>
              <w:t>-058</w:t>
            </w:r>
          </w:p>
          <w:p w14:paraId="6ACFD565" w14:textId="77777777" w:rsidR="00BC4388" w:rsidRDefault="00BC4388" w:rsidP="00BC438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77217_4 77217</w:t>
            </w:r>
            <w:r w:rsidR="00145BD4">
              <w:rPr>
                <w:rFonts w:ascii="Consolas" w:hAnsi="Consolas" w:cs="Consolas"/>
              </w:rPr>
              <w:t xml:space="preserve"> 15:59</w:t>
            </w:r>
            <w:r>
              <w:rPr>
                <w:rFonts w:ascii="Consolas" w:hAnsi="Consolas" w:cs="Consolas"/>
              </w:rPr>
              <w:t xml:space="preserve"> normal 1 </w:t>
            </w:r>
            <w:proofErr w:type="gramStart"/>
            <w:r>
              <w:rPr>
                <w:rFonts w:ascii="Consolas" w:hAnsi="Consolas" w:cs="Consolas"/>
              </w:rPr>
              <w:t>R  node</w:t>
            </w:r>
            <w:proofErr w:type="gramEnd"/>
            <w:r>
              <w:rPr>
                <w:rFonts w:ascii="Consolas" w:hAnsi="Consolas" w:cs="Consolas"/>
              </w:rPr>
              <w:t>-058</w:t>
            </w:r>
          </w:p>
          <w:p w14:paraId="423A6E9D" w14:textId="77777777" w:rsidR="00BC4388" w:rsidRPr="009F576A" w:rsidRDefault="00BC4388" w:rsidP="00BC438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77217_5 77217</w:t>
            </w:r>
            <w:r w:rsidR="00145BD4">
              <w:rPr>
                <w:rFonts w:ascii="Consolas" w:hAnsi="Consolas" w:cs="Consolas"/>
              </w:rPr>
              <w:t xml:space="preserve"> 16:04</w:t>
            </w:r>
            <w:r>
              <w:rPr>
                <w:rFonts w:ascii="Consolas" w:hAnsi="Consolas" w:cs="Consolas"/>
              </w:rPr>
              <w:t xml:space="preserve"> normal 1 </w:t>
            </w:r>
            <w:proofErr w:type="gramStart"/>
            <w:r>
              <w:rPr>
                <w:rFonts w:ascii="Consolas" w:hAnsi="Consolas" w:cs="Consolas"/>
              </w:rPr>
              <w:t>R  node</w:t>
            </w:r>
            <w:proofErr w:type="gramEnd"/>
            <w:r>
              <w:rPr>
                <w:rFonts w:ascii="Consolas" w:hAnsi="Consolas" w:cs="Consolas"/>
              </w:rPr>
              <w:t>-058…</w:t>
            </w:r>
          </w:p>
        </w:tc>
        <w:tc>
          <w:tcPr>
            <w:tcW w:w="273" w:type="dxa"/>
          </w:tcPr>
          <w:p w14:paraId="56B25EAA" w14:textId="77777777" w:rsidR="00BC4388" w:rsidRDefault="00BC4388" w:rsidP="00BC4388"/>
        </w:tc>
      </w:tr>
      <w:tr w:rsidR="00BC4388" w14:paraId="3E536D77" w14:textId="77777777" w:rsidTr="008E5DCE">
        <w:trPr>
          <w:trHeight w:hRule="exact" w:val="216"/>
        </w:trPr>
        <w:tc>
          <w:tcPr>
            <w:tcW w:w="273" w:type="dxa"/>
          </w:tcPr>
          <w:p w14:paraId="0FB92762" w14:textId="77777777" w:rsidR="00BC4388" w:rsidRDefault="00BC4388" w:rsidP="00BC4388"/>
        </w:tc>
        <w:tc>
          <w:tcPr>
            <w:tcW w:w="2176" w:type="dxa"/>
          </w:tcPr>
          <w:p w14:paraId="4D288310" w14:textId="77777777" w:rsidR="00BC4388" w:rsidRDefault="00BC4388" w:rsidP="00BC4388"/>
        </w:tc>
        <w:tc>
          <w:tcPr>
            <w:tcW w:w="136" w:type="dxa"/>
          </w:tcPr>
          <w:p w14:paraId="2638D9F3" w14:textId="77777777" w:rsidR="00BC4388" w:rsidRDefault="00BC4388" w:rsidP="00BC4388"/>
        </w:tc>
        <w:tc>
          <w:tcPr>
            <w:tcW w:w="2182" w:type="dxa"/>
          </w:tcPr>
          <w:p w14:paraId="6E0E10A6" w14:textId="77777777" w:rsidR="00BC4388" w:rsidRDefault="00BC4388" w:rsidP="00BC4388"/>
        </w:tc>
        <w:tc>
          <w:tcPr>
            <w:tcW w:w="273" w:type="dxa"/>
          </w:tcPr>
          <w:p w14:paraId="2CA19430" w14:textId="77777777" w:rsidR="00BC4388" w:rsidRDefault="00BC4388" w:rsidP="00BC4388"/>
        </w:tc>
        <w:tc>
          <w:tcPr>
            <w:tcW w:w="273" w:type="dxa"/>
          </w:tcPr>
          <w:p w14:paraId="4DBEADDC" w14:textId="77777777" w:rsidR="00BC4388" w:rsidRDefault="00BC4388" w:rsidP="00BC4388"/>
        </w:tc>
        <w:tc>
          <w:tcPr>
            <w:tcW w:w="2176" w:type="dxa"/>
          </w:tcPr>
          <w:p w14:paraId="2720A225" w14:textId="77777777" w:rsidR="00BC4388" w:rsidRDefault="00BC4388" w:rsidP="00BC4388"/>
        </w:tc>
        <w:tc>
          <w:tcPr>
            <w:tcW w:w="136" w:type="dxa"/>
          </w:tcPr>
          <w:p w14:paraId="29F93B63" w14:textId="77777777" w:rsidR="00BC4388" w:rsidRDefault="00BC4388" w:rsidP="00BC4388"/>
        </w:tc>
        <w:tc>
          <w:tcPr>
            <w:tcW w:w="2182" w:type="dxa"/>
          </w:tcPr>
          <w:p w14:paraId="5968058D" w14:textId="77777777" w:rsidR="00BC4388" w:rsidRDefault="00BC4388" w:rsidP="00BC4388"/>
        </w:tc>
        <w:tc>
          <w:tcPr>
            <w:tcW w:w="273" w:type="dxa"/>
          </w:tcPr>
          <w:p w14:paraId="06A9E218" w14:textId="77777777" w:rsidR="00BC4388" w:rsidRDefault="00BC4388" w:rsidP="00BC4388"/>
        </w:tc>
      </w:tr>
      <w:tr w:rsidR="00BC4388" w14:paraId="26733E5B" w14:textId="77777777" w:rsidTr="008E5DCE">
        <w:trPr>
          <w:trHeight w:hRule="exact" w:val="288"/>
        </w:trPr>
        <w:tc>
          <w:tcPr>
            <w:tcW w:w="273" w:type="dxa"/>
          </w:tcPr>
          <w:p w14:paraId="219B314B" w14:textId="77777777" w:rsidR="00BC4388" w:rsidRDefault="00BC4388" w:rsidP="00BC4388"/>
        </w:tc>
        <w:tc>
          <w:tcPr>
            <w:tcW w:w="2176" w:type="dxa"/>
          </w:tcPr>
          <w:p w14:paraId="59BED386" w14:textId="77777777" w:rsidR="00BC4388" w:rsidRDefault="00BC4388" w:rsidP="00BC4388"/>
        </w:tc>
        <w:tc>
          <w:tcPr>
            <w:tcW w:w="136" w:type="dxa"/>
          </w:tcPr>
          <w:p w14:paraId="08C5AE40" w14:textId="77777777" w:rsidR="00BC4388" w:rsidRDefault="00BC4388" w:rsidP="00BC4388"/>
        </w:tc>
        <w:tc>
          <w:tcPr>
            <w:tcW w:w="2182" w:type="dxa"/>
          </w:tcPr>
          <w:p w14:paraId="22BA7650" w14:textId="77777777" w:rsidR="00BC4388" w:rsidRDefault="00BC4388" w:rsidP="00BC4388"/>
        </w:tc>
        <w:tc>
          <w:tcPr>
            <w:tcW w:w="273" w:type="dxa"/>
          </w:tcPr>
          <w:p w14:paraId="6659A337" w14:textId="77777777" w:rsidR="00BC4388" w:rsidRDefault="00BC4388" w:rsidP="00BC4388"/>
        </w:tc>
        <w:tc>
          <w:tcPr>
            <w:tcW w:w="273" w:type="dxa"/>
          </w:tcPr>
          <w:p w14:paraId="17D7721D" w14:textId="77777777" w:rsidR="00BC4388" w:rsidRDefault="00BC4388" w:rsidP="00BC4388"/>
        </w:tc>
        <w:tc>
          <w:tcPr>
            <w:tcW w:w="2176" w:type="dxa"/>
          </w:tcPr>
          <w:p w14:paraId="3F41830C" w14:textId="77777777" w:rsidR="00BC4388" w:rsidRDefault="00BC4388" w:rsidP="00BC4388"/>
        </w:tc>
        <w:tc>
          <w:tcPr>
            <w:tcW w:w="136" w:type="dxa"/>
          </w:tcPr>
          <w:p w14:paraId="4F4D4C42" w14:textId="77777777" w:rsidR="00BC4388" w:rsidRDefault="00BC4388" w:rsidP="00BC4388"/>
        </w:tc>
        <w:tc>
          <w:tcPr>
            <w:tcW w:w="2182" w:type="dxa"/>
          </w:tcPr>
          <w:p w14:paraId="63736534" w14:textId="77777777" w:rsidR="00BC4388" w:rsidRDefault="00BC4388" w:rsidP="00BC4388"/>
        </w:tc>
        <w:tc>
          <w:tcPr>
            <w:tcW w:w="273" w:type="dxa"/>
          </w:tcPr>
          <w:p w14:paraId="5CFE64F0" w14:textId="77777777" w:rsidR="00BC4388" w:rsidRDefault="00BC4388" w:rsidP="00BC4388"/>
        </w:tc>
      </w:tr>
      <w:tr w:rsidR="00BC4388" w14:paraId="4701AFFD" w14:textId="77777777" w:rsidTr="008E5DCE">
        <w:trPr>
          <w:trHeight w:hRule="exact" w:val="403"/>
        </w:trPr>
        <w:tc>
          <w:tcPr>
            <w:tcW w:w="273" w:type="dxa"/>
          </w:tcPr>
          <w:p w14:paraId="2E2BE381" w14:textId="77777777" w:rsidR="00BC4388" w:rsidRDefault="00BC4388" w:rsidP="00BC4388"/>
        </w:tc>
        <w:tc>
          <w:tcPr>
            <w:tcW w:w="4494" w:type="dxa"/>
            <w:gridSpan w:val="3"/>
          </w:tcPr>
          <w:p w14:paraId="64C3996A" w14:textId="77777777" w:rsidR="00BC4388" w:rsidRDefault="00BC4388" w:rsidP="00BC4388">
            <w:pPr>
              <w:pStyle w:val="Organization"/>
              <w:jc w:val="center"/>
            </w:pPr>
            <w:r w:rsidRPr="00954435">
              <w:rPr>
                <w:sz w:val="32"/>
              </w:rPr>
              <w:t>Job Array (Throughput)</w:t>
            </w:r>
          </w:p>
        </w:tc>
        <w:tc>
          <w:tcPr>
            <w:tcW w:w="273" w:type="dxa"/>
          </w:tcPr>
          <w:p w14:paraId="3EE15146" w14:textId="77777777" w:rsidR="00BC4388" w:rsidRDefault="00BC4388" w:rsidP="00BC4388">
            <w:pPr>
              <w:pStyle w:val="NoSpacing"/>
            </w:pPr>
          </w:p>
        </w:tc>
        <w:tc>
          <w:tcPr>
            <w:tcW w:w="273" w:type="dxa"/>
          </w:tcPr>
          <w:p w14:paraId="64F7B522" w14:textId="77777777" w:rsidR="00BC4388" w:rsidRDefault="00BC4388" w:rsidP="00BC4388">
            <w:pPr>
              <w:pStyle w:val="NoSpacing"/>
            </w:pPr>
          </w:p>
        </w:tc>
        <w:tc>
          <w:tcPr>
            <w:tcW w:w="4494" w:type="dxa"/>
            <w:gridSpan w:val="3"/>
          </w:tcPr>
          <w:p w14:paraId="0DECB6DE" w14:textId="77777777" w:rsidR="00BC4388" w:rsidRDefault="00BC4388" w:rsidP="00BC4388">
            <w:pPr>
              <w:pStyle w:val="Organization"/>
              <w:jc w:val="center"/>
            </w:pPr>
            <w:r w:rsidRPr="00954435">
              <w:rPr>
                <w:sz w:val="32"/>
              </w:rPr>
              <w:t>Job Array (Throughput)</w:t>
            </w:r>
          </w:p>
        </w:tc>
        <w:tc>
          <w:tcPr>
            <w:tcW w:w="273" w:type="dxa"/>
          </w:tcPr>
          <w:p w14:paraId="4D300A23" w14:textId="77777777" w:rsidR="00BC4388" w:rsidRDefault="00BC4388" w:rsidP="00BC4388"/>
        </w:tc>
      </w:tr>
      <w:tr w:rsidR="00BC4388" w14:paraId="5556D7F4" w14:textId="77777777" w:rsidTr="008E5DCE">
        <w:trPr>
          <w:trHeight w:hRule="exact" w:val="1973"/>
        </w:trPr>
        <w:tc>
          <w:tcPr>
            <w:tcW w:w="273" w:type="dxa"/>
          </w:tcPr>
          <w:p w14:paraId="26C95D7F" w14:textId="77777777" w:rsidR="00BC4388" w:rsidRDefault="00BC4388" w:rsidP="00BC4388"/>
        </w:tc>
        <w:tc>
          <w:tcPr>
            <w:tcW w:w="4494" w:type="dxa"/>
            <w:gridSpan w:val="3"/>
            <w:vAlign w:val="center"/>
          </w:tcPr>
          <w:p w14:paraId="161489C9" w14:textId="77777777" w:rsidR="00BC4388" w:rsidRPr="003A4E9C" w:rsidRDefault="00BC4388" w:rsidP="00BC438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JOBID ARRAY_J START PARTITION CPUS ST </w:t>
            </w:r>
            <w:r w:rsidRPr="003A4E9C">
              <w:rPr>
                <w:rFonts w:ascii="Consolas" w:hAnsi="Consolas" w:cs="Consolas"/>
              </w:rPr>
              <w:t>NODELIST(REASON)</w:t>
            </w:r>
          </w:p>
          <w:p w14:paraId="2CF6A3C9" w14:textId="77777777" w:rsidR="00BC4388" w:rsidRDefault="00145BD4" w:rsidP="00BC438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77214_1 77214 22:5</w:t>
            </w:r>
            <w:r w:rsidR="00BC4388">
              <w:rPr>
                <w:rFonts w:ascii="Consolas" w:hAnsi="Consolas" w:cs="Consolas"/>
              </w:rPr>
              <w:t xml:space="preserve"> normal 1 </w:t>
            </w:r>
            <w:proofErr w:type="gramStart"/>
            <w:r w:rsidR="00BC4388">
              <w:rPr>
                <w:rFonts w:ascii="Consolas" w:hAnsi="Consolas" w:cs="Consolas"/>
              </w:rPr>
              <w:t xml:space="preserve">R  </w:t>
            </w:r>
            <w:r w:rsidR="00BC4388" w:rsidRPr="003A4E9C">
              <w:rPr>
                <w:rFonts w:ascii="Consolas" w:hAnsi="Consolas" w:cs="Consolas"/>
              </w:rPr>
              <w:t>node</w:t>
            </w:r>
            <w:proofErr w:type="gramEnd"/>
            <w:r w:rsidR="00BC4388" w:rsidRPr="003A4E9C">
              <w:rPr>
                <w:rFonts w:ascii="Consolas" w:hAnsi="Consolas" w:cs="Consolas"/>
              </w:rPr>
              <w:t>-057</w:t>
            </w:r>
          </w:p>
          <w:p w14:paraId="0CF61F9A" w14:textId="77777777" w:rsidR="00BC4388" w:rsidRDefault="00145BD4" w:rsidP="00BC438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77214_2 77214 22:35</w:t>
            </w:r>
            <w:r w:rsidR="00BC4388">
              <w:rPr>
                <w:rFonts w:ascii="Consolas" w:hAnsi="Consolas" w:cs="Consolas"/>
              </w:rPr>
              <w:t xml:space="preserve"> normal 1 </w:t>
            </w:r>
            <w:proofErr w:type="gramStart"/>
            <w:r w:rsidR="00BC4388">
              <w:rPr>
                <w:rFonts w:ascii="Consolas" w:hAnsi="Consolas" w:cs="Consolas"/>
              </w:rPr>
              <w:t xml:space="preserve">R  </w:t>
            </w:r>
            <w:r w:rsidR="00BC4388" w:rsidRPr="003A4E9C">
              <w:rPr>
                <w:rFonts w:ascii="Consolas" w:hAnsi="Consolas" w:cs="Consolas"/>
              </w:rPr>
              <w:t>node</w:t>
            </w:r>
            <w:proofErr w:type="gramEnd"/>
            <w:r w:rsidR="00BC4388" w:rsidRPr="003A4E9C">
              <w:rPr>
                <w:rFonts w:ascii="Consolas" w:hAnsi="Consolas" w:cs="Consolas"/>
              </w:rPr>
              <w:t>-057</w:t>
            </w:r>
          </w:p>
          <w:p w14:paraId="592718A8" w14:textId="77777777" w:rsidR="00BC4388" w:rsidRDefault="00145BD4" w:rsidP="00BC438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77214_3 77214 22:35</w:t>
            </w:r>
            <w:r w:rsidR="00BC4388">
              <w:rPr>
                <w:rFonts w:ascii="Consolas" w:hAnsi="Consolas" w:cs="Consolas"/>
              </w:rPr>
              <w:t xml:space="preserve"> normal 1 </w:t>
            </w:r>
            <w:proofErr w:type="gramStart"/>
            <w:r w:rsidR="00BC4388">
              <w:rPr>
                <w:rFonts w:ascii="Consolas" w:hAnsi="Consolas" w:cs="Consolas"/>
              </w:rPr>
              <w:t xml:space="preserve">R  </w:t>
            </w:r>
            <w:r w:rsidR="00BC4388" w:rsidRPr="003A4E9C">
              <w:rPr>
                <w:rFonts w:ascii="Consolas" w:hAnsi="Consolas" w:cs="Consolas"/>
              </w:rPr>
              <w:t>node</w:t>
            </w:r>
            <w:proofErr w:type="gramEnd"/>
            <w:r w:rsidR="00BC4388" w:rsidRPr="003A4E9C">
              <w:rPr>
                <w:rFonts w:ascii="Consolas" w:hAnsi="Consolas" w:cs="Consolas"/>
              </w:rPr>
              <w:t>-057</w:t>
            </w:r>
          </w:p>
          <w:p w14:paraId="4BE9CA55" w14:textId="77777777" w:rsidR="00BC4388" w:rsidRPr="009F576A" w:rsidRDefault="00145BD4" w:rsidP="00BC438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77214_4 77214 22:35</w:t>
            </w:r>
            <w:r w:rsidR="00BC4388">
              <w:rPr>
                <w:rFonts w:ascii="Consolas" w:hAnsi="Consolas" w:cs="Consolas"/>
              </w:rPr>
              <w:t xml:space="preserve"> normal 1 </w:t>
            </w:r>
            <w:proofErr w:type="gramStart"/>
            <w:r w:rsidR="00BC4388">
              <w:rPr>
                <w:rFonts w:ascii="Consolas" w:hAnsi="Consolas" w:cs="Consolas"/>
              </w:rPr>
              <w:t>R  node</w:t>
            </w:r>
            <w:proofErr w:type="gramEnd"/>
            <w:r w:rsidR="00BC4388">
              <w:rPr>
                <w:rFonts w:ascii="Consolas" w:hAnsi="Consolas" w:cs="Consolas"/>
              </w:rPr>
              <w:t>-058</w:t>
            </w:r>
          </w:p>
        </w:tc>
        <w:tc>
          <w:tcPr>
            <w:tcW w:w="273" w:type="dxa"/>
          </w:tcPr>
          <w:p w14:paraId="63040EE5" w14:textId="77777777" w:rsidR="00BC4388" w:rsidRPr="009F576A" w:rsidRDefault="00BC4388" w:rsidP="00BC4388">
            <w:pPr>
              <w:rPr>
                <w:rFonts w:ascii="Consolas" w:hAnsi="Consolas" w:cs="Consolas"/>
              </w:rPr>
            </w:pPr>
          </w:p>
        </w:tc>
        <w:tc>
          <w:tcPr>
            <w:tcW w:w="273" w:type="dxa"/>
          </w:tcPr>
          <w:p w14:paraId="2DBC563D" w14:textId="77777777" w:rsidR="00BC4388" w:rsidRPr="009F576A" w:rsidRDefault="00BC4388" w:rsidP="00BC4388">
            <w:pPr>
              <w:rPr>
                <w:rFonts w:ascii="Consolas" w:hAnsi="Consolas" w:cs="Consolas"/>
              </w:rPr>
            </w:pPr>
          </w:p>
        </w:tc>
        <w:tc>
          <w:tcPr>
            <w:tcW w:w="4494" w:type="dxa"/>
            <w:gridSpan w:val="3"/>
            <w:vAlign w:val="center"/>
          </w:tcPr>
          <w:p w14:paraId="2D451CFB" w14:textId="77777777" w:rsidR="00BC4388" w:rsidRPr="003A4E9C" w:rsidRDefault="00BC4388" w:rsidP="00BC438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JOBID ARRAY_J START PARTITION CPUS ST </w:t>
            </w:r>
            <w:r w:rsidRPr="003A4E9C">
              <w:rPr>
                <w:rFonts w:ascii="Consolas" w:hAnsi="Consolas" w:cs="Consolas"/>
              </w:rPr>
              <w:t>NODELIST(REASON)</w:t>
            </w:r>
          </w:p>
          <w:p w14:paraId="4F759336" w14:textId="77777777" w:rsidR="00BC4388" w:rsidRDefault="00BC4388" w:rsidP="00BC438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7721</w:t>
            </w:r>
            <w:r w:rsidR="00BB27E2">
              <w:rPr>
                <w:rFonts w:ascii="Consolas" w:hAnsi="Consolas" w:cs="Consolas"/>
              </w:rPr>
              <w:t>6</w:t>
            </w:r>
            <w:r>
              <w:rPr>
                <w:rFonts w:ascii="Consolas" w:hAnsi="Consolas" w:cs="Consolas"/>
              </w:rPr>
              <w:t>_1 7721</w:t>
            </w:r>
            <w:r w:rsidR="00145BD4">
              <w:rPr>
                <w:rFonts w:ascii="Consolas" w:hAnsi="Consolas" w:cs="Consolas"/>
              </w:rPr>
              <w:t>6 18:23</w:t>
            </w:r>
            <w:r>
              <w:rPr>
                <w:rFonts w:ascii="Consolas" w:hAnsi="Consolas" w:cs="Consolas"/>
              </w:rPr>
              <w:t xml:space="preserve"> normal 1 </w:t>
            </w:r>
            <w:proofErr w:type="gramStart"/>
            <w:r>
              <w:rPr>
                <w:rFonts w:ascii="Consolas" w:hAnsi="Consolas" w:cs="Consolas"/>
              </w:rPr>
              <w:t xml:space="preserve">R  </w:t>
            </w:r>
            <w:r w:rsidRPr="003A4E9C">
              <w:rPr>
                <w:rFonts w:ascii="Consolas" w:hAnsi="Consolas" w:cs="Consolas"/>
              </w:rPr>
              <w:t>node</w:t>
            </w:r>
            <w:proofErr w:type="gramEnd"/>
            <w:r w:rsidRPr="003A4E9C">
              <w:rPr>
                <w:rFonts w:ascii="Consolas" w:hAnsi="Consolas" w:cs="Consolas"/>
              </w:rPr>
              <w:t>-057</w:t>
            </w:r>
          </w:p>
          <w:p w14:paraId="6C9D6A23" w14:textId="77777777" w:rsidR="00BC4388" w:rsidRDefault="00BB27E2" w:rsidP="00BC438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77216</w:t>
            </w:r>
            <w:r w:rsidR="00BC4388">
              <w:rPr>
                <w:rFonts w:ascii="Consolas" w:hAnsi="Consolas" w:cs="Consolas"/>
              </w:rPr>
              <w:t>_2 7721</w:t>
            </w:r>
            <w:r w:rsidR="00145BD4">
              <w:rPr>
                <w:rFonts w:ascii="Consolas" w:hAnsi="Consolas" w:cs="Consolas"/>
              </w:rPr>
              <w:t>6 18:23</w:t>
            </w:r>
            <w:r w:rsidR="00BC4388">
              <w:rPr>
                <w:rFonts w:ascii="Consolas" w:hAnsi="Consolas" w:cs="Consolas"/>
              </w:rPr>
              <w:t xml:space="preserve"> normal 1 </w:t>
            </w:r>
            <w:proofErr w:type="gramStart"/>
            <w:r w:rsidR="00BC4388">
              <w:rPr>
                <w:rFonts w:ascii="Consolas" w:hAnsi="Consolas" w:cs="Consolas"/>
              </w:rPr>
              <w:t xml:space="preserve">R  </w:t>
            </w:r>
            <w:r w:rsidR="00BC4388" w:rsidRPr="003A4E9C">
              <w:rPr>
                <w:rFonts w:ascii="Consolas" w:hAnsi="Consolas" w:cs="Consolas"/>
              </w:rPr>
              <w:t>node</w:t>
            </w:r>
            <w:proofErr w:type="gramEnd"/>
            <w:r w:rsidR="00BC4388" w:rsidRPr="003A4E9C">
              <w:rPr>
                <w:rFonts w:ascii="Consolas" w:hAnsi="Consolas" w:cs="Consolas"/>
              </w:rPr>
              <w:t>-057</w:t>
            </w:r>
          </w:p>
          <w:p w14:paraId="6DFDB3A7" w14:textId="77777777" w:rsidR="00BC4388" w:rsidRDefault="00BC4388" w:rsidP="00BC438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7721</w:t>
            </w:r>
            <w:r w:rsidR="00BB27E2">
              <w:rPr>
                <w:rFonts w:ascii="Consolas" w:hAnsi="Consolas" w:cs="Consolas"/>
              </w:rPr>
              <w:t>6</w:t>
            </w:r>
            <w:r>
              <w:rPr>
                <w:rFonts w:ascii="Consolas" w:hAnsi="Consolas" w:cs="Consolas"/>
              </w:rPr>
              <w:t>_3 7721</w:t>
            </w:r>
            <w:r w:rsidR="00145BD4">
              <w:rPr>
                <w:rFonts w:ascii="Consolas" w:hAnsi="Consolas" w:cs="Consolas"/>
              </w:rPr>
              <w:t>6 18:23</w:t>
            </w:r>
            <w:r>
              <w:rPr>
                <w:rFonts w:ascii="Consolas" w:hAnsi="Consolas" w:cs="Consolas"/>
              </w:rPr>
              <w:t xml:space="preserve"> normal 1 </w:t>
            </w:r>
            <w:proofErr w:type="gramStart"/>
            <w:r>
              <w:rPr>
                <w:rFonts w:ascii="Consolas" w:hAnsi="Consolas" w:cs="Consolas"/>
              </w:rPr>
              <w:t xml:space="preserve">R  </w:t>
            </w:r>
            <w:r w:rsidRPr="003A4E9C">
              <w:rPr>
                <w:rFonts w:ascii="Consolas" w:hAnsi="Consolas" w:cs="Consolas"/>
              </w:rPr>
              <w:t>node</w:t>
            </w:r>
            <w:proofErr w:type="gramEnd"/>
            <w:r w:rsidRPr="003A4E9C">
              <w:rPr>
                <w:rFonts w:ascii="Consolas" w:hAnsi="Consolas" w:cs="Consolas"/>
              </w:rPr>
              <w:t>-057</w:t>
            </w:r>
          </w:p>
          <w:p w14:paraId="38E20016" w14:textId="77777777" w:rsidR="00BC4388" w:rsidRPr="009F576A" w:rsidRDefault="00BC4388" w:rsidP="00BC438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7721</w:t>
            </w:r>
            <w:r w:rsidR="00BB27E2">
              <w:rPr>
                <w:rFonts w:ascii="Consolas" w:hAnsi="Consolas" w:cs="Consolas"/>
              </w:rPr>
              <w:t>6</w:t>
            </w:r>
            <w:r>
              <w:rPr>
                <w:rFonts w:ascii="Consolas" w:hAnsi="Consolas" w:cs="Consolas"/>
              </w:rPr>
              <w:t>_4 7721</w:t>
            </w:r>
            <w:r w:rsidR="00145BD4">
              <w:rPr>
                <w:rFonts w:ascii="Consolas" w:hAnsi="Consolas" w:cs="Consolas"/>
              </w:rPr>
              <w:t>6 18:23</w:t>
            </w:r>
            <w:r>
              <w:rPr>
                <w:rFonts w:ascii="Consolas" w:hAnsi="Consolas" w:cs="Consolas"/>
              </w:rPr>
              <w:t xml:space="preserve"> normal 1 </w:t>
            </w:r>
            <w:proofErr w:type="gramStart"/>
            <w:r>
              <w:rPr>
                <w:rFonts w:ascii="Consolas" w:hAnsi="Consolas" w:cs="Consolas"/>
              </w:rPr>
              <w:t>R  node</w:t>
            </w:r>
            <w:proofErr w:type="gramEnd"/>
            <w:r>
              <w:rPr>
                <w:rFonts w:ascii="Consolas" w:hAnsi="Consolas" w:cs="Consolas"/>
              </w:rPr>
              <w:t>-058</w:t>
            </w:r>
          </w:p>
        </w:tc>
        <w:tc>
          <w:tcPr>
            <w:tcW w:w="273" w:type="dxa"/>
          </w:tcPr>
          <w:p w14:paraId="512A0D8E" w14:textId="77777777" w:rsidR="00BC4388" w:rsidRDefault="00BC4388" w:rsidP="00BC4388"/>
        </w:tc>
      </w:tr>
      <w:tr w:rsidR="00BC4388" w14:paraId="2ED1F0A3" w14:textId="77777777" w:rsidTr="008E5DCE">
        <w:trPr>
          <w:trHeight w:hRule="exact" w:val="216"/>
        </w:trPr>
        <w:tc>
          <w:tcPr>
            <w:tcW w:w="273" w:type="dxa"/>
          </w:tcPr>
          <w:p w14:paraId="7FA77D89" w14:textId="77777777" w:rsidR="00BC4388" w:rsidRDefault="00BC4388" w:rsidP="00BC4388"/>
        </w:tc>
        <w:tc>
          <w:tcPr>
            <w:tcW w:w="2176" w:type="dxa"/>
          </w:tcPr>
          <w:p w14:paraId="5787DF10" w14:textId="77777777" w:rsidR="00BC4388" w:rsidRDefault="00BC4388" w:rsidP="00BC4388"/>
        </w:tc>
        <w:tc>
          <w:tcPr>
            <w:tcW w:w="136" w:type="dxa"/>
          </w:tcPr>
          <w:p w14:paraId="1285510A" w14:textId="77777777" w:rsidR="00BC4388" w:rsidRDefault="00BC4388" w:rsidP="00BC4388"/>
        </w:tc>
        <w:tc>
          <w:tcPr>
            <w:tcW w:w="2182" w:type="dxa"/>
          </w:tcPr>
          <w:p w14:paraId="1F82B983" w14:textId="77777777" w:rsidR="00BC4388" w:rsidRDefault="00BC4388" w:rsidP="00BC4388"/>
        </w:tc>
        <w:tc>
          <w:tcPr>
            <w:tcW w:w="273" w:type="dxa"/>
          </w:tcPr>
          <w:p w14:paraId="75139800" w14:textId="77777777" w:rsidR="00BC4388" w:rsidRDefault="00BC4388" w:rsidP="00BC4388"/>
        </w:tc>
        <w:tc>
          <w:tcPr>
            <w:tcW w:w="273" w:type="dxa"/>
          </w:tcPr>
          <w:p w14:paraId="0BBB27CC" w14:textId="77777777" w:rsidR="00BC4388" w:rsidRDefault="00BC4388" w:rsidP="00BC4388"/>
        </w:tc>
        <w:tc>
          <w:tcPr>
            <w:tcW w:w="2176" w:type="dxa"/>
          </w:tcPr>
          <w:p w14:paraId="25F270E3" w14:textId="77777777" w:rsidR="00BC4388" w:rsidRDefault="00BC4388" w:rsidP="00BC4388"/>
        </w:tc>
        <w:tc>
          <w:tcPr>
            <w:tcW w:w="136" w:type="dxa"/>
          </w:tcPr>
          <w:p w14:paraId="60E17BA5" w14:textId="77777777" w:rsidR="00BC4388" w:rsidRDefault="00BC4388" w:rsidP="00BC4388"/>
        </w:tc>
        <w:tc>
          <w:tcPr>
            <w:tcW w:w="2182" w:type="dxa"/>
          </w:tcPr>
          <w:p w14:paraId="45515836" w14:textId="77777777" w:rsidR="00BC4388" w:rsidRDefault="00BC4388" w:rsidP="00BC4388"/>
        </w:tc>
        <w:tc>
          <w:tcPr>
            <w:tcW w:w="273" w:type="dxa"/>
          </w:tcPr>
          <w:p w14:paraId="5CB1DF57" w14:textId="77777777" w:rsidR="00BC4388" w:rsidRDefault="00BC4388" w:rsidP="00BC4388"/>
        </w:tc>
      </w:tr>
      <w:tr w:rsidR="00BC4388" w14:paraId="367DAAFA" w14:textId="77777777" w:rsidTr="008E5DCE">
        <w:trPr>
          <w:trHeight w:hRule="exact" w:val="288"/>
        </w:trPr>
        <w:tc>
          <w:tcPr>
            <w:tcW w:w="273" w:type="dxa"/>
          </w:tcPr>
          <w:p w14:paraId="4709637F" w14:textId="77777777" w:rsidR="00BC4388" w:rsidRDefault="00BC4388" w:rsidP="00BC4388"/>
        </w:tc>
        <w:tc>
          <w:tcPr>
            <w:tcW w:w="2176" w:type="dxa"/>
          </w:tcPr>
          <w:p w14:paraId="4E3AE783" w14:textId="77777777" w:rsidR="00BC4388" w:rsidRDefault="00BC4388" w:rsidP="00BC4388"/>
        </w:tc>
        <w:tc>
          <w:tcPr>
            <w:tcW w:w="136" w:type="dxa"/>
          </w:tcPr>
          <w:p w14:paraId="44D06767" w14:textId="77777777" w:rsidR="00BC4388" w:rsidRDefault="00BC4388" w:rsidP="00BC4388"/>
        </w:tc>
        <w:tc>
          <w:tcPr>
            <w:tcW w:w="2182" w:type="dxa"/>
          </w:tcPr>
          <w:p w14:paraId="0A1BB9F5" w14:textId="77777777" w:rsidR="00BC4388" w:rsidRDefault="00BC4388" w:rsidP="00BC4388"/>
        </w:tc>
        <w:tc>
          <w:tcPr>
            <w:tcW w:w="273" w:type="dxa"/>
          </w:tcPr>
          <w:p w14:paraId="64B98FD1" w14:textId="77777777" w:rsidR="00BC4388" w:rsidRDefault="00BC4388" w:rsidP="00BC4388"/>
        </w:tc>
        <w:tc>
          <w:tcPr>
            <w:tcW w:w="273" w:type="dxa"/>
          </w:tcPr>
          <w:p w14:paraId="3DCF3E63" w14:textId="77777777" w:rsidR="00BC4388" w:rsidRDefault="00BC4388" w:rsidP="00BC4388"/>
        </w:tc>
        <w:tc>
          <w:tcPr>
            <w:tcW w:w="2176" w:type="dxa"/>
          </w:tcPr>
          <w:p w14:paraId="5299204C" w14:textId="77777777" w:rsidR="00BC4388" w:rsidRDefault="00BC4388" w:rsidP="00BC4388"/>
        </w:tc>
        <w:tc>
          <w:tcPr>
            <w:tcW w:w="136" w:type="dxa"/>
          </w:tcPr>
          <w:p w14:paraId="5778F6A0" w14:textId="77777777" w:rsidR="00BC4388" w:rsidRDefault="00BC4388" w:rsidP="00BC4388"/>
        </w:tc>
        <w:tc>
          <w:tcPr>
            <w:tcW w:w="2182" w:type="dxa"/>
          </w:tcPr>
          <w:p w14:paraId="569A2AFF" w14:textId="77777777" w:rsidR="00BC4388" w:rsidRDefault="00BC4388" w:rsidP="00BC4388"/>
        </w:tc>
        <w:tc>
          <w:tcPr>
            <w:tcW w:w="273" w:type="dxa"/>
          </w:tcPr>
          <w:p w14:paraId="73704E6D" w14:textId="77777777" w:rsidR="00BC4388" w:rsidRDefault="00BC4388" w:rsidP="00BC4388"/>
        </w:tc>
      </w:tr>
      <w:tr w:rsidR="00B303AE" w14:paraId="1C19F9F1" w14:textId="77777777" w:rsidTr="008E5DCE">
        <w:trPr>
          <w:trHeight w:hRule="exact" w:val="403"/>
        </w:trPr>
        <w:tc>
          <w:tcPr>
            <w:tcW w:w="273" w:type="dxa"/>
          </w:tcPr>
          <w:p w14:paraId="0E150A92" w14:textId="77777777" w:rsidR="00B303AE" w:rsidRDefault="00B303AE" w:rsidP="00B303AE"/>
        </w:tc>
        <w:tc>
          <w:tcPr>
            <w:tcW w:w="4494" w:type="dxa"/>
            <w:gridSpan w:val="3"/>
          </w:tcPr>
          <w:p w14:paraId="58433D08" w14:textId="2E7D621E" w:rsidR="00B303AE" w:rsidRDefault="00B303AE" w:rsidP="00B303AE">
            <w:pPr>
              <w:pStyle w:val="Organization"/>
              <w:jc w:val="center"/>
            </w:pPr>
            <w:proofErr w:type="spellStart"/>
            <w:r>
              <w:rPr>
                <w:sz w:val="32"/>
              </w:rPr>
              <w:t>LLMapReduce</w:t>
            </w:r>
            <w:proofErr w:type="spellEnd"/>
            <w:r>
              <w:rPr>
                <w:sz w:val="32"/>
              </w:rPr>
              <w:t xml:space="preserve"> (Reduce Step)</w:t>
            </w:r>
          </w:p>
        </w:tc>
        <w:tc>
          <w:tcPr>
            <w:tcW w:w="273" w:type="dxa"/>
          </w:tcPr>
          <w:p w14:paraId="26894C60" w14:textId="77777777" w:rsidR="00B303AE" w:rsidRDefault="00B303AE" w:rsidP="00B303AE">
            <w:pPr>
              <w:pStyle w:val="NoSpacing"/>
            </w:pPr>
          </w:p>
        </w:tc>
        <w:tc>
          <w:tcPr>
            <w:tcW w:w="273" w:type="dxa"/>
          </w:tcPr>
          <w:p w14:paraId="7C43CB00" w14:textId="77777777" w:rsidR="00B303AE" w:rsidRDefault="00B303AE" w:rsidP="00B303AE">
            <w:pPr>
              <w:pStyle w:val="NoSpacing"/>
            </w:pPr>
          </w:p>
        </w:tc>
        <w:tc>
          <w:tcPr>
            <w:tcW w:w="4494" w:type="dxa"/>
            <w:gridSpan w:val="3"/>
          </w:tcPr>
          <w:p w14:paraId="4FCFADD1" w14:textId="30ABACDB" w:rsidR="00B303AE" w:rsidRDefault="00B303AE" w:rsidP="00B303AE">
            <w:pPr>
              <w:pStyle w:val="Organization"/>
              <w:jc w:val="center"/>
            </w:pPr>
            <w:proofErr w:type="spellStart"/>
            <w:r>
              <w:rPr>
                <w:sz w:val="32"/>
              </w:rPr>
              <w:t>LLMapReduce</w:t>
            </w:r>
            <w:proofErr w:type="spellEnd"/>
            <w:r>
              <w:rPr>
                <w:sz w:val="32"/>
              </w:rPr>
              <w:t xml:space="preserve"> (Map Step)</w:t>
            </w:r>
          </w:p>
        </w:tc>
        <w:tc>
          <w:tcPr>
            <w:tcW w:w="273" w:type="dxa"/>
          </w:tcPr>
          <w:p w14:paraId="6D4C1DA3" w14:textId="77777777" w:rsidR="00B303AE" w:rsidRDefault="00B303AE" w:rsidP="00B303AE"/>
        </w:tc>
      </w:tr>
      <w:tr w:rsidR="00B303AE" w14:paraId="004121D6" w14:textId="77777777" w:rsidTr="008E5DCE">
        <w:trPr>
          <w:trHeight w:hRule="exact" w:val="1973"/>
        </w:trPr>
        <w:tc>
          <w:tcPr>
            <w:tcW w:w="273" w:type="dxa"/>
          </w:tcPr>
          <w:p w14:paraId="2B96529E" w14:textId="77777777" w:rsidR="00B303AE" w:rsidRDefault="00B303AE" w:rsidP="00B303AE"/>
        </w:tc>
        <w:tc>
          <w:tcPr>
            <w:tcW w:w="4494" w:type="dxa"/>
            <w:gridSpan w:val="3"/>
            <w:vAlign w:val="center"/>
          </w:tcPr>
          <w:p w14:paraId="070FB171" w14:textId="77777777" w:rsidR="00B303AE" w:rsidRPr="003A4E9C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JOBID ARRAY_J START PARTITION CPUS ST </w:t>
            </w:r>
            <w:r w:rsidRPr="003A4E9C">
              <w:rPr>
                <w:rFonts w:ascii="Consolas" w:hAnsi="Consolas" w:cs="Consolas"/>
              </w:rPr>
              <w:t>NODELIST(REASON)</w:t>
            </w:r>
          </w:p>
          <w:p w14:paraId="75C5D5C4" w14:textId="456E9473" w:rsidR="00B303AE" w:rsidRPr="009F576A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7753</w:t>
            </w:r>
            <w:r w:rsidR="000043C3"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 xml:space="preserve">   775</w:t>
            </w:r>
            <w:r w:rsidR="000043C3"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 xml:space="preserve">6 15:26   normal 1 </w:t>
            </w:r>
            <w:proofErr w:type="gramStart"/>
            <w:r>
              <w:rPr>
                <w:rFonts w:ascii="Consolas" w:hAnsi="Consolas" w:cs="Consolas"/>
              </w:rPr>
              <w:t>R  node</w:t>
            </w:r>
            <w:proofErr w:type="gramEnd"/>
            <w:r>
              <w:rPr>
                <w:rFonts w:ascii="Consolas" w:hAnsi="Consolas" w:cs="Consolas"/>
              </w:rPr>
              <w:t>-056</w:t>
            </w:r>
          </w:p>
        </w:tc>
        <w:tc>
          <w:tcPr>
            <w:tcW w:w="273" w:type="dxa"/>
          </w:tcPr>
          <w:p w14:paraId="41A6A907" w14:textId="77777777" w:rsidR="00B303AE" w:rsidRPr="009F576A" w:rsidRDefault="00B303AE" w:rsidP="00B303AE">
            <w:pPr>
              <w:rPr>
                <w:rFonts w:ascii="Consolas" w:hAnsi="Consolas" w:cs="Consolas"/>
              </w:rPr>
            </w:pPr>
          </w:p>
        </w:tc>
        <w:tc>
          <w:tcPr>
            <w:tcW w:w="273" w:type="dxa"/>
          </w:tcPr>
          <w:p w14:paraId="31AF4FE1" w14:textId="77777777" w:rsidR="00B303AE" w:rsidRPr="009F576A" w:rsidRDefault="00B303AE" w:rsidP="00B303AE">
            <w:pPr>
              <w:rPr>
                <w:rFonts w:ascii="Consolas" w:hAnsi="Consolas" w:cs="Consolas"/>
              </w:rPr>
            </w:pPr>
          </w:p>
        </w:tc>
        <w:tc>
          <w:tcPr>
            <w:tcW w:w="4494" w:type="dxa"/>
            <w:gridSpan w:val="3"/>
            <w:vAlign w:val="center"/>
          </w:tcPr>
          <w:p w14:paraId="29352841" w14:textId="77777777" w:rsidR="00B303AE" w:rsidRPr="003A4E9C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JOBID ARRAY_J START PARTITION CPUS ST </w:t>
            </w:r>
            <w:r w:rsidRPr="003A4E9C">
              <w:rPr>
                <w:rFonts w:ascii="Consolas" w:hAnsi="Consolas" w:cs="Consolas"/>
              </w:rPr>
              <w:t>NODELIST(REASON)</w:t>
            </w:r>
          </w:p>
          <w:p w14:paraId="77560DB6" w14:textId="6B5D982E" w:rsidR="00B303AE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775</w:t>
            </w:r>
            <w:r w:rsidR="000043C3"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6   775</w:t>
            </w:r>
            <w:r w:rsidR="000043C3"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6 N/A   normal 1 PD (Dependency)</w:t>
            </w:r>
          </w:p>
          <w:p w14:paraId="3B58ED6A" w14:textId="7FFE4BCA" w:rsidR="00B303AE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775</w:t>
            </w:r>
            <w:r w:rsidR="000043C3"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5_1 775</w:t>
            </w:r>
            <w:r w:rsidR="000043C3"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 xml:space="preserve">5 15:20 normal 1 </w:t>
            </w:r>
            <w:proofErr w:type="gramStart"/>
            <w:r>
              <w:rPr>
                <w:rFonts w:ascii="Consolas" w:hAnsi="Consolas" w:cs="Consolas"/>
              </w:rPr>
              <w:t xml:space="preserve">R  </w:t>
            </w:r>
            <w:r w:rsidRPr="003A4E9C">
              <w:rPr>
                <w:rFonts w:ascii="Consolas" w:hAnsi="Consolas" w:cs="Consolas"/>
              </w:rPr>
              <w:t>node</w:t>
            </w:r>
            <w:proofErr w:type="gramEnd"/>
            <w:r w:rsidRPr="003A4E9C">
              <w:rPr>
                <w:rFonts w:ascii="Consolas" w:hAnsi="Consolas" w:cs="Consolas"/>
              </w:rPr>
              <w:t>-0</w:t>
            </w:r>
            <w:r>
              <w:rPr>
                <w:rFonts w:ascii="Consolas" w:hAnsi="Consolas" w:cs="Consolas"/>
              </w:rPr>
              <w:t>3</w:t>
            </w:r>
            <w:r w:rsidRPr="003A4E9C">
              <w:rPr>
                <w:rFonts w:ascii="Consolas" w:hAnsi="Consolas" w:cs="Consolas"/>
              </w:rPr>
              <w:t>7</w:t>
            </w:r>
          </w:p>
          <w:p w14:paraId="5D98BD5E" w14:textId="2F0DBBC3" w:rsidR="00B303AE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775</w:t>
            </w:r>
            <w:r w:rsidR="000043C3"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5_2 775</w:t>
            </w:r>
            <w:r w:rsidR="000043C3"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 xml:space="preserve">5 15:20 normal 1 </w:t>
            </w:r>
            <w:proofErr w:type="gramStart"/>
            <w:r>
              <w:rPr>
                <w:rFonts w:ascii="Consolas" w:hAnsi="Consolas" w:cs="Consolas"/>
              </w:rPr>
              <w:t xml:space="preserve">R  </w:t>
            </w:r>
            <w:r w:rsidRPr="003A4E9C">
              <w:rPr>
                <w:rFonts w:ascii="Consolas" w:hAnsi="Consolas" w:cs="Consolas"/>
              </w:rPr>
              <w:t>node</w:t>
            </w:r>
            <w:proofErr w:type="gramEnd"/>
            <w:r w:rsidRPr="003A4E9C">
              <w:rPr>
                <w:rFonts w:ascii="Consolas" w:hAnsi="Consolas" w:cs="Consolas"/>
              </w:rPr>
              <w:t>-0</w:t>
            </w:r>
            <w:r>
              <w:rPr>
                <w:rFonts w:ascii="Consolas" w:hAnsi="Consolas" w:cs="Consolas"/>
              </w:rPr>
              <w:t>3</w:t>
            </w:r>
            <w:r w:rsidRPr="003A4E9C">
              <w:rPr>
                <w:rFonts w:ascii="Consolas" w:hAnsi="Consolas" w:cs="Consolas"/>
              </w:rPr>
              <w:t>7</w:t>
            </w:r>
          </w:p>
          <w:p w14:paraId="47A5B263" w14:textId="4F600B00" w:rsidR="00B303AE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775</w:t>
            </w:r>
            <w:r w:rsidR="000043C3"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5_3 775</w:t>
            </w:r>
            <w:r w:rsidR="000043C3"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 xml:space="preserve">5 15:20 normal 1 </w:t>
            </w:r>
            <w:proofErr w:type="gramStart"/>
            <w:r>
              <w:rPr>
                <w:rFonts w:ascii="Consolas" w:hAnsi="Consolas" w:cs="Consolas"/>
              </w:rPr>
              <w:t xml:space="preserve">R  </w:t>
            </w:r>
            <w:r w:rsidRPr="003A4E9C">
              <w:rPr>
                <w:rFonts w:ascii="Consolas" w:hAnsi="Consolas" w:cs="Consolas"/>
              </w:rPr>
              <w:t>node</w:t>
            </w:r>
            <w:proofErr w:type="gramEnd"/>
            <w:r w:rsidRPr="003A4E9C">
              <w:rPr>
                <w:rFonts w:ascii="Consolas" w:hAnsi="Consolas" w:cs="Consolas"/>
              </w:rPr>
              <w:t>-0</w:t>
            </w:r>
            <w:r>
              <w:rPr>
                <w:rFonts w:ascii="Consolas" w:hAnsi="Consolas" w:cs="Consolas"/>
              </w:rPr>
              <w:t>3</w:t>
            </w:r>
            <w:r w:rsidRPr="003A4E9C">
              <w:rPr>
                <w:rFonts w:ascii="Consolas" w:hAnsi="Consolas" w:cs="Consolas"/>
              </w:rPr>
              <w:t>7</w:t>
            </w:r>
          </w:p>
          <w:p w14:paraId="2E94651E" w14:textId="466A63B8" w:rsidR="00B303AE" w:rsidRPr="009F576A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775</w:t>
            </w:r>
            <w:r w:rsidR="000043C3"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5_4 775</w:t>
            </w:r>
            <w:r w:rsidR="000043C3"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 xml:space="preserve">5 15:20 normal 1 </w:t>
            </w:r>
            <w:proofErr w:type="gramStart"/>
            <w:r>
              <w:rPr>
                <w:rFonts w:ascii="Consolas" w:hAnsi="Consolas" w:cs="Consolas"/>
              </w:rPr>
              <w:t>R  node</w:t>
            </w:r>
            <w:proofErr w:type="gramEnd"/>
            <w:r>
              <w:rPr>
                <w:rFonts w:ascii="Consolas" w:hAnsi="Consolas" w:cs="Consolas"/>
              </w:rPr>
              <w:t>-038</w:t>
            </w:r>
          </w:p>
        </w:tc>
        <w:tc>
          <w:tcPr>
            <w:tcW w:w="273" w:type="dxa"/>
          </w:tcPr>
          <w:p w14:paraId="0DF80E16" w14:textId="77777777" w:rsidR="00B303AE" w:rsidRDefault="00B303AE" w:rsidP="00B303AE"/>
        </w:tc>
      </w:tr>
      <w:tr w:rsidR="00BC4388" w14:paraId="72749B21" w14:textId="77777777" w:rsidTr="008E5DCE">
        <w:trPr>
          <w:trHeight w:hRule="exact" w:val="216"/>
        </w:trPr>
        <w:tc>
          <w:tcPr>
            <w:tcW w:w="273" w:type="dxa"/>
          </w:tcPr>
          <w:p w14:paraId="5DBBB8ED" w14:textId="77777777" w:rsidR="00BC4388" w:rsidRDefault="00BC4388" w:rsidP="00BC4388"/>
        </w:tc>
        <w:tc>
          <w:tcPr>
            <w:tcW w:w="2176" w:type="dxa"/>
          </w:tcPr>
          <w:p w14:paraId="05B2400F" w14:textId="77777777" w:rsidR="00BC4388" w:rsidRDefault="00BC4388" w:rsidP="00BC4388"/>
        </w:tc>
        <w:tc>
          <w:tcPr>
            <w:tcW w:w="136" w:type="dxa"/>
          </w:tcPr>
          <w:p w14:paraId="225026CA" w14:textId="77777777" w:rsidR="00BC4388" w:rsidRDefault="00BC4388" w:rsidP="00BC4388"/>
        </w:tc>
        <w:tc>
          <w:tcPr>
            <w:tcW w:w="2182" w:type="dxa"/>
          </w:tcPr>
          <w:p w14:paraId="77ECD4B8" w14:textId="77777777" w:rsidR="00BC4388" w:rsidRDefault="00BC4388" w:rsidP="00BC4388"/>
        </w:tc>
        <w:tc>
          <w:tcPr>
            <w:tcW w:w="273" w:type="dxa"/>
          </w:tcPr>
          <w:p w14:paraId="53A97FAB" w14:textId="77777777" w:rsidR="00BC4388" w:rsidRDefault="00BC4388" w:rsidP="00BC4388"/>
        </w:tc>
        <w:tc>
          <w:tcPr>
            <w:tcW w:w="273" w:type="dxa"/>
          </w:tcPr>
          <w:p w14:paraId="2893A175" w14:textId="77777777" w:rsidR="00BC4388" w:rsidRDefault="00BC4388" w:rsidP="00BC4388"/>
        </w:tc>
        <w:tc>
          <w:tcPr>
            <w:tcW w:w="2176" w:type="dxa"/>
          </w:tcPr>
          <w:p w14:paraId="42A5D348" w14:textId="77777777" w:rsidR="00BC4388" w:rsidRDefault="00BC4388" w:rsidP="00BC4388"/>
        </w:tc>
        <w:tc>
          <w:tcPr>
            <w:tcW w:w="136" w:type="dxa"/>
          </w:tcPr>
          <w:p w14:paraId="6EA73976" w14:textId="77777777" w:rsidR="00BC4388" w:rsidRDefault="00BC4388" w:rsidP="00BC4388"/>
        </w:tc>
        <w:tc>
          <w:tcPr>
            <w:tcW w:w="2182" w:type="dxa"/>
          </w:tcPr>
          <w:p w14:paraId="20544893" w14:textId="77777777" w:rsidR="00BC4388" w:rsidRDefault="00BC4388" w:rsidP="00BC4388"/>
        </w:tc>
        <w:tc>
          <w:tcPr>
            <w:tcW w:w="273" w:type="dxa"/>
          </w:tcPr>
          <w:p w14:paraId="5C70E7AC" w14:textId="77777777" w:rsidR="00BC4388" w:rsidRDefault="00BC4388" w:rsidP="00BC4388"/>
        </w:tc>
      </w:tr>
      <w:tr w:rsidR="00BC4388" w14:paraId="20826791" w14:textId="77777777" w:rsidTr="008E5DCE">
        <w:trPr>
          <w:trHeight w:hRule="exact" w:val="288"/>
        </w:trPr>
        <w:tc>
          <w:tcPr>
            <w:tcW w:w="273" w:type="dxa"/>
          </w:tcPr>
          <w:p w14:paraId="7E704588" w14:textId="77777777" w:rsidR="00BC4388" w:rsidRDefault="00BC4388" w:rsidP="00BC4388"/>
        </w:tc>
        <w:tc>
          <w:tcPr>
            <w:tcW w:w="2176" w:type="dxa"/>
          </w:tcPr>
          <w:p w14:paraId="34287F0C" w14:textId="77777777" w:rsidR="00BC4388" w:rsidRDefault="00BC4388" w:rsidP="00BC4388"/>
        </w:tc>
        <w:tc>
          <w:tcPr>
            <w:tcW w:w="136" w:type="dxa"/>
          </w:tcPr>
          <w:p w14:paraId="109EC6F4" w14:textId="77777777" w:rsidR="00BC4388" w:rsidRDefault="00BC4388" w:rsidP="00BC4388"/>
        </w:tc>
        <w:tc>
          <w:tcPr>
            <w:tcW w:w="2182" w:type="dxa"/>
          </w:tcPr>
          <w:p w14:paraId="36433F14" w14:textId="77777777" w:rsidR="00BC4388" w:rsidRDefault="00BC4388" w:rsidP="00BC4388"/>
        </w:tc>
        <w:tc>
          <w:tcPr>
            <w:tcW w:w="273" w:type="dxa"/>
          </w:tcPr>
          <w:p w14:paraId="4CD7C432" w14:textId="77777777" w:rsidR="00BC4388" w:rsidRDefault="00BC4388" w:rsidP="00BC4388"/>
        </w:tc>
        <w:tc>
          <w:tcPr>
            <w:tcW w:w="273" w:type="dxa"/>
          </w:tcPr>
          <w:p w14:paraId="0C8E9B84" w14:textId="77777777" w:rsidR="00BC4388" w:rsidRDefault="00BC4388" w:rsidP="00BC4388"/>
        </w:tc>
        <w:tc>
          <w:tcPr>
            <w:tcW w:w="2176" w:type="dxa"/>
          </w:tcPr>
          <w:p w14:paraId="55F0D943" w14:textId="77777777" w:rsidR="00BC4388" w:rsidRDefault="00BC4388" w:rsidP="00BC4388"/>
        </w:tc>
        <w:tc>
          <w:tcPr>
            <w:tcW w:w="136" w:type="dxa"/>
          </w:tcPr>
          <w:p w14:paraId="13CBD607" w14:textId="77777777" w:rsidR="00BC4388" w:rsidRDefault="00BC4388" w:rsidP="00BC4388"/>
        </w:tc>
        <w:tc>
          <w:tcPr>
            <w:tcW w:w="2182" w:type="dxa"/>
          </w:tcPr>
          <w:p w14:paraId="0DDE9999" w14:textId="77777777" w:rsidR="00BC4388" w:rsidRDefault="00BC4388" w:rsidP="00BC4388"/>
        </w:tc>
        <w:tc>
          <w:tcPr>
            <w:tcW w:w="273" w:type="dxa"/>
          </w:tcPr>
          <w:p w14:paraId="2FB727E6" w14:textId="77777777" w:rsidR="00BC4388" w:rsidRDefault="00BC4388" w:rsidP="00BC4388"/>
        </w:tc>
      </w:tr>
      <w:tr w:rsidR="00BC4388" w14:paraId="2581C412" w14:textId="77777777" w:rsidTr="008E5DCE">
        <w:trPr>
          <w:trHeight w:hRule="exact" w:val="403"/>
        </w:trPr>
        <w:tc>
          <w:tcPr>
            <w:tcW w:w="273" w:type="dxa"/>
          </w:tcPr>
          <w:p w14:paraId="45CBE451" w14:textId="77777777" w:rsidR="00BC4388" w:rsidRDefault="00BC4388" w:rsidP="00BC4388"/>
        </w:tc>
        <w:tc>
          <w:tcPr>
            <w:tcW w:w="4494" w:type="dxa"/>
            <w:gridSpan w:val="3"/>
          </w:tcPr>
          <w:p w14:paraId="3A02CB92" w14:textId="77777777" w:rsidR="00BC4388" w:rsidRDefault="00BC4388" w:rsidP="00BC4388">
            <w:pPr>
              <w:pStyle w:val="Organization"/>
              <w:jc w:val="center"/>
            </w:pPr>
            <w:proofErr w:type="spellStart"/>
            <w:r>
              <w:rPr>
                <w:sz w:val="32"/>
              </w:rPr>
              <w:t>LLMapReduce</w:t>
            </w:r>
            <w:proofErr w:type="spellEnd"/>
            <w:r>
              <w:rPr>
                <w:sz w:val="32"/>
              </w:rPr>
              <w:t xml:space="preserve"> (Reduce Step)</w:t>
            </w:r>
          </w:p>
        </w:tc>
        <w:tc>
          <w:tcPr>
            <w:tcW w:w="273" w:type="dxa"/>
          </w:tcPr>
          <w:p w14:paraId="18487935" w14:textId="77777777" w:rsidR="00BC4388" w:rsidRDefault="00BC4388" w:rsidP="00BC4388">
            <w:pPr>
              <w:pStyle w:val="NoSpacing"/>
            </w:pPr>
          </w:p>
        </w:tc>
        <w:tc>
          <w:tcPr>
            <w:tcW w:w="273" w:type="dxa"/>
          </w:tcPr>
          <w:p w14:paraId="2F5E9F93" w14:textId="77777777" w:rsidR="00BC4388" w:rsidRDefault="00BC4388" w:rsidP="00BC4388">
            <w:pPr>
              <w:pStyle w:val="NoSpacing"/>
            </w:pPr>
          </w:p>
        </w:tc>
        <w:tc>
          <w:tcPr>
            <w:tcW w:w="4494" w:type="dxa"/>
            <w:gridSpan w:val="3"/>
          </w:tcPr>
          <w:p w14:paraId="5C1CA284" w14:textId="77777777" w:rsidR="00BC4388" w:rsidRDefault="00BC4388" w:rsidP="00BC4388">
            <w:pPr>
              <w:pStyle w:val="Organization"/>
              <w:jc w:val="center"/>
            </w:pPr>
            <w:proofErr w:type="spellStart"/>
            <w:r>
              <w:rPr>
                <w:sz w:val="32"/>
              </w:rPr>
              <w:t>LLMapReduce</w:t>
            </w:r>
            <w:proofErr w:type="spellEnd"/>
            <w:r>
              <w:rPr>
                <w:sz w:val="32"/>
              </w:rPr>
              <w:t xml:space="preserve"> (Map Step)</w:t>
            </w:r>
          </w:p>
        </w:tc>
        <w:tc>
          <w:tcPr>
            <w:tcW w:w="273" w:type="dxa"/>
          </w:tcPr>
          <w:p w14:paraId="5193932B" w14:textId="77777777" w:rsidR="00BC4388" w:rsidRDefault="00BC4388" w:rsidP="00BC4388"/>
        </w:tc>
      </w:tr>
      <w:tr w:rsidR="00BC4388" w14:paraId="3B6A9AEA" w14:textId="77777777" w:rsidTr="008E5DCE">
        <w:trPr>
          <w:trHeight w:hRule="exact" w:val="1973"/>
        </w:trPr>
        <w:tc>
          <w:tcPr>
            <w:tcW w:w="273" w:type="dxa"/>
          </w:tcPr>
          <w:p w14:paraId="7E4BAC25" w14:textId="77777777" w:rsidR="00BC4388" w:rsidRDefault="00BC4388" w:rsidP="00BC4388"/>
        </w:tc>
        <w:tc>
          <w:tcPr>
            <w:tcW w:w="4494" w:type="dxa"/>
            <w:gridSpan w:val="3"/>
            <w:vAlign w:val="center"/>
          </w:tcPr>
          <w:p w14:paraId="3817FDD4" w14:textId="77777777" w:rsidR="00BC4388" w:rsidRPr="003A4E9C" w:rsidRDefault="00BC4388" w:rsidP="00BC438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JOBID ARRAY_J START PARTITION CPUS ST </w:t>
            </w:r>
            <w:r w:rsidRPr="003A4E9C">
              <w:rPr>
                <w:rFonts w:ascii="Consolas" w:hAnsi="Consolas" w:cs="Consolas"/>
              </w:rPr>
              <w:t>NODELIST(REASON)</w:t>
            </w:r>
          </w:p>
          <w:p w14:paraId="0B71878F" w14:textId="77777777" w:rsidR="00BC4388" w:rsidRPr="009F576A" w:rsidRDefault="00BC4388" w:rsidP="00BC438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77536   77536 </w:t>
            </w:r>
            <w:r w:rsidR="00145BD4">
              <w:rPr>
                <w:rFonts w:ascii="Consolas" w:hAnsi="Consolas" w:cs="Consolas"/>
              </w:rPr>
              <w:t>15</w:t>
            </w:r>
            <w:r>
              <w:rPr>
                <w:rFonts w:ascii="Consolas" w:hAnsi="Consolas" w:cs="Consolas"/>
              </w:rPr>
              <w:t>:</w:t>
            </w:r>
            <w:r w:rsidR="00145BD4">
              <w:rPr>
                <w:rFonts w:ascii="Consolas" w:hAnsi="Consolas" w:cs="Consolas"/>
              </w:rPr>
              <w:t>26</w:t>
            </w:r>
            <w:r>
              <w:rPr>
                <w:rFonts w:ascii="Consolas" w:hAnsi="Consolas" w:cs="Consolas"/>
              </w:rPr>
              <w:t xml:space="preserve">   normal 1 </w:t>
            </w:r>
            <w:proofErr w:type="gramStart"/>
            <w:r>
              <w:rPr>
                <w:rFonts w:ascii="Consolas" w:hAnsi="Consolas" w:cs="Consolas"/>
              </w:rPr>
              <w:t>R  node</w:t>
            </w:r>
            <w:proofErr w:type="gramEnd"/>
            <w:r>
              <w:rPr>
                <w:rFonts w:ascii="Consolas" w:hAnsi="Consolas" w:cs="Consolas"/>
              </w:rPr>
              <w:t>-056</w:t>
            </w:r>
          </w:p>
        </w:tc>
        <w:tc>
          <w:tcPr>
            <w:tcW w:w="273" w:type="dxa"/>
          </w:tcPr>
          <w:p w14:paraId="1D6A2EC0" w14:textId="77777777" w:rsidR="00BC4388" w:rsidRPr="009F576A" w:rsidRDefault="00BC4388" w:rsidP="00BC4388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273" w:type="dxa"/>
          </w:tcPr>
          <w:p w14:paraId="0D903F44" w14:textId="77777777" w:rsidR="00BC4388" w:rsidRPr="009F576A" w:rsidRDefault="00BC4388" w:rsidP="00BC4388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4494" w:type="dxa"/>
            <w:gridSpan w:val="3"/>
            <w:vAlign w:val="center"/>
          </w:tcPr>
          <w:p w14:paraId="71D7BA10" w14:textId="77777777" w:rsidR="00BC4388" w:rsidRPr="003A4E9C" w:rsidRDefault="00BC4388" w:rsidP="00BC438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JOBID ARRAY_J START PARTITION CPUS ST </w:t>
            </w:r>
            <w:r w:rsidRPr="003A4E9C">
              <w:rPr>
                <w:rFonts w:ascii="Consolas" w:hAnsi="Consolas" w:cs="Consolas"/>
              </w:rPr>
              <w:t>NODELIST(REASON)</w:t>
            </w:r>
          </w:p>
          <w:p w14:paraId="7C09F803" w14:textId="77777777" w:rsidR="00BC4388" w:rsidRDefault="00BC4388" w:rsidP="00BC438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77536   77536 N/A   normal 1 PD (Dependency)</w:t>
            </w:r>
          </w:p>
          <w:p w14:paraId="257C8334" w14:textId="77777777" w:rsidR="00BC4388" w:rsidRDefault="00BC4388" w:rsidP="00BC438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77535_1 77535 15:</w:t>
            </w:r>
            <w:r w:rsidR="00145BD4">
              <w:rPr>
                <w:rFonts w:ascii="Consolas" w:hAnsi="Consolas" w:cs="Consolas"/>
              </w:rPr>
              <w:t>20</w:t>
            </w:r>
            <w:r>
              <w:rPr>
                <w:rFonts w:ascii="Consolas" w:hAnsi="Consolas" w:cs="Consolas"/>
              </w:rPr>
              <w:t xml:space="preserve"> normal 1 </w:t>
            </w:r>
            <w:proofErr w:type="gramStart"/>
            <w:r>
              <w:rPr>
                <w:rFonts w:ascii="Consolas" w:hAnsi="Consolas" w:cs="Consolas"/>
              </w:rPr>
              <w:t xml:space="preserve">R  </w:t>
            </w:r>
            <w:r w:rsidRPr="003A4E9C">
              <w:rPr>
                <w:rFonts w:ascii="Consolas" w:hAnsi="Consolas" w:cs="Consolas"/>
              </w:rPr>
              <w:t>node</w:t>
            </w:r>
            <w:proofErr w:type="gramEnd"/>
            <w:r w:rsidRPr="003A4E9C">
              <w:rPr>
                <w:rFonts w:ascii="Consolas" w:hAnsi="Consolas" w:cs="Consolas"/>
              </w:rPr>
              <w:t>-0</w:t>
            </w:r>
            <w:r>
              <w:rPr>
                <w:rFonts w:ascii="Consolas" w:hAnsi="Consolas" w:cs="Consolas"/>
              </w:rPr>
              <w:t>3</w:t>
            </w:r>
            <w:r w:rsidRPr="003A4E9C">
              <w:rPr>
                <w:rFonts w:ascii="Consolas" w:hAnsi="Consolas" w:cs="Consolas"/>
              </w:rPr>
              <w:t>7</w:t>
            </w:r>
          </w:p>
          <w:p w14:paraId="34C21BF6" w14:textId="77777777" w:rsidR="00BC4388" w:rsidRDefault="00BC4388" w:rsidP="00BC438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77535_2 77535 15:</w:t>
            </w:r>
            <w:r w:rsidR="00145BD4">
              <w:rPr>
                <w:rFonts w:ascii="Consolas" w:hAnsi="Consolas" w:cs="Consolas"/>
              </w:rPr>
              <w:t>20</w:t>
            </w:r>
            <w:r>
              <w:rPr>
                <w:rFonts w:ascii="Consolas" w:hAnsi="Consolas" w:cs="Consolas"/>
              </w:rPr>
              <w:t xml:space="preserve"> normal 1 </w:t>
            </w:r>
            <w:proofErr w:type="gramStart"/>
            <w:r>
              <w:rPr>
                <w:rFonts w:ascii="Consolas" w:hAnsi="Consolas" w:cs="Consolas"/>
              </w:rPr>
              <w:t xml:space="preserve">R  </w:t>
            </w:r>
            <w:r w:rsidRPr="003A4E9C">
              <w:rPr>
                <w:rFonts w:ascii="Consolas" w:hAnsi="Consolas" w:cs="Consolas"/>
              </w:rPr>
              <w:t>node</w:t>
            </w:r>
            <w:proofErr w:type="gramEnd"/>
            <w:r w:rsidRPr="003A4E9C">
              <w:rPr>
                <w:rFonts w:ascii="Consolas" w:hAnsi="Consolas" w:cs="Consolas"/>
              </w:rPr>
              <w:t>-0</w:t>
            </w:r>
            <w:r>
              <w:rPr>
                <w:rFonts w:ascii="Consolas" w:hAnsi="Consolas" w:cs="Consolas"/>
              </w:rPr>
              <w:t>3</w:t>
            </w:r>
            <w:r w:rsidRPr="003A4E9C">
              <w:rPr>
                <w:rFonts w:ascii="Consolas" w:hAnsi="Consolas" w:cs="Consolas"/>
              </w:rPr>
              <w:t>7</w:t>
            </w:r>
          </w:p>
          <w:p w14:paraId="15B77D71" w14:textId="77777777" w:rsidR="00BC4388" w:rsidRDefault="00BC4388" w:rsidP="00BC438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77535_3 77535 15:</w:t>
            </w:r>
            <w:r w:rsidR="00145BD4">
              <w:rPr>
                <w:rFonts w:ascii="Consolas" w:hAnsi="Consolas" w:cs="Consolas"/>
              </w:rPr>
              <w:t>20</w:t>
            </w:r>
            <w:r>
              <w:rPr>
                <w:rFonts w:ascii="Consolas" w:hAnsi="Consolas" w:cs="Consolas"/>
              </w:rPr>
              <w:t xml:space="preserve"> normal 1 </w:t>
            </w:r>
            <w:proofErr w:type="gramStart"/>
            <w:r>
              <w:rPr>
                <w:rFonts w:ascii="Consolas" w:hAnsi="Consolas" w:cs="Consolas"/>
              </w:rPr>
              <w:t xml:space="preserve">R  </w:t>
            </w:r>
            <w:r w:rsidRPr="003A4E9C">
              <w:rPr>
                <w:rFonts w:ascii="Consolas" w:hAnsi="Consolas" w:cs="Consolas"/>
              </w:rPr>
              <w:t>node</w:t>
            </w:r>
            <w:proofErr w:type="gramEnd"/>
            <w:r w:rsidRPr="003A4E9C">
              <w:rPr>
                <w:rFonts w:ascii="Consolas" w:hAnsi="Consolas" w:cs="Consolas"/>
              </w:rPr>
              <w:t>-0</w:t>
            </w:r>
            <w:r>
              <w:rPr>
                <w:rFonts w:ascii="Consolas" w:hAnsi="Consolas" w:cs="Consolas"/>
              </w:rPr>
              <w:t>3</w:t>
            </w:r>
            <w:r w:rsidRPr="003A4E9C">
              <w:rPr>
                <w:rFonts w:ascii="Consolas" w:hAnsi="Consolas" w:cs="Consolas"/>
              </w:rPr>
              <w:t>7</w:t>
            </w:r>
          </w:p>
          <w:p w14:paraId="3B54200F" w14:textId="77777777" w:rsidR="00BC4388" w:rsidRPr="009F576A" w:rsidRDefault="00BC4388" w:rsidP="00BC438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77535_4 77535 15:</w:t>
            </w:r>
            <w:r w:rsidR="00145BD4">
              <w:rPr>
                <w:rFonts w:ascii="Consolas" w:hAnsi="Consolas" w:cs="Consolas"/>
              </w:rPr>
              <w:t>20</w:t>
            </w:r>
            <w:r>
              <w:rPr>
                <w:rFonts w:ascii="Consolas" w:hAnsi="Consolas" w:cs="Consolas"/>
              </w:rPr>
              <w:t xml:space="preserve"> normal 1 </w:t>
            </w:r>
            <w:proofErr w:type="gramStart"/>
            <w:r>
              <w:rPr>
                <w:rFonts w:ascii="Consolas" w:hAnsi="Consolas" w:cs="Consolas"/>
              </w:rPr>
              <w:t>R  node</w:t>
            </w:r>
            <w:proofErr w:type="gramEnd"/>
            <w:r>
              <w:rPr>
                <w:rFonts w:ascii="Consolas" w:hAnsi="Consolas" w:cs="Consolas"/>
              </w:rPr>
              <w:t>-038</w:t>
            </w:r>
          </w:p>
        </w:tc>
        <w:tc>
          <w:tcPr>
            <w:tcW w:w="273" w:type="dxa"/>
          </w:tcPr>
          <w:p w14:paraId="255EA848" w14:textId="77777777" w:rsidR="00BC4388" w:rsidRDefault="00BC4388" w:rsidP="00BC4388"/>
        </w:tc>
      </w:tr>
      <w:tr w:rsidR="00BC4388" w14:paraId="51E23FDE" w14:textId="77777777" w:rsidTr="008E5DCE">
        <w:trPr>
          <w:trHeight w:hRule="exact" w:val="216"/>
        </w:trPr>
        <w:tc>
          <w:tcPr>
            <w:tcW w:w="273" w:type="dxa"/>
          </w:tcPr>
          <w:p w14:paraId="03C5C4CD" w14:textId="77777777" w:rsidR="00BC4388" w:rsidRDefault="00BC4388" w:rsidP="00BC4388"/>
        </w:tc>
        <w:tc>
          <w:tcPr>
            <w:tcW w:w="2176" w:type="dxa"/>
          </w:tcPr>
          <w:p w14:paraId="551B8C04" w14:textId="77777777" w:rsidR="00BC4388" w:rsidRDefault="00BC4388" w:rsidP="00BC4388"/>
        </w:tc>
        <w:tc>
          <w:tcPr>
            <w:tcW w:w="136" w:type="dxa"/>
          </w:tcPr>
          <w:p w14:paraId="1CD7615A" w14:textId="77777777" w:rsidR="00BC4388" w:rsidRDefault="00BC4388" w:rsidP="00BC4388"/>
        </w:tc>
        <w:tc>
          <w:tcPr>
            <w:tcW w:w="2182" w:type="dxa"/>
          </w:tcPr>
          <w:p w14:paraId="0DBE82C1" w14:textId="77777777" w:rsidR="00BC4388" w:rsidRDefault="00BC4388" w:rsidP="00BC4388"/>
        </w:tc>
        <w:tc>
          <w:tcPr>
            <w:tcW w:w="273" w:type="dxa"/>
          </w:tcPr>
          <w:p w14:paraId="60AADD69" w14:textId="77777777" w:rsidR="00BC4388" w:rsidRDefault="00BC4388" w:rsidP="00BC4388"/>
        </w:tc>
        <w:tc>
          <w:tcPr>
            <w:tcW w:w="273" w:type="dxa"/>
          </w:tcPr>
          <w:p w14:paraId="15FCE0EF" w14:textId="77777777" w:rsidR="00BC4388" w:rsidRDefault="00BC4388" w:rsidP="00BC4388"/>
        </w:tc>
        <w:tc>
          <w:tcPr>
            <w:tcW w:w="2176" w:type="dxa"/>
          </w:tcPr>
          <w:p w14:paraId="214DF7DC" w14:textId="77777777" w:rsidR="00BC4388" w:rsidRDefault="00BC4388" w:rsidP="00BC4388"/>
        </w:tc>
        <w:tc>
          <w:tcPr>
            <w:tcW w:w="136" w:type="dxa"/>
          </w:tcPr>
          <w:p w14:paraId="472A6DE4" w14:textId="77777777" w:rsidR="00BC4388" w:rsidRDefault="00BC4388" w:rsidP="00BC4388"/>
        </w:tc>
        <w:tc>
          <w:tcPr>
            <w:tcW w:w="2182" w:type="dxa"/>
          </w:tcPr>
          <w:p w14:paraId="41C69BCB" w14:textId="77777777" w:rsidR="00BC4388" w:rsidRDefault="00BC4388" w:rsidP="00BC4388"/>
        </w:tc>
        <w:tc>
          <w:tcPr>
            <w:tcW w:w="273" w:type="dxa"/>
          </w:tcPr>
          <w:p w14:paraId="7B539E06" w14:textId="77777777" w:rsidR="00BC4388" w:rsidRDefault="00BC4388" w:rsidP="00BC4388"/>
        </w:tc>
      </w:tr>
      <w:tr w:rsidR="00BC4388" w14:paraId="406BE313" w14:textId="77777777" w:rsidTr="008E5DCE">
        <w:trPr>
          <w:trHeight w:hRule="exact" w:val="288"/>
        </w:trPr>
        <w:tc>
          <w:tcPr>
            <w:tcW w:w="273" w:type="dxa"/>
          </w:tcPr>
          <w:p w14:paraId="6FB912DE" w14:textId="77777777" w:rsidR="00BC4388" w:rsidRDefault="00BC4388" w:rsidP="00BC4388"/>
        </w:tc>
        <w:tc>
          <w:tcPr>
            <w:tcW w:w="2176" w:type="dxa"/>
          </w:tcPr>
          <w:p w14:paraId="2A15CC14" w14:textId="77777777" w:rsidR="00BC4388" w:rsidRDefault="00BC4388" w:rsidP="00BC4388"/>
        </w:tc>
        <w:tc>
          <w:tcPr>
            <w:tcW w:w="136" w:type="dxa"/>
          </w:tcPr>
          <w:p w14:paraId="2142F7CE" w14:textId="77777777" w:rsidR="00BC4388" w:rsidRDefault="00BC4388" w:rsidP="00BC4388"/>
        </w:tc>
        <w:tc>
          <w:tcPr>
            <w:tcW w:w="2182" w:type="dxa"/>
          </w:tcPr>
          <w:p w14:paraId="212959D4" w14:textId="77777777" w:rsidR="00BC4388" w:rsidRDefault="00BC4388" w:rsidP="00BC4388"/>
        </w:tc>
        <w:tc>
          <w:tcPr>
            <w:tcW w:w="273" w:type="dxa"/>
          </w:tcPr>
          <w:p w14:paraId="4A67D223" w14:textId="77777777" w:rsidR="00BC4388" w:rsidRDefault="00BC4388" w:rsidP="00BC4388"/>
        </w:tc>
        <w:tc>
          <w:tcPr>
            <w:tcW w:w="273" w:type="dxa"/>
          </w:tcPr>
          <w:p w14:paraId="0BF5646E" w14:textId="77777777" w:rsidR="00BC4388" w:rsidRDefault="00BC4388" w:rsidP="00BC4388"/>
        </w:tc>
        <w:tc>
          <w:tcPr>
            <w:tcW w:w="2176" w:type="dxa"/>
          </w:tcPr>
          <w:p w14:paraId="601A9006" w14:textId="77777777" w:rsidR="00BC4388" w:rsidRDefault="00BC4388" w:rsidP="00BC4388"/>
        </w:tc>
        <w:tc>
          <w:tcPr>
            <w:tcW w:w="136" w:type="dxa"/>
          </w:tcPr>
          <w:p w14:paraId="76141BA1" w14:textId="77777777" w:rsidR="00BC4388" w:rsidRDefault="00BC4388" w:rsidP="00BC4388"/>
        </w:tc>
        <w:tc>
          <w:tcPr>
            <w:tcW w:w="2182" w:type="dxa"/>
          </w:tcPr>
          <w:p w14:paraId="7C74ED70" w14:textId="77777777" w:rsidR="00BC4388" w:rsidRDefault="00BC4388" w:rsidP="00BC4388"/>
        </w:tc>
        <w:tc>
          <w:tcPr>
            <w:tcW w:w="273" w:type="dxa"/>
          </w:tcPr>
          <w:p w14:paraId="2CC5EEEE" w14:textId="77777777" w:rsidR="00BC4388" w:rsidRDefault="00BC4388" w:rsidP="00BC4388"/>
        </w:tc>
      </w:tr>
      <w:tr w:rsidR="00BC4388" w14:paraId="0B8E1290" w14:textId="77777777" w:rsidTr="008E5DCE">
        <w:trPr>
          <w:trHeight w:hRule="exact" w:val="403"/>
        </w:trPr>
        <w:tc>
          <w:tcPr>
            <w:tcW w:w="273" w:type="dxa"/>
          </w:tcPr>
          <w:p w14:paraId="05F315BD" w14:textId="77777777" w:rsidR="00BC4388" w:rsidRDefault="00BC4388" w:rsidP="00BC4388"/>
        </w:tc>
        <w:tc>
          <w:tcPr>
            <w:tcW w:w="4494" w:type="dxa"/>
            <w:gridSpan w:val="3"/>
          </w:tcPr>
          <w:p w14:paraId="5995B239" w14:textId="77777777" w:rsidR="00BC4388" w:rsidRDefault="00BC4388" w:rsidP="00BC4388">
            <w:pPr>
              <w:pStyle w:val="Organization"/>
              <w:jc w:val="center"/>
            </w:pPr>
            <w:proofErr w:type="spellStart"/>
            <w:r>
              <w:rPr>
                <w:sz w:val="32"/>
              </w:rPr>
              <w:t>LLMapReduce</w:t>
            </w:r>
            <w:proofErr w:type="spellEnd"/>
            <w:r>
              <w:rPr>
                <w:sz w:val="32"/>
              </w:rPr>
              <w:t xml:space="preserve"> (Reduce Step)</w:t>
            </w:r>
          </w:p>
        </w:tc>
        <w:tc>
          <w:tcPr>
            <w:tcW w:w="273" w:type="dxa"/>
          </w:tcPr>
          <w:p w14:paraId="5EE3283F" w14:textId="77777777" w:rsidR="00BC4388" w:rsidRDefault="00BC4388" w:rsidP="00BC4388">
            <w:pPr>
              <w:pStyle w:val="NoSpacing"/>
            </w:pPr>
          </w:p>
        </w:tc>
        <w:tc>
          <w:tcPr>
            <w:tcW w:w="273" w:type="dxa"/>
          </w:tcPr>
          <w:p w14:paraId="4B8BD62C" w14:textId="77777777" w:rsidR="00BC4388" w:rsidRDefault="00BC4388" w:rsidP="00BC4388">
            <w:pPr>
              <w:pStyle w:val="NoSpacing"/>
            </w:pPr>
          </w:p>
        </w:tc>
        <w:tc>
          <w:tcPr>
            <w:tcW w:w="4494" w:type="dxa"/>
            <w:gridSpan w:val="3"/>
          </w:tcPr>
          <w:p w14:paraId="4EA4354B" w14:textId="77777777" w:rsidR="00BC4388" w:rsidRDefault="00BC4388" w:rsidP="00BC4388">
            <w:pPr>
              <w:pStyle w:val="Organization"/>
              <w:jc w:val="center"/>
            </w:pPr>
            <w:proofErr w:type="spellStart"/>
            <w:r>
              <w:rPr>
                <w:sz w:val="32"/>
              </w:rPr>
              <w:t>LLMapReduce</w:t>
            </w:r>
            <w:proofErr w:type="spellEnd"/>
            <w:r>
              <w:rPr>
                <w:sz w:val="32"/>
              </w:rPr>
              <w:t xml:space="preserve"> (Map Step)</w:t>
            </w:r>
          </w:p>
        </w:tc>
        <w:tc>
          <w:tcPr>
            <w:tcW w:w="273" w:type="dxa"/>
          </w:tcPr>
          <w:p w14:paraId="0C9D59E3" w14:textId="77777777" w:rsidR="00BC4388" w:rsidRDefault="00BC4388" w:rsidP="00BC4388"/>
        </w:tc>
      </w:tr>
      <w:tr w:rsidR="00BC4388" w14:paraId="4E6643A6" w14:textId="77777777" w:rsidTr="008E5DCE">
        <w:trPr>
          <w:trHeight w:hRule="exact" w:val="1973"/>
        </w:trPr>
        <w:tc>
          <w:tcPr>
            <w:tcW w:w="273" w:type="dxa"/>
          </w:tcPr>
          <w:p w14:paraId="646AE185" w14:textId="77777777" w:rsidR="00BC4388" w:rsidRDefault="00BC4388" w:rsidP="00BC4388"/>
        </w:tc>
        <w:tc>
          <w:tcPr>
            <w:tcW w:w="4494" w:type="dxa"/>
            <w:gridSpan w:val="3"/>
            <w:vAlign w:val="center"/>
          </w:tcPr>
          <w:p w14:paraId="735AA8E5" w14:textId="77777777" w:rsidR="00BC4388" w:rsidRPr="003A4E9C" w:rsidRDefault="00BC4388" w:rsidP="00BC438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JOBID ARRAY_J START PARTITION CPUS ST </w:t>
            </w:r>
            <w:r w:rsidRPr="003A4E9C">
              <w:rPr>
                <w:rFonts w:ascii="Consolas" w:hAnsi="Consolas" w:cs="Consolas"/>
              </w:rPr>
              <w:t>NODELIST(REASON)</w:t>
            </w:r>
          </w:p>
          <w:p w14:paraId="780E4383" w14:textId="77777777" w:rsidR="00BC4388" w:rsidRPr="009F576A" w:rsidRDefault="00BC4388" w:rsidP="00BC438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77525   77</w:t>
            </w:r>
            <w:r w:rsidR="00145BD4">
              <w:rPr>
                <w:rFonts w:ascii="Consolas" w:hAnsi="Consolas" w:cs="Consolas"/>
              </w:rPr>
              <w:t>525</w:t>
            </w:r>
            <w:r>
              <w:rPr>
                <w:rFonts w:ascii="Consolas" w:hAnsi="Consolas" w:cs="Consolas"/>
              </w:rPr>
              <w:t xml:space="preserve"> </w:t>
            </w:r>
            <w:r w:rsidR="00145BD4">
              <w:rPr>
                <w:rFonts w:ascii="Consolas" w:hAnsi="Consolas" w:cs="Consolas"/>
              </w:rPr>
              <w:t>18</w:t>
            </w:r>
            <w:r>
              <w:rPr>
                <w:rFonts w:ascii="Consolas" w:hAnsi="Consolas" w:cs="Consolas"/>
              </w:rPr>
              <w:t xml:space="preserve">:14   normal 1 </w:t>
            </w:r>
            <w:proofErr w:type="gramStart"/>
            <w:r>
              <w:rPr>
                <w:rFonts w:ascii="Consolas" w:hAnsi="Consolas" w:cs="Consolas"/>
              </w:rPr>
              <w:t>R  node</w:t>
            </w:r>
            <w:proofErr w:type="gramEnd"/>
            <w:r>
              <w:rPr>
                <w:rFonts w:ascii="Consolas" w:hAnsi="Consolas" w:cs="Consolas"/>
              </w:rPr>
              <w:t>-064</w:t>
            </w:r>
          </w:p>
        </w:tc>
        <w:tc>
          <w:tcPr>
            <w:tcW w:w="273" w:type="dxa"/>
          </w:tcPr>
          <w:p w14:paraId="5640EF33" w14:textId="77777777" w:rsidR="00BC4388" w:rsidRPr="009F576A" w:rsidRDefault="00BC4388" w:rsidP="00BC4388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273" w:type="dxa"/>
          </w:tcPr>
          <w:p w14:paraId="1425660D" w14:textId="77777777" w:rsidR="00BC4388" w:rsidRPr="009F576A" w:rsidRDefault="00BC4388" w:rsidP="00BC4388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4494" w:type="dxa"/>
            <w:gridSpan w:val="3"/>
            <w:vAlign w:val="center"/>
          </w:tcPr>
          <w:p w14:paraId="79C8B120" w14:textId="77777777" w:rsidR="00BC4388" w:rsidRPr="003A4E9C" w:rsidRDefault="00BC4388" w:rsidP="00BC438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JOBID ARRAY_J START PARTITION CPUS ST </w:t>
            </w:r>
            <w:r w:rsidRPr="003A4E9C">
              <w:rPr>
                <w:rFonts w:ascii="Consolas" w:hAnsi="Consolas" w:cs="Consolas"/>
              </w:rPr>
              <w:t>NODELIST(REASON)</w:t>
            </w:r>
          </w:p>
          <w:p w14:paraId="233FFF81" w14:textId="77777777" w:rsidR="00BC4388" w:rsidRDefault="00BC4388" w:rsidP="00BC438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77535   77525 N/A   normal 1 PD (Dependency)</w:t>
            </w:r>
          </w:p>
          <w:p w14:paraId="6939BA79" w14:textId="77777777" w:rsidR="00BC4388" w:rsidRDefault="00BC4388" w:rsidP="00BC438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77524_1 77524 15:</w:t>
            </w:r>
            <w:r w:rsidR="00145BD4">
              <w:rPr>
                <w:rFonts w:ascii="Consolas" w:hAnsi="Consolas" w:cs="Consolas"/>
              </w:rPr>
              <w:t>09</w:t>
            </w:r>
            <w:r>
              <w:rPr>
                <w:rFonts w:ascii="Consolas" w:hAnsi="Consolas" w:cs="Consolas"/>
              </w:rPr>
              <w:t xml:space="preserve"> normal 1 </w:t>
            </w:r>
            <w:proofErr w:type="gramStart"/>
            <w:r>
              <w:rPr>
                <w:rFonts w:ascii="Consolas" w:hAnsi="Consolas" w:cs="Consolas"/>
              </w:rPr>
              <w:t xml:space="preserve">R  </w:t>
            </w:r>
            <w:r w:rsidRPr="003A4E9C">
              <w:rPr>
                <w:rFonts w:ascii="Consolas" w:hAnsi="Consolas" w:cs="Consolas"/>
              </w:rPr>
              <w:t>node</w:t>
            </w:r>
            <w:proofErr w:type="gramEnd"/>
            <w:r w:rsidRPr="003A4E9C">
              <w:rPr>
                <w:rFonts w:ascii="Consolas" w:hAnsi="Consolas" w:cs="Consolas"/>
              </w:rPr>
              <w:t>-0</w:t>
            </w:r>
            <w:r>
              <w:rPr>
                <w:rFonts w:ascii="Consolas" w:hAnsi="Consolas" w:cs="Consolas"/>
              </w:rPr>
              <w:t>2</w:t>
            </w:r>
            <w:r w:rsidRPr="003A4E9C">
              <w:rPr>
                <w:rFonts w:ascii="Consolas" w:hAnsi="Consolas" w:cs="Consolas"/>
              </w:rPr>
              <w:t>7</w:t>
            </w:r>
          </w:p>
          <w:p w14:paraId="66B3A027" w14:textId="77777777" w:rsidR="00BC4388" w:rsidRDefault="00BC4388" w:rsidP="00BC438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77524_2 77524 15:</w:t>
            </w:r>
            <w:r w:rsidR="00145BD4">
              <w:rPr>
                <w:rFonts w:ascii="Consolas" w:hAnsi="Consolas" w:cs="Consolas"/>
              </w:rPr>
              <w:t>09</w:t>
            </w:r>
            <w:r>
              <w:rPr>
                <w:rFonts w:ascii="Consolas" w:hAnsi="Consolas" w:cs="Consolas"/>
              </w:rPr>
              <w:t xml:space="preserve"> normal 1 </w:t>
            </w:r>
            <w:proofErr w:type="gramStart"/>
            <w:r>
              <w:rPr>
                <w:rFonts w:ascii="Consolas" w:hAnsi="Consolas" w:cs="Consolas"/>
              </w:rPr>
              <w:t xml:space="preserve">R  </w:t>
            </w:r>
            <w:r w:rsidRPr="003A4E9C">
              <w:rPr>
                <w:rFonts w:ascii="Consolas" w:hAnsi="Consolas" w:cs="Consolas"/>
              </w:rPr>
              <w:t>node</w:t>
            </w:r>
            <w:proofErr w:type="gramEnd"/>
            <w:r w:rsidRPr="003A4E9C">
              <w:rPr>
                <w:rFonts w:ascii="Consolas" w:hAnsi="Consolas" w:cs="Consolas"/>
              </w:rPr>
              <w:t>-0</w:t>
            </w:r>
            <w:r>
              <w:rPr>
                <w:rFonts w:ascii="Consolas" w:hAnsi="Consolas" w:cs="Consolas"/>
              </w:rPr>
              <w:t>2</w:t>
            </w:r>
            <w:r w:rsidRPr="003A4E9C">
              <w:rPr>
                <w:rFonts w:ascii="Consolas" w:hAnsi="Consolas" w:cs="Consolas"/>
              </w:rPr>
              <w:t>7</w:t>
            </w:r>
          </w:p>
          <w:p w14:paraId="1413DD19" w14:textId="77777777" w:rsidR="00BC4388" w:rsidRDefault="00BC4388" w:rsidP="00BC438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77524_3 77524 15:</w:t>
            </w:r>
            <w:r w:rsidR="00145BD4">
              <w:rPr>
                <w:rFonts w:ascii="Consolas" w:hAnsi="Consolas" w:cs="Consolas"/>
              </w:rPr>
              <w:t>09</w:t>
            </w:r>
            <w:r>
              <w:rPr>
                <w:rFonts w:ascii="Consolas" w:hAnsi="Consolas" w:cs="Consolas"/>
              </w:rPr>
              <w:t xml:space="preserve"> normal 1 </w:t>
            </w:r>
            <w:proofErr w:type="gramStart"/>
            <w:r>
              <w:rPr>
                <w:rFonts w:ascii="Consolas" w:hAnsi="Consolas" w:cs="Consolas"/>
              </w:rPr>
              <w:t xml:space="preserve">R  </w:t>
            </w:r>
            <w:r w:rsidRPr="003A4E9C">
              <w:rPr>
                <w:rFonts w:ascii="Consolas" w:hAnsi="Consolas" w:cs="Consolas"/>
              </w:rPr>
              <w:t>node</w:t>
            </w:r>
            <w:proofErr w:type="gramEnd"/>
            <w:r w:rsidRPr="003A4E9C">
              <w:rPr>
                <w:rFonts w:ascii="Consolas" w:hAnsi="Consolas" w:cs="Consolas"/>
              </w:rPr>
              <w:t>-0</w:t>
            </w:r>
            <w:r>
              <w:rPr>
                <w:rFonts w:ascii="Consolas" w:hAnsi="Consolas" w:cs="Consolas"/>
              </w:rPr>
              <w:t>2</w:t>
            </w:r>
            <w:r w:rsidRPr="003A4E9C">
              <w:rPr>
                <w:rFonts w:ascii="Consolas" w:hAnsi="Consolas" w:cs="Consolas"/>
              </w:rPr>
              <w:t>7</w:t>
            </w:r>
          </w:p>
          <w:p w14:paraId="5915D542" w14:textId="77777777" w:rsidR="00BC4388" w:rsidRPr="009F576A" w:rsidRDefault="00BC4388" w:rsidP="00BC438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77524_4 77524 </w:t>
            </w:r>
            <w:r w:rsidR="00145BD4">
              <w:rPr>
                <w:rFonts w:ascii="Consolas" w:hAnsi="Consolas" w:cs="Consolas"/>
              </w:rPr>
              <w:t>18</w:t>
            </w:r>
            <w:r>
              <w:rPr>
                <w:rFonts w:ascii="Consolas" w:hAnsi="Consolas" w:cs="Consolas"/>
              </w:rPr>
              <w:t>:</w:t>
            </w:r>
            <w:r w:rsidR="00145BD4">
              <w:rPr>
                <w:rFonts w:ascii="Consolas" w:hAnsi="Consolas" w:cs="Consolas"/>
              </w:rPr>
              <w:t>09</w:t>
            </w:r>
            <w:r>
              <w:rPr>
                <w:rFonts w:ascii="Consolas" w:hAnsi="Consolas" w:cs="Consolas"/>
              </w:rPr>
              <w:t xml:space="preserve"> normal 1 </w:t>
            </w:r>
            <w:proofErr w:type="gramStart"/>
            <w:r>
              <w:rPr>
                <w:rFonts w:ascii="Consolas" w:hAnsi="Consolas" w:cs="Consolas"/>
              </w:rPr>
              <w:t>R  node</w:t>
            </w:r>
            <w:proofErr w:type="gramEnd"/>
            <w:r>
              <w:rPr>
                <w:rFonts w:ascii="Consolas" w:hAnsi="Consolas" w:cs="Consolas"/>
              </w:rPr>
              <w:t>-028…</w:t>
            </w:r>
          </w:p>
        </w:tc>
        <w:tc>
          <w:tcPr>
            <w:tcW w:w="273" w:type="dxa"/>
          </w:tcPr>
          <w:p w14:paraId="35A32243" w14:textId="77777777" w:rsidR="00BC4388" w:rsidRDefault="00BC4388" w:rsidP="00BC4388"/>
        </w:tc>
      </w:tr>
      <w:tr w:rsidR="00BC4388" w14:paraId="15731A71" w14:textId="77777777" w:rsidTr="008E5DCE">
        <w:trPr>
          <w:trHeight w:hRule="exact" w:val="216"/>
        </w:trPr>
        <w:tc>
          <w:tcPr>
            <w:tcW w:w="273" w:type="dxa"/>
          </w:tcPr>
          <w:p w14:paraId="443E12F1" w14:textId="77777777" w:rsidR="00BC4388" w:rsidRDefault="00BC4388" w:rsidP="00BC4388"/>
        </w:tc>
        <w:tc>
          <w:tcPr>
            <w:tcW w:w="2176" w:type="dxa"/>
          </w:tcPr>
          <w:p w14:paraId="1C698703" w14:textId="77777777" w:rsidR="00BC4388" w:rsidRDefault="00BC4388" w:rsidP="00BC4388"/>
        </w:tc>
        <w:tc>
          <w:tcPr>
            <w:tcW w:w="136" w:type="dxa"/>
          </w:tcPr>
          <w:p w14:paraId="176D414E" w14:textId="77777777" w:rsidR="00BC4388" w:rsidRDefault="00BC4388" w:rsidP="00BC4388"/>
        </w:tc>
        <w:tc>
          <w:tcPr>
            <w:tcW w:w="2182" w:type="dxa"/>
          </w:tcPr>
          <w:p w14:paraId="556EFE30" w14:textId="77777777" w:rsidR="00BC4388" w:rsidRDefault="00BC4388" w:rsidP="00BC4388"/>
        </w:tc>
        <w:tc>
          <w:tcPr>
            <w:tcW w:w="273" w:type="dxa"/>
          </w:tcPr>
          <w:p w14:paraId="1E1A61C3" w14:textId="77777777" w:rsidR="00BC4388" w:rsidRDefault="00BC4388" w:rsidP="00BC4388"/>
        </w:tc>
        <w:tc>
          <w:tcPr>
            <w:tcW w:w="273" w:type="dxa"/>
          </w:tcPr>
          <w:p w14:paraId="75254603" w14:textId="77777777" w:rsidR="00BC4388" w:rsidRDefault="00BC4388" w:rsidP="00BC4388"/>
        </w:tc>
        <w:tc>
          <w:tcPr>
            <w:tcW w:w="2176" w:type="dxa"/>
          </w:tcPr>
          <w:p w14:paraId="31FBC891" w14:textId="77777777" w:rsidR="00BC4388" w:rsidRDefault="00BC4388" w:rsidP="00BC4388"/>
        </w:tc>
        <w:tc>
          <w:tcPr>
            <w:tcW w:w="136" w:type="dxa"/>
          </w:tcPr>
          <w:p w14:paraId="234A36AC" w14:textId="77777777" w:rsidR="00BC4388" w:rsidRDefault="00BC4388" w:rsidP="00BC4388"/>
        </w:tc>
        <w:tc>
          <w:tcPr>
            <w:tcW w:w="2182" w:type="dxa"/>
          </w:tcPr>
          <w:p w14:paraId="71202FB6" w14:textId="77777777" w:rsidR="00BC4388" w:rsidRDefault="00BC4388" w:rsidP="00BC4388"/>
        </w:tc>
        <w:tc>
          <w:tcPr>
            <w:tcW w:w="273" w:type="dxa"/>
          </w:tcPr>
          <w:p w14:paraId="7AD3410A" w14:textId="77777777" w:rsidR="00BC4388" w:rsidRDefault="00BC4388" w:rsidP="00BC4388"/>
        </w:tc>
      </w:tr>
    </w:tbl>
    <w:p w14:paraId="7BCA13A0" w14:textId="77777777" w:rsidR="008D7F85" w:rsidRDefault="008D7F85" w:rsidP="00BD2982"/>
    <w:tbl>
      <w:tblPr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usiness Card Layout"/>
      </w:tblPr>
      <w:tblGrid>
        <w:gridCol w:w="273"/>
        <w:gridCol w:w="2176"/>
        <w:gridCol w:w="136"/>
        <w:gridCol w:w="2182"/>
        <w:gridCol w:w="273"/>
        <w:gridCol w:w="273"/>
        <w:gridCol w:w="2176"/>
        <w:gridCol w:w="136"/>
        <w:gridCol w:w="2182"/>
        <w:gridCol w:w="273"/>
      </w:tblGrid>
      <w:tr w:rsidR="008D7F85" w14:paraId="51D350D7" w14:textId="77777777" w:rsidTr="008E5DCE">
        <w:trPr>
          <w:trHeight w:hRule="exact" w:val="288"/>
        </w:trPr>
        <w:tc>
          <w:tcPr>
            <w:tcW w:w="273" w:type="dxa"/>
          </w:tcPr>
          <w:p w14:paraId="125FD245" w14:textId="77777777" w:rsidR="008D7F85" w:rsidRDefault="008D7F85" w:rsidP="00B303AE"/>
        </w:tc>
        <w:tc>
          <w:tcPr>
            <w:tcW w:w="2176" w:type="dxa"/>
          </w:tcPr>
          <w:p w14:paraId="01125F56" w14:textId="77777777" w:rsidR="008D7F85" w:rsidRDefault="008D7F85" w:rsidP="00B303AE"/>
        </w:tc>
        <w:tc>
          <w:tcPr>
            <w:tcW w:w="136" w:type="dxa"/>
          </w:tcPr>
          <w:p w14:paraId="38E0178C" w14:textId="77777777" w:rsidR="008D7F85" w:rsidRDefault="008D7F85" w:rsidP="00B303AE"/>
        </w:tc>
        <w:tc>
          <w:tcPr>
            <w:tcW w:w="2182" w:type="dxa"/>
          </w:tcPr>
          <w:p w14:paraId="07F41D45" w14:textId="77777777" w:rsidR="008D7F85" w:rsidRDefault="008D7F85" w:rsidP="00B303AE"/>
        </w:tc>
        <w:tc>
          <w:tcPr>
            <w:tcW w:w="273" w:type="dxa"/>
          </w:tcPr>
          <w:p w14:paraId="3B13A2FA" w14:textId="77777777" w:rsidR="008D7F85" w:rsidRDefault="008D7F85" w:rsidP="00B303AE"/>
        </w:tc>
        <w:tc>
          <w:tcPr>
            <w:tcW w:w="273" w:type="dxa"/>
          </w:tcPr>
          <w:p w14:paraId="7B603286" w14:textId="77777777" w:rsidR="008D7F85" w:rsidRDefault="008D7F85" w:rsidP="00B303AE"/>
        </w:tc>
        <w:tc>
          <w:tcPr>
            <w:tcW w:w="2176" w:type="dxa"/>
          </w:tcPr>
          <w:p w14:paraId="347F397D" w14:textId="77777777" w:rsidR="008D7F85" w:rsidRDefault="008D7F85" w:rsidP="00B303AE"/>
        </w:tc>
        <w:tc>
          <w:tcPr>
            <w:tcW w:w="136" w:type="dxa"/>
          </w:tcPr>
          <w:p w14:paraId="0FCD3F2A" w14:textId="77777777" w:rsidR="008D7F85" w:rsidRDefault="008D7F85" w:rsidP="00B303AE"/>
        </w:tc>
        <w:tc>
          <w:tcPr>
            <w:tcW w:w="2182" w:type="dxa"/>
          </w:tcPr>
          <w:p w14:paraId="4FFCDE10" w14:textId="77777777" w:rsidR="008D7F85" w:rsidRDefault="008D7F85" w:rsidP="00B303AE"/>
        </w:tc>
        <w:tc>
          <w:tcPr>
            <w:tcW w:w="273" w:type="dxa"/>
          </w:tcPr>
          <w:p w14:paraId="32DFE14F" w14:textId="77777777" w:rsidR="008D7F85" w:rsidRDefault="008D7F85" w:rsidP="00B303AE"/>
        </w:tc>
      </w:tr>
      <w:tr w:rsidR="008D7F85" w14:paraId="61A4EA0C" w14:textId="77777777" w:rsidTr="008E5DCE">
        <w:trPr>
          <w:trHeight w:hRule="exact" w:val="403"/>
        </w:trPr>
        <w:tc>
          <w:tcPr>
            <w:tcW w:w="273" w:type="dxa"/>
          </w:tcPr>
          <w:p w14:paraId="32D12A56" w14:textId="77777777" w:rsidR="008D7F85" w:rsidRDefault="008D7F85" w:rsidP="00B303AE">
            <w:pPr>
              <w:pStyle w:val="NoSpacing"/>
            </w:pPr>
          </w:p>
        </w:tc>
        <w:tc>
          <w:tcPr>
            <w:tcW w:w="4494" w:type="dxa"/>
            <w:gridSpan w:val="3"/>
          </w:tcPr>
          <w:p w14:paraId="1D52041B" w14:textId="77777777" w:rsidR="008D7F85" w:rsidRDefault="00CB074A" w:rsidP="00B303AE">
            <w:pPr>
              <w:pStyle w:val="Organization"/>
              <w:jc w:val="center"/>
            </w:pPr>
            <w:r>
              <w:rPr>
                <w:sz w:val="32"/>
              </w:rPr>
              <w:t>Shared Memory</w:t>
            </w:r>
          </w:p>
        </w:tc>
        <w:tc>
          <w:tcPr>
            <w:tcW w:w="273" w:type="dxa"/>
          </w:tcPr>
          <w:p w14:paraId="6E7431A2" w14:textId="77777777" w:rsidR="008D7F85" w:rsidRDefault="008D7F85" w:rsidP="00B303AE">
            <w:pPr>
              <w:pStyle w:val="NoSpacing"/>
            </w:pPr>
          </w:p>
        </w:tc>
        <w:tc>
          <w:tcPr>
            <w:tcW w:w="273" w:type="dxa"/>
          </w:tcPr>
          <w:p w14:paraId="7AA10C09" w14:textId="77777777" w:rsidR="008D7F85" w:rsidRDefault="008D7F85" w:rsidP="00B303AE">
            <w:pPr>
              <w:pStyle w:val="NoSpacing"/>
            </w:pPr>
          </w:p>
        </w:tc>
        <w:tc>
          <w:tcPr>
            <w:tcW w:w="4494" w:type="dxa"/>
            <w:gridSpan w:val="3"/>
          </w:tcPr>
          <w:p w14:paraId="0F579C99" w14:textId="77777777" w:rsidR="008D7F85" w:rsidRDefault="00CB074A" w:rsidP="00B303AE">
            <w:pPr>
              <w:pStyle w:val="Organization"/>
              <w:jc w:val="center"/>
            </w:pPr>
            <w:r>
              <w:rPr>
                <w:sz w:val="32"/>
              </w:rPr>
              <w:t>Shared Memory</w:t>
            </w:r>
          </w:p>
        </w:tc>
        <w:tc>
          <w:tcPr>
            <w:tcW w:w="273" w:type="dxa"/>
          </w:tcPr>
          <w:p w14:paraId="2F1F5FA4" w14:textId="77777777" w:rsidR="008D7F85" w:rsidRDefault="008D7F85" w:rsidP="00B303AE">
            <w:pPr>
              <w:pStyle w:val="NoSpacing"/>
            </w:pPr>
          </w:p>
        </w:tc>
      </w:tr>
      <w:tr w:rsidR="008D7F85" w14:paraId="01FA73B9" w14:textId="77777777" w:rsidTr="008E5DCE">
        <w:trPr>
          <w:trHeight w:hRule="exact" w:val="619"/>
        </w:trPr>
        <w:tc>
          <w:tcPr>
            <w:tcW w:w="273" w:type="dxa"/>
          </w:tcPr>
          <w:p w14:paraId="0EB3B58A" w14:textId="77777777" w:rsidR="008D7F85" w:rsidRDefault="008D7F85" w:rsidP="00B303AE"/>
        </w:tc>
        <w:tc>
          <w:tcPr>
            <w:tcW w:w="4494" w:type="dxa"/>
            <w:gridSpan w:val="3"/>
          </w:tcPr>
          <w:p w14:paraId="1F48272E" w14:textId="77777777" w:rsidR="008D7F85" w:rsidRDefault="00CB074A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 xml:space="preserve">Number of Tasks: </w:t>
            </w:r>
            <w:r w:rsidR="00F51774">
              <w:rPr>
                <w:rFonts w:ascii="Calibri" w:hAnsi="Calibri" w:cs="Calibri"/>
                <w:color w:val="000000" w:themeColor="text1"/>
                <w:sz w:val="24"/>
              </w:rPr>
              <w:t>1</w:t>
            </w:r>
          </w:p>
          <w:p w14:paraId="2E13E475" w14:textId="77777777" w:rsidR="008D7F85" w:rsidRDefault="00CB074A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 xml:space="preserve">Cores per Task: </w:t>
            </w:r>
            <w:r w:rsidR="00F51774">
              <w:rPr>
                <w:rFonts w:ascii="Calibri" w:hAnsi="Calibri" w:cs="Calibri"/>
                <w:color w:val="000000" w:themeColor="text1"/>
                <w:sz w:val="24"/>
              </w:rPr>
              <w:t>4</w:t>
            </w:r>
          </w:p>
          <w:p w14:paraId="4C3020B0" w14:textId="77777777" w:rsidR="008D7F85" w:rsidRPr="00954435" w:rsidRDefault="008D7F85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</w:p>
        </w:tc>
        <w:tc>
          <w:tcPr>
            <w:tcW w:w="273" w:type="dxa"/>
          </w:tcPr>
          <w:p w14:paraId="6D62E503" w14:textId="77777777" w:rsidR="008D7F85" w:rsidRDefault="008D7F85" w:rsidP="00B303AE"/>
        </w:tc>
        <w:tc>
          <w:tcPr>
            <w:tcW w:w="273" w:type="dxa"/>
          </w:tcPr>
          <w:p w14:paraId="05F8A592" w14:textId="77777777" w:rsidR="008D7F85" w:rsidRDefault="008D7F85" w:rsidP="00B303AE"/>
        </w:tc>
        <w:tc>
          <w:tcPr>
            <w:tcW w:w="4494" w:type="dxa"/>
            <w:gridSpan w:val="3"/>
          </w:tcPr>
          <w:p w14:paraId="2EF480B9" w14:textId="77777777" w:rsidR="008D7F85" w:rsidRDefault="00F51774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Number of Tasks: 1</w:t>
            </w:r>
          </w:p>
          <w:p w14:paraId="74FAF2E6" w14:textId="77777777" w:rsidR="008D7F85" w:rsidRDefault="00CB074A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 xml:space="preserve">Cores per Task: </w:t>
            </w:r>
            <w:r w:rsidR="00F51774">
              <w:rPr>
                <w:rFonts w:ascii="Calibri" w:hAnsi="Calibri" w:cs="Calibri"/>
                <w:color w:val="000000" w:themeColor="text1"/>
                <w:sz w:val="24"/>
              </w:rPr>
              <w:t>4</w:t>
            </w:r>
          </w:p>
          <w:p w14:paraId="5A455C83" w14:textId="77777777" w:rsidR="008D7F85" w:rsidRDefault="008D7F85" w:rsidP="00B303AE"/>
        </w:tc>
        <w:tc>
          <w:tcPr>
            <w:tcW w:w="273" w:type="dxa"/>
          </w:tcPr>
          <w:p w14:paraId="31FAEA47" w14:textId="77777777" w:rsidR="008D7F85" w:rsidRDefault="008D7F85" w:rsidP="00B303AE"/>
        </w:tc>
      </w:tr>
      <w:tr w:rsidR="008D7F85" w14:paraId="6F5F7A44" w14:textId="77777777" w:rsidTr="008E5DCE">
        <w:trPr>
          <w:trHeight w:hRule="exact" w:val="1354"/>
        </w:trPr>
        <w:tc>
          <w:tcPr>
            <w:tcW w:w="273" w:type="dxa"/>
          </w:tcPr>
          <w:p w14:paraId="00363017" w14:textId="77777777" w:rsidR="008D7F85" w:rsidRDefault="008D7F85" w:rsidP="00B303AE"/>
        </w:tc>
        <w:tc>
          <w:tcPr>
            <w:tcW w:w="4494" w:type="dxa"/>
            <w:gridSpan w:val="3"/>
            <w:vAlign w:val="center"/>
          </w:tcPr>
          <w:p w14:paraId="39DF9875" w14:textId="77777777" w:rsidR="008D7F85" w:rsidRPr="009F576A" w:rsidRDefault="008D7F85" w:rsidP="00CB074A">
            <w:pPr>
              <w:spacing w:after="0"/>
              <w:rPr>
                <w:rFonts w:ascii="Consolas" w:hAnsi="Consolas" w:cs="Consolas"/>
              </w:rPr>
            </w:pPr>
            <w:proofErr w:type="gramStart"/>
            <w:r w:rsidRPr="009F576A">
              <w:rPr>
                <w:rFonts w:ascii="Consolas" w:hAnsi="Consolas" w:cs="Consolas"/>
              </w:rPr>
              <w:t>#!/</w:t>
            </w:r>
            <w:proofErr w:type="gramEnd"/>
            <w:r w:rsidRPr="009F576A">
              <w:rPr>
                <w:rFonts w:ascii="Consolas" w:hAnsi="Consolas" w:cs="Consolas"/>
              </w:rPr>
              <w:t>bin/bash</w:t>
            </w:r>
          </w:p>
          <w:p w14:paraId="51E89085" w14:textId="77777777" w:rsidR="008D7F85" w:rsidRPr="009F576A" w:rsidRDefault="00F51774" w:rsidP="00CB074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#SBATCH -o out.log-%j</w:t>
            </w:r>
          </w:p>
          <w:p w14:paraId="61FD2DF5" w14:textId="77777777" w:rsidR="00CB074A" w:rsidRPr="009F576A" w:rsidRDefault="00CB074A" w:rsidP="00CB074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#SBATCH -N 1</w:t>
            </w:r>
          </w:p>
          <w:p w14:paraId="48D90292" w14:textId="77777777" w:rsidR="00F51774" w:rsidRDefault="00F51774" w:rsidP="00CB074A">
            <w:pPr>
              <w:spacing w:after="0"/>
              <w:rPr>
                <w:rFonts w:ascii="Consolas" w:hAnsi="Consolas" w:cs="Consolas"/>
              </w:rPr>
            </w:pPr>
            <w:r w:rsidRPr="009F576A">
              <w:rPr>
                <w:rFonts w:ascii="Consolas" w:hAnsi="Consolas" w:cs="Consolas"/>
              </w:rPr>
              <w:t>#SBATCH -</w:t>
            </w:r>
            <w:r>
              <w:rPr>
                <w:rFonts w:ascii="Consolas" w:hAnsi="Consolas" w:cs="Consolas"/>
              </w:rPr>
              <w:t>c</w:t>
            </w:r>
            <w:r w:rsidRPr="009F576A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4</w:t>
            </w:r>
          </w:p>
          <w:p w14:paraId="48446A76" w14:textId="77777777" w:rsidR="008D7F85" w:rsidRPr="009F576A" w:rsidRDefault="00CB074A" w:rsidP="00CB074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python myscript.py</w:t>
            </w:r>
          </w:p>
        </w:tc>
        <w:tc>
          <w:tcPr>
            <w:tcW w:w="273" w:type="dxa"/>
          </w:tcPr>
          <w:p w14:paraId="03B51F64" w14:textId="77777777" w:rsidR="008D7F85" w:rsidRPr="009F576A" w:rsidRDefault="008D7F85" w:rsidP="00B303AE">
            <w:pPr>
              <w:rPr>
                <w:rFonts w:ascii="Consolas" w:hAnsi="Consolas" w:cs="Consolas"/>
              </w:rPr>
            </w:pPr>
          </w:p>
        </w:tc>
        <w:tc>
          <w:tcPr>
            <w:tcW w:w="273" w:type="dxa"/>
          </w:tcPr>
          <w:p w14:paraId="5681EFBB" w14:textId="77777777" w:rsidR="008D7F85" w:rsidRPr="009F576A" w:rsidRDefault="008D7F85" w:rsidP="00B303AE">
            <w:pPr>
              <w:rPr>
                <w:rFonts w:ascii="Consolas" w:hAnsi="Consolas" w:cs="Consolas"/>
              </w:rPr>
            </w:pPr>
          </w:p>
        </w:tc>
        <w:tc>
          <w:tcPr>
            <w:tcW w:w="4494" w:type="dxa"/>
            <w:gridSpan w:val="3"/>
            <w:vAlign w:val="center"/>
          </w:tcPr>
          <w:p w14:paraId="51D6BFCF" w14:textId="77777777" w:rsidR="008D7F85" w:rsidRPr="009F576A" w:rsidRDefault="008D7F85" w:rsidP="00CB074A">
            <w:pPr>
              <w:spacing w:after="0"/>
              <w:rPr>
                <w:rFonts w:ascii="Consolas" w:hAnsi="Consolas" w:cs="Consolas"/>
              </w:rPr>
            </w:pPr>
            <w:proofErr w:type="gramStart"/>
            <w:r w:rsidRPr="009F576A">
              <w:rPr>
                <w:rFonts w:ascii="Consolas" w:hAnsi="Consolas" w:cs="Consolas"/>
              </w:rPr>
              <w:t>#!/</w:t>
            </w:r>
            <w:proofErr w:type="gramEnd"/>
            <w:r w:rsidRPr="009F576A">
              <w:rPr>
                <w:rFonts w:ascii="Consolas" w:hAnsi="Consolas" w:cs="Consolas"/>
              </w:rPr>
              <w:t>bin/bash</w:t>
            </w:r>
          </w:p>
          <w:p w14:paraId="3689511A" w14:textId="77777777" w:rsidR="008D7F85" w:rsidRPr="009F576A" w:rsidRDefault="008D7F85" w:rsidP="00CB074A">
            <w:pPr>
              <w:spacing w:after="0"/>
              <w:rPr>
                <w:rFonts w:ascii="Consolas" w:hAnsi="Consolas" w:cs="Consolas"/>
              </w:rPr>
            </w:pPr>
            <w:r w:rsidRPr="009F576A">
              <w:rPr>
                <w:rFonts w:ascii="Consolas" w:hAnsi="Consolas" w:cs="Consolas"/>
              </w:rPr>
              <w:t>#SBATCH</w:t>
            </w:r>
            <w:r w:rsidR="00F51774">
              <w:rPr>
                <w:rFonts w:ascii="Consolas" w:hAnsi="Consolas" w:cs="Consolas"/>
              </w:rPr>
              <w:t xml:space="preserve"> -o out.log-%j</w:t>
            </w:r>
          </w:p>
          <w:p w14:paraId="4CF9114F" w14:textId="77777777" w:rsidR="00CB074A" w:rsidRDefault="00CB074A" w:rsidP="00CB074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#SBATCH -N 1</w:t>
            </w:r>
          </w:p>
          <w:p w14:paraId="0A19ECC1" w14:textId="77777777" w:rsidR="00CB074A" w:rsidRDefault="00CB074A" w:rsidP="00CB074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#SBATCH -c 4</w:t>
            </w:r>
          </w:p>
          <w:p w14:paraId="1F9C4E8E" w14:textId="77777777" w:rsidR="00F51774" w:rsidRPr="009F576A" w:rsidRDefault="00F51774" w:rsidP="00CB074A">
            <w:pPr>
              <w:spacing w:after="0"/>
              <w:rPr>
                <w:rFonts w:ascii="Consolas" w:hAnsi="Consolas" w:cs="Consolas"/>
              </w:rPr>
            </w:pPr>
            <w:r w:rsidRPr="00F51774">
              <w:rPr>
                <w:rFonts w:ascii="Consolas" w:hAnsi="Consolas" w:cs="Consolas"/>
              </w:rPr>
              <w:t>export OMP_NUM_THREADS=$SLURM_CPUS_PER_TASK</w:t>
            </w:r>
          </w:p>
          <w:p w14:paraId="4A7E5808" w14:textId="77777777" w:rsidR="008D7F85" w:rsidRPr="009F576A" w:rsidRDefault="00CB074A" w:rsidP="00CB074A">
            <w:pPr>
              <w:spacing w:after="0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./</w:t>
            </w:r>
            <w:proofErr w:type="spellStart"/>
            <w:proofErr w:type="gramEnd"/>
            <w:r>
              <w:rPr>
                <w:rFonts w:ascii="Consolas" w:hAnsi="Consolas" w:cs="Consolas"/>
              </w:rPr>
              <w:t>my_OpenMP_code</w:t>
            </w:r>
            <w:proofErr w:type="spellEnd"/>
          </w:p>
        </w:tc>
        <w:tc>
          <w:tcPr>
            <w:tcW w:w="273" w:type="dxa"/>
          </w:tcPr>
          <w:p w14:paraId="6C03F874" w14:textId="77777777" w:rsidR="008D7F85" w:rsidRDefault="008D7F85" w:rsidP="00B303AE"/>
        </w:tc>
      </w:tr>
      <w:tr w:rsidR="008D7F85" w14:paraId="73E417A4" w14:textId="77777777" w:rsidTr="008E5DCE">
        <w:trPr>
          <w:trHeight w:hRule="exact" w:val="216"/>
        </w:trPr>
        <w:tc>
          <w:tcPr>
            <w:tcW w:w="273" w:type="dxa"/>
          </w:tcPr>
          <w:p w14:paraId="3CE273EC" w14:textId="77777777" w:rsidR="008D7F85" w:rsidRDefault="008D7F85" w:rsidP="00B303AE"/>
        </w:tc>
        <w:tc>
          <w:tcPr>
            <w:tcW w:w="2176" w:type="dxa"/>
          </w:tcPr>
          <w:p w14:paraId="5685E9E4" w14:textId="77777777" w:rsidR="008D7F85" w:rsidRDefault="008D7F85" w:rsidP="00B303AE"/>
        </w:tc>
        <w:tc>
          <w:tcPr>
            <w:tcW w:w="136" w:type="dxa"/>
          </w:tcPr>
          <w:p w14:paraId="6A6AC2C4" w14:textId="77777777" w:rsidR="008D7F85" w:rsidRDefault="008D7F85" w:rsidP="00B303AE"/>
        </w:tc>
        <w:tc>
          <w:tcPr>
            <w:tcW w:w="2182" w:type="dxa"/>
          </w:tcPr>
          <w:p w14:paraId="1CBECB79" w14:textId="77777777" w:rsidR="008D7F85" w:rsidRDefault="008D7F85" w:rsidP="00B303AE"/>
        </w:tc>
        <w:tc>
          <w:tcPr>
            <w:tcW w:w="273" w:type="dxa"/>
          </w:tcPr>
          <w:p w14:paraId="5E909482" w14:textId="77777777" w:rsidR="008D7F85" w:rsidRDefault="008D7F85" w:rsidP="00B303AE"/>
        </w:tc>
        <w:tc>
          <w:tcPr>
            <w:tcW w:w="273" w:type="dxa"/>
          </w:tcPr>
          <w:p w14:paraId="6B9E17DD" w14:textId="77777777" w:rsidR="008D7F85" w:rsidRDefault="008D7F85" w:rsidP="00B303AE"/>
        </w:tc>
        <w:tc>
          <w:tcPr>
            <w:tcW w:w="2176" w:type="dxa"/>
          </w:tcPr>
          <w:p w14:paraId="2B0674EB" w14:textId="77777777" w:rsidR="008D7F85" w:rsidRDefault="008D7F85" w:rsidP="00B303AE"/>
        </w:tc>
        <w:tc>
          <w:tcPr>
            <w:tcW w:w="136" w:type="dxa"/>
          </w:tcPr>
          <w:p w14:paraId="31C02A1F" w14:textId="77777777" w:rsidR="008D7F85" w:rsidRDefault="008D7F85" w:rsidP="00B303AE"/>
        </w:tc>
        <w:tc>
          <w:tcPr>
            <w:tcW w:w="2182" w:type="dxa"/>
          </w:tcPr>
          <w:p w14:paraId="341CBD6E" w14:textId="77777777" w:rsidR="008D7F85" w:rsidRDefault="008D7F85" w:rsidP="00B303AE"/>
        </w:tc>
        <w:tc>
          <w:tcPr>
            <w:tcW w:w="273" w:type="dxa"/>
          </w:tcPr>
          <w:p w14:paraId="4D9BFA74" w14:textId="77777777" w:rsidR="008D7F85" w:rsidRDefault="008D7F85" w:rsidP="00B303AE"/>
        </w:tc>
      </w:tr>
      <w:tr w:rsidR="008D7F85" w14:paraId="15A2D009" w14:textId="77777777" w:rsidTr="008E5DCE">
        <w:trPr>
          <w:trHeight w:hRule="exact" w:val="288"/>
        </w:trPr>
        <w:tc>
          <w:tcPr>
            <w:tcW w:w="273" w:type="dxa"/>
          </w:tcPr>
          <w:p w14:paraId="106BF72D" w14:textId="77777777" w:rsidR="008D7F85" w:rsidRDefault="008D7F85" w:rsidP="00B303AE"/>
        </w:tc>
        <w:tc>
          <w:tcPr>
            <w:tcW w:w="2176" w:type="dxa"/>
          </w:tcPr>
          <w:p w14:paraId="18F631EC" w14:textId="77777777" w:rsidR="008D7F85" w:rsidRDefault="008D7F85" w:rsidP="00B303AE"/>
        </w:tc>
        <w:tc>
          <w:tcPr>
            <w:tcW w:w="136" w:type="dxa"/>
          </w:tcPr>
          <w:p w14:paraId="37E5E388" w14:textId="77777777" w:rsidR="008D7F85" w:rsidRDefault="008D7F85" w:rsidP="00B303AE"/>
        </w:tc>
        <w:tc>
          <w:tcPr>
            <w:tcW w:w="2182" w:type="dxa"/>
          </w:tcPr>
          <w:p w14:paraId="0956A61C" w14:textId="77777777" w:rsidR="008D7F85" w:rsidRDefault="008D7F85" w:rsidP="00B303AE"/>
        </w:tc>
        <w:tc>
          <w:tcPr>
            <w:tcW w:w="273" w:type="dxa"/>
          </w:tcPr>
          <w:p w14:paraId="5C2F4182" w14:textId="77777777" w:rsidR="008D7F85" w:rsidRDefault="008D7F85" w:rsidP="00B303AE"/>
        </w:tc>
        <w:tc>
          <w:tcPr>
            <w:tcW w:w="273" w:type="dxa"/>
          </w:tcPr>
          <w:p w14:paraId="1BF1010E" w14:textId="77777777" w:rsidR="008D7F85" w:rsidRDefault="008D7F85" w:rsidP="00B303AE"/>
        </w:tc>
        <w:tc>
          <w:tcPr>
            <w:tcW w:w="2176" w:type="dxa"/>
          </w:tcPr>
          <w:p w14:paraId="07C22DFC" w14:textId="77777777" w:rsidR="008D7F85" w:rsidRDefault="008D7F85" w:rsidP="00B303AE"/>
        </w:tc>
        <w:tc>
          <w:tcPr>
            <w:tcW w:w="136" w:type="dxa"/>
          </w:tcPr>
          <w:p w14:paraId="3F6AE35B" w14:textId="77777777" w:rsidR="008D7F85" w:rsidRDefault="008D7F85" w:rsidP="00B303AE"/>
        </w:tc>
        <w:tc>
          <w:tcPr>
            <w:tcW w:w="2182" w:type="dxa"/>
          </w:tcPr>
          <w:p w14:paraId="02A0E67D" w14:textId="77777777" w:rsidR="008D7F85" w:rsidRDefault="008D7F85" w:rsidP="00B303AE"/>
        </w:tc>
        <w:tc>
          <w:tcPr>
            <w:tcW w:w="273" w:type="dxa"/>
          </w:tcPr>
          <w:p w14:paraId="71B70760" w14:textId="77777777" w:rsidR="008D7F85" w:rsidRDefault="008D7F85" w:rsidP="00B303AE"/>
        </w:tc>
      </w:tr>
      <w:tr w:rsidR="008D7F85" w14:paraId="272F3276" w14:textId="77777777" w:rsidTr="008E5DCE">
        <w:trPr>
          <w:trHeight w:hRule="exact" w:val="403"/>
        </w:trPr>
        <w:tc>
          <w:tcPr>
            <w:tcW w:w="273" w:type="dxa"/>
          </w:tcPr>
          <w:p w14:paraId="2213B1E1" w14:textId="77777777" w:rsidR="008D7F85" w:rsidRDefault="008D7F85" w:rsidP="00B303AE"/>
        </w:tc>
        <w:tc>
          <w:tcPr>
            <w:tcW w:w="4494" w:type="dxa"/>
            <w:gridSpan w:val="3"/>
          </w:tcPr>
          <w:p w14:paraId="689BB896" w14:textId="77777777" w:rsidR="008D7F85" w:rsidRDefault="00CB074A" w:rsidP="00B303AE">
            <w:pPr>
              <w:pStyle w:val="Organization"/>
              <w:jc w:val="center"/>
            </w:pPr>
            <w:r>
              <w:rPr>
                <w:sz w:val="32"/>
              </w:rPr>
              <w:t>Shared Memory</w:t>
            </w:r>
          </w:p>
        </w:tc>
        <w:tc>
          <w:tcPr>
            <w:tcW w:w="273" w:type="dxa"/>
          </w:tcPr>
          <w:p w14:paraId="39054702" w14:textId="77777777" w:rsidR="008D7F85" w:rsidRDefault="008D7F85" w:rsidP="00B303AE">
            <w:pPr>
              <w:pStyle w:val="NoSpacing"/>
            </w:pPr>
          </w:p>
        </w:tc>
        <w:tc>
          <w:tcPr>
            <w:tcW w:w="273" w:type="dxa"/>
          </w:tcPr>
          <w:p w14:paraId="1A81DC83" w14:textId="77777777" w:rsidR="008D7F85" w:rsidRDefault="008D7F85" w:rsidP="00B303AE">
            <w:pPr>
              <w:pStyle w:val="NoSpacing"/>
            </w:pPr>
          </w:p>
        </w:tc>
        <w:tc>
          <w:tcPr>
            <w:tcW w:w="4494" w:type="dxa"/>
            <w:gridSpan w:val="3"/>
          </w:tcPr>
          <w:p w14:paraId="02F55DB1" w14:textId="77777777" w:rsidR="008D7F85" w:rsidRDefault="00CB074A" w:rsidP="00B303AE">
            <w:pPr>
              <w:pStyle w:val="Organization"/>
              <w:jc w:val="center"/>
            </w:pPr>
            <w:r>
              <w:rPr>
                <w:sz w:val="32"/>
              </w:rPr>
              <w:t>Shared Memory</w:t>
            </w:r>
          </w:p>
        </w:tc>
        <w:tc>
          <w:tcPr>
            <w:tcW w:w="273" w:type="dxa"/>
          </w:tcPr>
          <w:p w14:paraId="1A180973" w14:textId="77777777" w:rsidR="008D7F85" w:rsidRDefault="008D7F85" w:rsidP="00B303AE"/>
        </w:tc>
      </w:tr>
      <w:tr w:rsidR="008D7F85" w14:paraId="3FEA4104" w14:textId="77777777" w:rsidTr="008E5DCE">
        <w:trPr>
          <w:trHeight w:hRule="exact" w:val="619"/>
        </w:trPr>
        <w:tc>
          <w:tcPr>
            <w:tcW w:w="273" w:type="dxa"/>
          </w:tcPr>
          <w:p w14:paraId="58AF8D64" w14:textId="77777777" w:rsidR="008D7F85" w:rsidRDefault="008D7F85" w:rsidP="00B303AE"/>
        </w:tc>
        <w:tc>
          <w:tcPr>
            <w:tcW w:w="4494" w:type="dxa"/>
            <w:gridSpan w:val="3"/>
          </w:tcPr>
          <w:p w14:paraId="61D01BD4" w14:textId="77777777" w:rsidR="008D7F85" w:rsidRDefault="00CB074A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 xml:space="preserve">Number of Tasks: </w:t>
            </w:r>
            <w:r w:rsidR="00F51774">
              <w:rPr>
                <w:rFonts w:ascii="Calibri" w:hAnsi="Calibri" w:cs="Calibri"/>
                <w:color w:val="000000" w:themeColor="text1"/>
                <w:sz w:val="24"/>
              </w:rPr>
              <w:t>1</w:t>
            </w:r>
          </w:p>
          <w:p w14:paraId="07C88071" w14:textId="77777777" w:rsidR="008D7F85" w:rsidRDefault="00F51774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Cores per Task: 8</w:t>
            </w:r>
          </w:p>
          <w:p w14:paraId="31F41C29" w14:textId="77777777" w:rsidR="008D7F85" w:rsidRPr="00954435" w:rsidRDefault="008D7F85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</w:p>
        </w:tc>
        <w:tc>
          <w:tcPr>
            <w:tcW w:w="273" w:type="dxa"/>
          </w:tcPr>
          <w:p w14:paraId="7CE911B4" w14:textId="77777777" w:rsidR="008D7F85" w:rsidRDefault="008D7F85" w:rsidP="00B303AE"/>
        </w:tc>
        <w:tc>
          <w:tcPr>
            <w:tcW w:w="273" w:type="dxa"/>
          </w:tcPr>
          <w:p w14:paraId="14592B2B" w14:textId="77777777" w:rsidR="008D7F85" w:rsidRDefault="008D7F85" w:rsidP="00B303AE"/>
        </w:tc>
        <w:tc>
          <w:tcPr>
            <w:tcW w:w="4494" w:type="dxa"/>
            <w:gridSpan w:val="3"/>
          </w:tcPr>
          <w:p w14:paraId="3BD9BF01" w14:textId="77777777" w:rsidR="008D7F85" w:rsidRDefault="008D7F85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 xml:space="preserve">Number of Tasks: </w:t>
            </w:r>
            <w:r w:rsidR="00F51774">
              <w:rPr>
                <w:rFonts w:ascii="Calibri" w:hAnsi="Calibri" w:cs="Calibri"/>
                <w:color w:val="000000" w:themeColor="text1"/>
                <w:sz w:val="24"/>
              </w:rPr>
              <w:t>1</w:t>
            </w:r>
          </w:p>
          <w:p w14:paraId="2B814D8D" w14:textId="77777777" w:rsidR="008D7F85" w:rsidRDefault="008D7F85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 xml:space="preserve">Cores per Task: </w:t>
            </w:r>
            <w:r w:rsidR="00F51774">
              <w:rPr>
                <w:rFonts w:ascii="Calibri" w:hAnsi="Calibri" w:cs="Calibri"/>
                <w:color w:val="000000" w:themeColor="text1"/>
                <w:sz w:val="24"/>
              </w:rPr>
              <w:t>8</w:t>
            </w:r>
          </w:p>
          <w:p w14:paraId="1A88D8F1" w14:textId="77777777" w:rsidR="008D7F85" w:rsidRDefault="008D7F85" w:rsidP="00B303AE"/>
        </w:tc>
        <w:tc>
          <w:tcPr>
            <w:tcW w:w="273" w:type="dxa"/>
          </w:tcPr>
          <w:p w14:paraId="0EF74A4E" w14:textId="77777777" w:rsidR="008D7F85" w:rsidRDefault="008D7F85" w:rsidP="00B303AE"/>
        </w:tc>
      </w:tr>
      <w:tr w:rsidR="00CB074A" w14:paraId="3B43719A" w14:textId="77777777" w:rsidTr="008E5DCE">
        <w:trPr>
          <w:trHeight w:hRule="exact" w:val="1354"/>
        </w:trPr>
        <w:tc>
          <w:tcPr>
            <w:tcW w:w="273" w:type="dxa"/>
          </w:tcPr>
          <w:p w14:paraId="18CD1684" w14:textId="77777777" w:rsidR="00CB074A" w:rsidRDefault="00CB074A" w:rsidP="00CB074A"/>
        </w:tc>
        <w:tc>
          <w:tcPr>
            <w:tcW w:w="4494" w:type="dxa"/>
            <w:gridSpan w:val="3"/>
            <w:vAlign w:val="center"/>
          </w:tcPr>
          <w:p w14:paraId="0EE57430" w14:textId="77777777" w:rsidR="00CB074A" w:rsidRPr="009F576A" w:rsidRDefault="00CB074A" w:rsidP="00CB074A">
            <w:pPr>
              <w:spacing w:after="0"/>
              <w:rPr>
                <w:rFonts w:ascii="Consolas" w:hAnsi="Consolas" w:cs="Consolas"/>
              </w:rPr>
            </w:pPr>
            <w:proofErr w:type="gramStart"/>
            <w:r w:rsidRPr="009F576A">
              <w:rPr>
                <w:rFonts w:ascii="Consolas" w:hAnsi="Consolas" w:cs="Consolas"/>
              </w:rPr>
              <w:t>#!/</w:t>
            </w:r>
            <w:proofErr w:type="gramEnd"/>
            <w:r w:rsidRPr="009F576A">
              <w:rPr>
                <w:rFonts w:ascii="Consolas" w:hAnsi="Consolas" w:cs="Consolas"/>
              </w:rPr>
              <w:t>bin/bash</w:t>
            </w:r>
          </w:p>
          <w:p w14:paraId="13A70BB0" w14:textId="77777777" w:rsidR="00CB074A" w:rsidRPr="009F576A" w:rsidRDefault="00F51774" w:rsidP="00CB074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#SBATCH -o out.log-%j</w:t>
            </w:r>
          </w:p>
          <w:p w14:paraId="0A7825E6" w14:textId="77777777" w:rsidR="00CB074A" w:rsidRDefault="00CB074A" w:rsidP="00CB074A">
            <w:pPr>
              <w:spacing w:after="0"/>
              <w:rPr>
                <w:rFonts w:ascii="Consolas" w:hAnsi="Consolas" w:cs="Consolas"/>
              </w:rPr>
            </w:pPr>
            <w:r w:rsidRPr="009F576A">
              <w:rPr>
                <w:rFonts w:ascii="Consolas" w:hAnsi="Consolas" w:cs="Consolas"/>
              </w:rPr>
              <w:t>#SBATCH -</w:t>
            </w:r>
            <w:r w:rsidR="00F51774">
              <w:rPr>
                <w:rFonts w:ascii="Consolas" w:hAnsi="Consolas" w:cs="Consolas"/>
              </w:rPr>
              <w:t>N</w:t>
            </w:r>
            <w:r w:rsidRPr="009F576A">
              <w:rPr>
                <w:rFonts w:ascii="Consolas" w:hAnsi="Consolas" w:cs="Consolas"/>
              </w:rPr>
              <w:t xml:space="preserve"> </w:t>
            </w:r>
            <w:r w:rsidR="00F51774">
              <w:rPr>
                <w:rFonts w:ascii="Consolas" w:hAnsi="Consolas" w:cs="Consolas"/>
              </w:rPr>
              <w:t>1</w:t>
            </w:r>
          </w:p>
          <w:p w14:paraId="3E529C8E" w14:textId="77777777" w:rsidR="00CB074A" w:rsidRPr="009F576A" w:rsidRDefault="00CB074A" w:rsidP="00CB074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#SBATCH -</w:t>
            </w:r>
            <w:r w:rsidR="00F51774">
              <w:rPr>
                <w:rFonts w:ascii="Consolas" w:hAnsi="Consolas" w:cs="Consolas"/>
              </w:rPr>
              <w:t>c</w:t>
            </w:r>
            <w:r>
              <w:rPr>
                <w:rFonts w:ascii="Consolas" w:hAnsi="Consolas" w:cs="Consolas"/>
              </w:rPr>
              <w:t xml:space="preserve"> </w:t>
            </w:r>
            <w:r w:rsidR="00F51774">
              <w:rPr>
                <w:rFonts w:ascii="Consolas" w:hAnsi="Consolas" w:cs="Consolas"/>
              </w:rPr>
              <w:t>8</w:t>
            </w:r>
          </w:p>
          <w:p w14:paraId="024CCFAD" w14:textId="77777777" w:rsidR="00CB074A" w:rsidRPr="009F576A" w:rsidRDefault="00CB074A" w:rsidP="00CB074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python myscript.py</w:t>
            </w:r>
          </w:p>
        </w:tc>
        <w:tc>
          <w:tcPr>
            <w:tcW w:w="273" w:type="dxa"/>
          </w:tcPr>
          <w:p w14:paraId="57C7DC63" w14:textId="77777777" w:rsidR="00CB074A" w:rsidRPr="009F576A" w:rsidRDefault="00CB074A" w:rsidP="00CB074A">
            <w:pPr>
              <w:rPr>
                <w:rFonts w:ascii="Consolas" w:hAnsi="Consolas" w:cs="Consolas"/>
              </w:rPr>
            </w:pPr>
          </w:p>
        </w:tc>
        <w:tc>
          <w:tcPr>
            <w:tcW w:w="273" w:type="dxa"/>
          </w:tcPr>
          <w:p w14:paraId="295EB92E" w14:textId="77777777" w:rsidR="00CB074A" w:rsidRPr="009F576A" w:rsidRDefault="00CB074A" w:rsidP="00CB074A">
            <w:pPr>
              <w:rPr>
                <w:rFonts w:ascii="Consolas" w:hAnsi="Consolas" w:cs="Consolas"/>
              </w:rPr>
            </w:pPr>
          </w:p>
        </w:tc>
        <w:tc>
          <w:tcPr>
            <w:tcW w:w="4494" w:type="dxa"/>
            <w:gridSpan w:val="3"/>
            <w:vAlign w:val="center"/>
          </w:tcPr>
          <w:p w14:paraId="31F2E3D1" w14:textId="77777777" w:rsidR="00CB074A" w:rsidRPr="009F576A" w:rsidRDefault="00CB074A" w:rsidP="00CB074A">
            <w:pPr>
              <w:spacing w:after="0"/>
              <w:rPr>
                <w:rFonts w:ascii="Consolas" w:hAnsi="Consolas" w:cs="Consolas"/>
              </w:rPr>
            </w:pPr>
            <w:proofErr w:type="gramStart"/>
            <w:r w:rsidRPr="009F576A">
              <w:rPr>
                <w:rFonts w:ascii="Consolas" w:hAnsi="Consolas" w:cs="Consolas"/>
              </w:rPr>
              <w:t>#!/</w:t>
            </w:r>
            <w:proofErr w:type="gramEnd"/>
            <w:r w:rsidRPr="009F576A">
              <w:rPr>
                <w:rFonts w:ascii="Consolas" w:hAnsi="Consolas" w:cs="Consolas"/>
              </w:rPr>
              <w:t>bin/bash</w:t>
            </w:r>
          </w:p>
          <w:p w14:paraId="4E1A950D" w14:textId="77777777" w:rsidR="00CB074A" w:rsidRPr="009F576A" w:rsidRDefault="00F51774" w:rsidP="00CB074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#SBATCH -o out.log-%j</w:t>
            </w:r>
          </w:p>
          <w:p w14:paraId="6CD5028A" w14:textId="77777777" w:rsidR="00CB074A" w:rsidRDefault="00CB074A" w:rsidP="00CB074A">
            <w:pPr>
              <w:spacing w:after="0"/>
              <w:rPr>
                <w:rFonts w:ascii="Consolas" w:hAnsi="Consolas" w:cs="Consolas"/>
              </w:rPr>
            </w:pPr>
            <w:r w:rsidRPr="009F576A">
              <w:rPr>
                <w:rFonts w:ascii="Consolas" w:hAnsi="Consolas" w:cs="Consolas"/>
              </w:rPr>
              <w:t>#SBATCH -</w:t>
            </w:r>
            <w:r w:rsidR="00F51774">
              <w:rPr>
                <w:rFonts w:ascii="Consolas" w:hAnsi="Consolas" w:cs="Consolas"/>
              </w:rPr>
              <w:t>N</w:t>
            </w:r>
            <w:r w:rsidRPr="009F576A">
              <w:rPr>
                <w:rFonts w:ascii="Consolas" w:hAnsi="Consolas" w:cs="Consolas"/>
              </w:rPr>
              <w:t xml:space="preserve"> </w:t>
            </w:r>
            <w:r w:rsidR="00F51774">
              <w:rPr>
                <w:rFonts w:ascii="Consolas" w:hAnsi="Consolas" w:cs="Consolas"/>
              </w:rPr>
              <w:t>1</w:t>
            </w:r>
          </w:p>
          <w:p w14:paraId="42CF5AC6" w14:textId="77777777" w:rsidR="00F51774" w:rsidRDefault="00F51774" w:rsidP="00F5177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#SBATCH -c 8</w:t>
            </w:r>
          </w:p>
          <w:p w14:paraId="27DA3479" w14:textId="77777777" w:rsidR="00F51774" w:rsidRDefault="00F51774" w:rsidP="00F51774">
            <w:pPr>
              <w:spacing w:after="0"/>
              <w:rPr>
                <w:rFonts w:ascii="Consolas" w:hAnsi="Consolas" w:cs="Consolas"/>
              </w:rPr>
            </w:pPr>
            <w:r w:rsidRPr="00F51774">
              <w:rPr>
                <w:rFonts w:ascii="Consolas" w:hAnsi="Consolas" w:cs="Consolas"/>
              </w:rPr>
              <w:t>export OMP_NUM_THREADS=$SLURM_CPUS_PER_TASK</w:t>
            </w:r>
          </w:p>
          <w:p w14:paraId="791BD7ED" w14:textId="77777777" w:rsidR="00CB074A" w:rsidRPr="009F576A" w:rsidRDefault="00F51774" w:rsidP="00F51774">
            <w:pPr>
              <w:spacing w:after="0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./</w:t>
            </w:r>
            <w:proofErr w:type="spellStart"/>
            <w:proofErr w:type="gramEnd"/>
            <w:r>
              <w:rPr>
                <w:rFonts w:ascii="Consolas" w:hAnsi="Consolas" w:cs="Consolas"/>
              </w:rPr>
              <w:t>my_OpenMP_code</w:t>
            </w:r>
            <w:proofErr w:type="spellEnd"/>
          </w:p>
        </w:tc>
        <w:tc>
          <w:tcPr>
            <w:tcW w:w="273" w:type="dxa"/>
          </w:tcPr>
          <w:p w14:paraId="3C37945C" w14:textId="77777777" w:rsidR="00CB074A" w:rsidRDefault="00CB074A" w:rsidP="00CB074A"/>
        </w:tc>
      </w:tr>
      <w:tr w:rsidR="00CB074A" w14:paraId="0881603D" w14:textId="77777777" w:rsidTr="008E5DCE">
        <w:trPr>
          <w:trHeight w:hRule="exact" w:val="216"/>
        </w:trPr>
        <w:tc>
          <w:tcPr>
            <w:tcW w:w="273" w:type="dxa"/>
          </w:tcPr>
          <w:p w14:paraId="2569F52B" w14:textId="77777777" w:rsidR="00CB074A" w:rsidRDefault="00CB074A" w:rsidP="00CB074A"/>
        </w:tc>
        <w:tc>
          <w:tcPr>
            <w:tcW w:w="2176" w:type="dxa"/>
          </w:tcPr>
          <w:p w14:paraId="6CEF2C63" w14:textId="77777777" w:rsidR="00CB074A" w:rsidRDefault="00CB074A" w:rsidP="00CB074A"/>
        </w:tc>
        <w:tc>
          <w:tcPr>
            <w:tcW w:w="136" w:type="dxa"/>
          </w:tcPr>
          <w:p w14:paraId="2E86D3E4" w14:textId="77777777" w:rsidR="00CB074A" w:rsidRDefault="00CB074A" w:rsidP="00CB074A"/>
        </w:tc>
        <w:tc>
          <w:tcPr>
            <w:tcW w:w="2182" w:type="dxa"/>
          </w:tcPr>
          <w:p w14:paraId="057BAA79" w14:textId="77777777" w:rsidR="00CB074A" w:rsidRDefault="00CB074A" w:rsidP="00CB074A"/>
        </w:tc>
        <w:tc>
          <w:tcPr>
            <w:tcW w:w="273" w:type="dxa"/>
          </w:tcPr>
          <w:p w14:paraId="744792DC" w14:textId="77777777" w:rsidR="00CB074A" w:rsidRDefault="00CB074A" w:rsidP="00CB074A"/>
        </w:tc>
        <w:tc>
          <w:tcPr>
            <w:tcW w:w="273" w:type="dxa"/>
          </w:tcPr>
          <w:p w14:paraId="78D9F6E2" w14:textId="77777777" w:rsidR="00CB074A" w:rsidRDefault="00CB074A" w:rsidP="00CB074A"/>
        </w:tc>
        <w:tc>
          <w:tcPr>
            <w:tcW w:w="2176" w:type="dxa"/>
          </w:tcPr>
          <w:p w14:paraId="5CE12AC5" w14:textId="77777777" w:rsidR="00CB074A" w:rsidRDefault="00CB074A" w:rsidP="00CB074A"/>
        </w:tc>
        <w:tc>
          <w:tcPr>
            <w:tcW w:w="136" w:type="dxa"/>
          </w:tcPr>
          <w:p w14:paraId="4532AC58" w14:textId="77777777" w:rsidR="00CB074A" w:rsidRDefault="00CB074A" w:rsidP="00CB074A"/>
        </w:tc>
        <w:tc>
          <w:tcPr>
            <w:tcW w:w="2182" w:type="dxa"/>
          </w:tcPr>
          <w:p w14:paraId="440A9192" w14:textId="77777777" w:rsidR="00CB074A" w:rsidRDefault="00CB074A" w:rsidP="00CB074A"/>
        </w:tc>
        <w:tc>
          <w:tcPr>
            <w:tcW w:w="273" w:type="dxa"/>
          </w:tcPr>
          <w:p w14:paraId="647F7391" w14:textId="77777777" w:rsidR="00CB074A" w:rsidRDefault="00CB074A" w:rsidP="00CB074A"/>
        </w:tc>
      </w:tr>
      <w:tr w:rsidR="00CB074A" w14:paraId="67858BFD" w14:textId="77777777" w:rsidTr="008E5DCE">
        <w:trPr>
          <w:trHeight w:hRule="exact" w:val="288"/>
        </w:trPr>
        <w:tc>
          <w:tcPr>
            <w:tcW w:w="273" w:type="dxa"/>
          </w:tcPr>
          <w:p w14:paraId="6655C07A" w14:textId="77777777" w:rsidR="00CB074A" w:rsidRDefault="00CB074A" w:rsidP="00CB074A"/>
        </w:tc>
        <w:tc>
          <w:tcPr>
            <w:tcW w:w="2176" w:type="dxa"/>
          </w:tcPr>
          <w:p w14:paraId="02C5EAA1" w14:textId="77777777" w:rsidR="00CB074A" w:rsidRDefault="00CB074A" w:rsidP="00CB074A"/>
        </w:tc>
        <w:tc>
          <w:tcPr>
            <w:tcW w:w="136" w:type="dxa"/>
          </w:tcPr>
          <w:p w14:paraId="7DC6E1F3" w14:textId="77777777" w:rsidR="00CB074A" w:rsidRDefault="00CB074A" w:rsidP="00CB074A"/>
        </w:tc>
        <w:tc>
          <w:tcPr>
            <w:tcW w:w="2182" w:type="dxa"/>
          </w:tcPr>
          <w:p w14:paraId="51D721B6" w14:textId="77777777" w:rsidR="00CB074A" w:rsidRDefault="00CB074A" w:rsidP="00CB074A"/>
        </w:tc>
        <w:tc>
          <w:tcPr>
            <w:tcW w:w="273" w:type="dxa"/>
          </w:tcPr>
          <w:p w14:paraId="45352C64" w14:textId="77777777" w:rsidR="00CB074A" w:rsidRDefault="00CB074A" w:rsidP="00CB074A"/>
        </w:tc>
        <w:tc>
          <w:tcPr>
            <w:tcW w:w="273" w:type="dxa"/>
          </w:tcPr>
          <w:p w14:paraId="23F4DA09" w14:textId="77777777" w:rsidR="00CB074A" w:rsidRDefault="00CB074A" w:rsidP="00CB074A"/>
        </w:tc>
        <w:tc>
          <w:tcPr>
            <w:tcW w:w="2176" w:type="dxa"/>
          </w:tcPr>
          <w:p w14:paraId="035D5FB8" w14:textId="77777777" w:rsidR="00CB074A" w:rsidRDefault="00CB074A" w:rsidP="00CB074A"/>
        </w:tc>
        <w:tc>
          <w:tcPr>
            <w:tcW w:w="136" w:type="dxa"/>
          </w:tcPr>
          <w:p w14:paraId="302DBE28" w14:textId="77777777" w:rsidR="00CB074A" w:rsidRDefault="00CB074A" w:rsidP="00CB074A"/>
        </w:tc>
        <w:tc>
          <w:tcPr>
            <w:tcW w:w="2182" w:type="dxa"/>
          </w:tcPr>
          <w:p w14:paraId="65E4D3BA" w14:textId="77777777" w:rsidR="00CB074A" w:rsidRDefault="00CB074A" w:rsidP="00CB074A"/>
        </w:tc>
        <w:tc>
          <w:tcPr>
            <w:tcW w:w="273" w:type="dxa"/>
          </w:tcPr>
          <w:p w14:paraId="169B868D" w14:textId="77777777" w:rsidR="00CB074A" w:rsidRDefault="00CB074A" w:rsidP="00CB074A"/>
        </w:tc>
      </w:tr>
      <w:tr w:rsidR="00CB074A" w14:paraId="6B50E58D" w14:textId="77777777" w:rsidTr="008E5DCE">
        <w:trPr>
          <w:trHeight w:hRule="exact" w:val="403"/>
        </w:trPr>
        <w:tc>
          <w:tcPr>
            <w:tcW w:w="273" w:type="dxa"/>
          </w:tcPr>
          <w:p w14:paraId="09584EAB" w14:textId="77777777" w:rsidR="00CB074A" w:rsidRDefault="00CB074A" w:rsidP="00CB074A"/>
        </w:tc>
        <w:tc>
          <w:tcPr>
            <w:tcW w:w="4494" w:type="dxa"/>
            <w:gridSpan w:val="3"/>
          </w:tcPr>
          <w:p w14:paraId="1BCE9CDD" w14:textId="77777777" w:rsidR="00CB074A" w:rsidRDefault="00F51774" w:rsidP="00CB074A">
            <w:pPr>
              <w:pStyle w:val="Organization"/>
              <w:jc w:val="center"/>
            </w:pPr>
            <w:r>
              <w:rPr>
                <w:sz w:val="32"/>
              </w:rPr>
              <w:t>Distributed Memory</w:t>
            </w:r>
          </w:p>
        </w:tc>
        <w:tc>
          <w:tcPr>
            <w:tcW w:w="273" w:type="dxa"/>
          </w:tcPr>
          <w:p w14:paraId="60647A3D" w14:textId="77777777" w:rsidR="00CB074A" w:rsidRDefault="00CB074A" w:rsidP="00CB074A">
            <w:pPr>
              <w:pStyle w:val="NoSpacing"/>
            </w:pPr>
          </w:p>
        </w:tc>
        <w:tc>
          <w:tcPr>
            <w:tcW w:w="273" w:type="dxa"/>
          </w:tcPr>
          <w:p w14:paraId="09B25998" w14:textId="77777777" w:rsidR="00CB074A" w:rsidRDefault="00CB074A" w:rsidP="00CB074A">
            <w:pPr>
              <w:pStyle w:val="NoSpacing"/>
            </w:pPr>
          </w:p>
        </w:tc>
        <w:tc>
          <w:tcPr>
            <w:tcW w:w="4494" w:type="dxa"/>
            <w:gridSpan w:val="3"/>
          </w:tcPr>
          <w:p w14:paraId="1A23D11F" w14:textId="77777777" w:rsidR="00CB074A" w:rsidRDefault="00F51774" w:rsidP="00CB074A">
            <w:pPr>
              <w:pStyle w:val="Organization"/>
              <w:jc w:val="center"/>
            </w:pPr>
            <w:r>
              <w:rPr>
                <w:sz w:val="32"/>
              </w:rPr>
              <w:t>Distributed Memory</w:t>
            </w:r>
          </w:p>
        </w:tc>
        <w:tc>
          <w:tcPr>
            <w:tcW w:w="273" w:type="dxa"/>
          </w:tcPr>
          <w:p w14:paraId="6B1A4EE0" w14:textId="77777777" w:rsidR="00CB074A" w:rsidRDefault="00CB074A" w:rsidP="00CB074A"/>
        </w:tc>
      </w:tr>
      <w:tr w:rsidR="00CB074A" w14:paraId="2D762BCD" w14:textId="77777777" w:rsidTr="008E5DCE">
        <w:trPr>
          <w:trHeight w:hRule="exact" w:val="619"/>
        </w:trPr>
        <w:tc>
          <w:tcPr>
            <w:tcW w:w="273" w:type="dxa"/>
          </w:tcPr>
          <w:p w14:paraId="19834DEF" w14:textId="77777777" w:rsidR="00CB074A" w:rsidRDefault="00CB074A" w:rsidP="00CB074A"/>
        </w:tc>
        <w:tc>
          <w:tcPr>
            <w:tcW w:w="4494" w:type="dxa"/>
            <w:gridSpan w:val="3"/>
          </w:tcPr>
          <w:p w14:paraId="5D51791A" w14:textId="77777777" w:rsidR="00CB074A" w:rsidRDefault="00CB074A" w:rsidP="00CB074A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Number of Tasks: 4</w:t>
            </w:r>
          </w:p>
          <w:p w14:paraId="199FCBE4" w14:textId="77777777" w:rsidR="00CB074A" w:rsidRDefault="00CB074A" w:rsidP="00CB074A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Co</w:t>
            </w:r>
            <w:r w:rsidR="00F51774">
              <w:rPr>
                <w:rFonts w:ascii="Calibri" w:hAnsi="Calibri" w:cs="Calibri"/>
                <w:color w:val="000000" w:themeColor="text1"/>
                <w:sz w:val="24"/>
              </w:rPr>
              <w:t>res per Task: 1</w:t>
            </w:r>
          </w:p>
          <w:p w14:paraId="225D9D75" w14:textId="77777777" w:rsidR="00CB074A" w:rsidRPr="00954435" w:rsidRDefault="00CB074A" w:rsidP="00CB074A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</w:p>
        </w:tc>
        <w:tc>
          <w:tcPr>
            <w:tcW w:w="273" w:type="dxa"/>
          </w:tcPr>
          <w:p w14:paraId="7C6E4ABF" w14:textId="77777777" w:rsidR="00CB074A" w:rsidRDefault="00CB074A" w:rsidP="00CB074A"/>
        </w:tc>
        <w:tc>
          <w:tcPr>
            <w:tcW w:w="273" w:type="dxa"/>
          </w:tcPr>
          <w:p w14:paraId="2E3678E6" w14:textId="77777777" w:rsidR="00CB074A" w:rsidRDefault="00CB074A" w:rsidP="00CB074A"/>
        </w:tc>
        <w:tc>
          <w:tcPr>
            <w:tcW w:w="4494" w:type="dxa"/>
            <w:gridSpan w:val="3"/>
          </w:tcPr>
          <w:p w14:paraId="7AC8DE9A" w14:textId="77777777" w:rsidR="00CB074A" w:rsidRDefault="00CB074A" w:rsidP="00CB074A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Number of Tasks: 4</w:t>
            </w:r>
          </w:p>
          <w:p w14:paraId="0710ABFD" w14:textId="77777777" w:rsidR="00CB074A" w:rsidRDefault="00F51774" w:rsidP="00CB074A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Cores per Task: 1</w:t>
            </w:r>
          </w:p>
          <w:p w14:paraId="25A2CE12" w14:textId="77777777" w:rsidR="00CB074A" w:rsidRDefault="00CB074A" w:rsidP="00CB074A"/>
        </w:tc>
        <w:tc>
          <w:tcPr>
            <w:tcW w:w="273" w:type="dxa"/>
          </w:tcPr>
          <w:p w14:paraId="71C8551D" w14:textId="77777777" w:rsidR="00CB074A" w:rsidRDefault="00CB074A" w:rsidP="00CB074A"/>
        </w:tc>
      </w:tr>
      <w:tr w:rsidR="00CB074A" w14:paraId="46509792" w14:textId="77777777" w:rsidTr="008E5DCE">
        <w:trPr>
          <w:trHeight w:hRule="exact" w:val="1354"/>
        </w:trPr>
        <w:tc>
          <w:tcPr>
            <w:tcW w:w="273" w:type="dxa"/>
          </w:tcPr>
          <w:p w14:paraId="297B3177" w14:textId="77777777" w:rsidR="00CB074A" w:rsidRDefault="00CB074A" w:rsidP="00CB074A"/>
        </w:tc>
        <w:tc>
          <w:tcPr>
            <w:tcW w:w="4494" w:type="dxa"/>
            <w:gridSpan w:val="3"/>
            <w:vAlign w:val="center"/>
          </w:tcPr>
          <w:p w14:paraId="76255B79" w14:textId="77777777" w:rsidR="00CB074A" w:rsidRPr="009F576A" w:rsidRDefault="00CB074A" w:rsidP="00CB074A">
            <w:pPr>
              <w:spacing w:after="0"/>
              <w:rPr>
                <w:rFonts w:ascii="Consolas" w:hAnsi="Consolas" w:cs="Consolas"/>
              </w:rPr>
            </w:pPr>
            <w:proofErr w:type="gramStart"/>
            <w:r w:rsidRPr="009F576A">
              <w:rPr>
                <w:rFonts w:ascii="Consolas" w:hAnsi="Consolas" w:cs="Consolas"/>
              </w:rPr>
              <w:t>#!/</w:t>
            </w:r>
            <w:proofErr w:type="gramEnd"/>
            <w:r w:rsidRPr="009F576A">
              <w:rPr>
                <w:rFonts w:ascii="Consolas" w:hAnsi="Consolas" w:cs="Consolas"/>
              </w:rPr>
              <w:t>bin/bash</w:t>
            </w:r>
          </w:p>
          <w:p w14:paraId="12332879" w14:textId="77777777" w:rsidR="00CB074A" w:rsidRPr="009F576A" w:rsidRDefault="00F51774" w:rsidP="00CB074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#SBATCH -o out.log-%j</w:t>
            </w:r>
          </w:p>
          <w:p w14:paraId="4FA452A4" w14:textId="77777777" w:rsidR="00F51774" w:rsidRDefault="00F51774" w:rsidP="00F5177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#SBATCH -n 4</w:t>
            </w:r>
          </w:p>
          <w:p w14:paraId="6E034F9E" w14:textId="77777777" w:rsidR="00CB074A" w:rsidRPr="009F576A" w:rsidRDefault="00F51774" w:rsidP="00F51774">
            <w:pPr>
              <w:spacing w:after="0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mpirun</w:t>
            </w:r>
            <w:proofErr w:type="spellEnd"/>
            <w:r>
              <w:rPr>
                <w:rFonts w:ascii="Consolas" w:hAnsi="Consolas" w:cs="Consolas"/>
              </w:rPr>
              <w:t xml:space="preserve"> .</w:t>
            </w:r>
            <w:proofErr w:type="gramEnd"/>
            <w:r>
              <w:rPr>
                <w:rFonts w:ascii="Consolas" w:hAnsi="Consolas" w:cs="Consolas"/>
              </w:rPr>
              <w:t>/</w:t>
            </w:r>
            <w:proofErr w:type="spellStart"/>
            <w:r>
              <w:rPr>
                <w:rFonts w:ascii="Consolas" w:hAnsi="Consolas" w:cs="Consolas"/>
              </w:rPr>
              <w:t>my_MPI_code</w:t>
            </w:r>
            <w:proofErr w:type="spellEnd"/>
          </w:p>
        </w:tc>
        <w:tc>
          <w:tcPr>
            <w:tcW w:w="273" w:type="dxa"/>
          </w:tcPr>
          <w:p w14:paraId="10124BC6" w14:textId="77777777" w:rsidR="00CB074A" w:rsidRPr="009F576A" w:rsidRDefault="00CB074A" w:rsidP="00CB074A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273" w:type="dxa"/>
          </w:tcPr>
          <w:p w14:paraId="28F1A9A5" w14:textId="77777777" w:rsidR="00CB074A" w:rsidRPr="009F576A" w:rsidRDefault="00CB074A" w:rsidP="00CB074A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4494" w:type="dxa"/>
            <w:gridSpan w:val="3"/>
            <w:vAlign w:val="center"/>
          </w:tcPr>
          <w:p w14:paraId="5A05FA0E" w14:textId="77777777" w:rsidR="00CB074A" w:rsidRPr="009F576A" w:rsidRDefault="00CB074A" w:rsidP="00CB074A">
            <w:pPr>
              <w:spacing w:after="0"/>
              <w:rPr>
                <w:rFonts w:ascii="Consolas" w:hAnsi="Consolas" w:cs="Consolas"/>
              </w:rPr>
            </w:pPr>
            <w:proofErr w:type="gramStart"/>
            <w:r w:rsidRPr="009F576A">
              <w:rPr>
                <w:rFonts w:ascii="Consolas" w:hAnsi="Consolas" w:cs="Consolas"/>
              </w:rPr>
              <w:t>#!/</w:t>
            </w:r>
            <w:proofErr w:type="gramEnd"/>
            <w:r w:rsidRPr="009F576A">
              <w:rPr>
                <w:rFonts w:ascii="Consolas" w:hAnsi="Consolas" w:cs="Consolas"/>
              </w:rPr>
              <w:t>bin/bash</w:t>
            </w:r>
          </w:p>
          <w:p w14:paraId="3256C021" w14:textId="77777777" w:rsidR="00CB074A" w:rsidRPr="009F576A" w:rsidRDefault="00F51774" w:rsidP="00CB074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#SBATCH -o out.log-%j</w:t>
            </w:r>
          </w:p>
          <w:p w14:paraId="4515920C" w14:textId="77777777" w:rsidR="00F51774" w:rsidRDefault="00CB074A" w:rsidP="00F51774">
            <w:pPr>
              <w:spacing w:after="0"/>
              <w:rPr>
                <w:rFonts w:ascii="Consolas" w:hAnsi="Consolas" w:cs="Consolas"/>
              </w:rPr>
            </w:pPr>
            <w:r w:rsidRPr="009F576A">
              <w:rPr>
                <w:rFonts w:ascii="Consolas" w:hAnsi="Consolas" w:cs="Consolas"/>
              </w:rPr>
              <w:t>#SBATCH -</w:t>
            </w:r>
            <w:r w:rsidR="00F51774">
              <w:rPr>
                <w:rFonts w:ascii="Consolas" w:hAnsi="Consolas" w:cs="Consolas"/>
              </w:rPr>
              <w:t>n</w:t>
            </w:r>
            <w:r w:rsidRPr="009F576A">
              <w:rPr>
                <w:rFonts w:ascii="Consolas" w:hAnsi="Consolas" w:cs="Consolas"/>
              </w:rPr>
              <w:t xml:space="preserve"> </w:t>
            </w:r>
            <w:r w:rsidR="00F51774">
              <w:rPr>
                <w:rFonts w:ascii="Consolas" w:hAnsi="Consolas" w:cs="Consolas"/>
              </w:rPr>
              <w:t>4</w:t>
            </w:r>
          </w:p>
          <w:p w14:paraId="6790AAF4" w14:textId="77777777" w:rsidR="00CB074A" w:rsidRPr="009F576A" w:rsidRDefault="00F51774" w:rsidP="00F51774">
            <w:pPr>
              <w:spacing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julia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myscript.jl</w:t>
            </w:r>
            <w:proofErr w:type="spellEnd"/>
            <w:proofErr w:type="gramEnd"/>
          </w:p>
        </w:tc>
        <w:tc>
          <w:tcPr>
            <w:tcW w:w="273" w:type="dxa"/>
          </w:tcPr>
          <w:p w14:paraId="33FB2F41" w14:textId="77777777" w:rsidR="00CB074A" w:rsidRDefault="00CB074A" w:rsidP="00CB074A"/>
        </w:tc>
      </w:tr>
      <w:tr w:rsidR="00CB074A" w14:paraId="5BF6300E" w14:textId="77777777" w:rsidTr="008E5DCE">
        <w:trPr>
          <w:trHeight w:hRule="exact" w:val="216"/>
        </w:trPr>
        <w:tc>
          <w:tcPr>
            <w:tcW w:w="273" w:type="dxa"/>
          </w:tcPr>
          <w:p w14:paraId="1CD39668" w14:textId="77777777" w:rsidR="00CB074A" w:rsidRDefault="00CB074A" w:rsidP="00CB074A"/>
        </w:tc>
        <w:tc>
          <w:tcPr>
            <w:tcW w:w="2176" w:type="dxa"/>
          </w:tcPr>
          <w:p w14:paraId="7C3DC980" w14:textId="77777777" w:rsidR="00CB074A" w:rsidRDefault="00CB074A" w:rsidP="00CB074A"/>
        </w:tc>
        <w:tc>
          <w:tcPr>
            <w:tcW w:w="136" w:type="dxa"/>
          </w:tcPr>
          <w:p w14:paraId="69683CC4" w14:textId="77777777" w:rsidR="00CB074A" w:rsidRDefault="00CB074A" w:rsidP="00CB074A"/>
        </w:tc>
        <w:tc>
          <w:tcPr>
            <w:tcW w:w="2182" w:type="dxa"/>
          </w:tcPr>
          <w:p w14:paraId="5EF0226A" w14:textId="77777777" w:rsidR="00CB074A" w:rsidRDefault="00CB074A" w:rsidP="00CB074A"/>
        </w:tc>
        <w:tc>
          <w:tcPr>
            <w:tcW w:w="273" w:type="dxa"/>
          </w:tcPr>
          <w:p w14:paraId="3D6515F9" w14:textId="77777777" w:rsidR="00CB074A" w:rsidRDefault="00CB074A" w:rsidP="00CB074A"/>
        </w:tc>
        <w:tc>
          <w:tcPr>
            <w:tcW w:w="273" w:type="dxa"/>
          </w:tcPr>
          <w:p w14:paraId="6A08C6A6" w14:textId="77777777" w:rsidR="00CB074A" w:rsidRDefault="00CB074A" w:rsidP="00CB074A"/>
        </w:tc>
        <w:tc>
          <w:tcPr>
            <w:tcW w:w="2176" w:type="dxa"/>
          </w:tcPr>
          <w:p w14:paraId="6DB9BC4C" w14:textId="77777777" w:rsidR="00CB074A" w:rsidRDefault="00CB074A" w:rsidP="00CB074A"/>
        </w:tc>
        <w:tc>
          <w:tcPr>
            <w:tcW w:w="136" w:type="dxa"/>
          </w:tcPr>
          <w:p w14:paraId="0979A254" w14:textId="77777777" w:rsidR="00CB074A" w:rsidRDefault="00CB074A" w:rsidP="00CB074A"/>
        </w:tc>
        <w:tc>
          <w:tcPr>
            <w:tcW w:w="2182" w:type="dxa"/>
          </w:tcPr>
          <w:p w14:paraId="1A552797" w14:textId="77777777" w:rsidR="00CB074A" w:rsidRDefault="00CB074A" w:rsidP="00CB074A"/>
        </w:tc>
        <w:tc>
          <w:tcPr>
            <w:tcW w:w="273" w:type="dxa"/>
          </w:tcPr>
          <w:p w14:paraId="4FDC92BD" w14:textId="77777777" w:rsidR="00CB074A" w:rsidRDefault="00CB074A" w:rsidP="00CB074A"/>
        </w:tc>
      </w:tr>
      <w:tr w:rsidR="00CB074A" w14:paraId="63AB264E" w14:textId="77777777" w:rsidTr="008E5DCE">
        <w:trPr>
          <w:trHeight w:hRule="exact" w:val="288"/>
        </w:trPr>
        <w:tc>
          <w:tcPr>
            <w:tcW w:w="273" w:type="dxa"/>
          </w:tcPr>
          <w:p w14:paraId="0E9E694C" w14:textId="77777777" w:rsidR="00CB074A" w:rsidRDefault="00CB074A" w:rsidP="00CB074A"/>
        </w:tc>
        <w:tc>
          <w:tcPr>
            <w:tcW w:w="2176" w:type="dxa"/>
          </w:tcPr>
          <w:p w14:paraId="6E3A44C6" w14:textId="77777777" w:rsidR="00CB074A" w:rsidRDefault="00CB074A" w:rsidP="00CB074A"/>
        </w:tc>
        <w:tc>
          <w:tcPr>
            <w:tcW w:w="136" w:type="dxa"/>
          </w:tcPr>
          <w:p w14:paraId="4C6D5AA9" w14:textId="77777777" w:rsidR="00CB074A" w:rsidRDefault="00CB074A" w:rsidP="00CB074A"/>
        </w:tc>
        <w:tc>
          <w:tcPr>
            <w:tcW w:w="2182" w:type="dxa"/>
          </w:tcPr>
          <w:p w14:paraId="1A3BF39E" w14:textId="77777777" w:rsidR="00CB074A" w:rsidRDefault="00CB074A" w:rsidP="00CB074A"/>
        </w:tc>
        <w:tc>
          <w:tcPr>
            <w:tcW w:w="273" w:type="dxa"/>
          </w:tcPr>
          <w:p w14:paraId="08FDAF4C" w14:textId="77777777" w:rsidR="00CB074A" w:rsidRDefault="00CB074A" w:rsidP="00CB074A"/>
        </w:tc>
        <w:tc>
          <w:tcPr>
            <w:tcW w:w="273" w:type="dxa"/>
          </w:tcPr>
          <w:p w14:paraId="073AA13F" w14:textId="77777777" w:rsidR="00CB074A" w:rsidRDefault="00CB074A" w:rsidP="00CB074A"/>
        </w:tc>
        <w:tc>
          <w:tcPr>
            <w:tcW w:w="2176" w:type="dxa"/>
          </w:tcPr>
          <w:p w14:paraId="6F48AEEC" w14:textId="77777777" w:rsidR="00CB074A" w:rsidRDefault="00CB074A" w:rsidP="00CB074A"/>
        </w:tc>
        <w:tc>
          <w:tcPr>
            <w:tcW w:w="136" w:type="dxa"/>
          </w:tcPr>
          <w:p w14:paraId="526B870C" w14:textId="77777777" w:rsidR="00CB074A" w:rsidRDefault="00CB074A" w:rsidP="00CB074A"/>
        </w:tc>
        <w:tc>
          <w:tcPr>
            <w:tcW w:w="2182" w:type="dxa"/>
          </w:tcPr>
          <w:p w14:paraId="0228C62F" w14:textId="77777777" w:rsidR="00CB074A" w:rsidRDefault="00CB074A" w:rsidP="00CB074A"/>
        </w:tc>
        <w:tc>
          <w:tcPr>
            <w:tcW w:w="273" w:type="dxa"/>
          </w:tcPr>
          <w:p w14:paraId="71479EFC" w14:textId="77777777" w:rsidR="00CB074A" w:rsidRDefault="00CB074A" w:rsidP="00CB074A"/>
        </w:tc>
      </w:tr>
      <w:tr w:rsidR="00CB074A" w14:paraId="15EE371D" w14:textId="77777777" w:rsidTr="008E5DCE">
        <w:trPr>
          <w:trHeight w:hRule="exact" w:val="403"/>
        </w:trPr>
        <w:tc>
          <w:tcPr>
            <w:tcW w:w="273" w:type="dxa"/>
          </w:tcPr>
          <w:p w14:paraId="37E95960" w14:textId="77777777" w:rsidR="00CB074A" w:rsidRDefault="00CB074A" w:rsidP="00CB074A"/>
        </w:tc>
        <w:tc>
          <w:tcPr>
            <w:tcW w:w="4494" w:type="dxa"/>
            <w:gridSpan w:val="3"/>
          </w:tcPr>
          <w:p w14:paraId="0E1685F4" w14:textId="77777777" w:rsidR="00CB074A" w:rsidRDefault="00F51774" w:rsidP="00CB074A">
            <w:pPr>
              <w:pStyle w:val="Organization"/>
              <w:jc w:val="center"/>
            </w:pPr>
            <w:r>
              <w:rPr>
                <w:sz w:val="32"/>
              </w:rPr>
              <w:t>Distributed Memory</w:t>
            </w:r>
          </w:p>
        </w:tc>
        <w:tc>
          <w:tcPr>
            <w:tcW w:w="273" w:type="dxa"/>
          </w:tcPr>
          <w:p w14:paraId="111D9F76" w14:textId="77777777" w:rsidR="00CB074A" w:rsidRDefault="00CB074A" w:rsidP="00CB074A">
            <w:pPr>
              <w:pStyle w:val="NoSpacing"/>
            </w:pPr>
          </w:p>
        </w:tc>
        <w:tc>
          <w:tcPr>
            <w:tcW w:w="273" w:type="dxa"/>
          </w:tcPr>
          <w:p w14:paraId="387B1FB9" w14:textId="77777777" w:rsidR="00CB074A" w:rsidRDefault="00CB074A" w:rsidP="00CB074A">
            <w:pPr>
              <w:pStyle w:val="NoSpacing"/>
            </w:pPr>
          </w:p>
        </w:tc>
        <w:tc>
          <w:tcPr>
            <w:tcW w:w="4494" w:type="dxa"/>
            <w:gridSpan w:val="3"/>
          </w:tcPr>
          <w:p w14:paraId="667CDC57" w14:textId="77777777" w:rsidR="00CB074A" w:rsidRDefault="00F51774" w:rsidP="00CB074A">
            <w:pPr>
              <w:pStyle w:val="Organization"/>
              <w:jc w:val="center"/>
            </w:pPr>
            <w:r>
              <w:rPr>
                <w:sz w:val="32"/>
              </w:rPr>
              <w:t>Distributed Memory</w:t>
            </w:r>
          </w:p>
        </w:tc>
        <w:tc>
          <w:tcPr>
            <w:tcW w:w="273" w:type="dxa"/>
          </w:tcPr>
          <w:p w14:paraId="5F1DD12B" w14:textId="77777777" w:rsidR="00CB074A" w:rsidRDefault="00CB074A" w:rsidP="00CB074A"/>
        </w:tc>
      </w:tr>
      <w:tr w:rsidR="00CB074A" w14:paraId="4C670C7E" w14:textId="77777777" w:rsidTr="008E5DCE">
        <w:trPr>
          <w:trHeight w:hRule="exact" w:val="619"/>
        </w:trPr>
        <w:tc>
          <w:tcPr>
            <w:tcW w:w="273" w:type="dxa"/>
          </w:tcPr>
          <w:p w14:paraId="6EC51ADD" w14:textId="77777777" w:rsidR="00CB074A" w:rsidRDefault="00CB074A" w:rsidP="00CB074A"/>
        </w:tc>
        <w:tc>
          <w:tcPr>
            <w:tcW w:w="4494" w:type="dxa"/>
            <w:gridSpan w:val="3"/>
          </w:tcPr>
          <w:p w14:paraId="1AA48D7E" w14:textId="77777777" w:rsidR="00CB074A" w:rsidRDefault="00F51774" w:rsidP="00CB074A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Number of Tasks: 8</w:t>
            </w:r>
          </w:p>
          <w:p w14:paraId="35D4E255" w14:textId="77777777" w:rsidR="00CB074A" w:rsidRDefault="00CB074A" w:rsidP="00CB074A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Cores per Task: 1</w:t>
            </w:r>
          </w:p>
          <w:p w14:paraId="42FB9C43" w14:textId="77777777" w:rsidR="00CB074A" w:rsidRPr="00954435" w:rsidRDefault="00CB074A" w:rsidP="00CB074A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</w:p>
        </w:tc>
        <w:tc>
          <w:tcPr>
            <w:tcW w:w="273" w:type="dxa"/>
          </w:tcPr>
          <w:p w14:paraId="49A697D2" w14:textId="77777777" w:rsidR="00CB074A" w:rsidRDefault="00CB074A" w:rsidP="00CB074A"/>
        </w:tc>
        <w:tc>
          <w:tcPr>
            <w:tcW w:w="273" w:type="dxa"/>
          </w:tcPr>
          <w:p w14:paraId="171B3932" w14:textId="77777777" w:rsidR="00CB074A" w:rsidRDefault="00CB074A" w:rsidP="00CB074A"/>
        </w:tc>
        <w:tc>
          <w:tcPr>
            <w:tcW w:w="4494" w:type="dxa"/>
            <w:gridSpan w:val="3"/>
          </w:tcPr>
          <w:p w14:paraId="0A6DE7D8" w14:textId="77777777" w:rsidR="00CB074A" w:rsidRDefault="00F51774" w:rsidP="00CB074A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Number of Tasks: 8</w:t>
            </w:r>
          </w:p>
          <w:p w14:paraId="3563F12F" w14:textId="77777777" w:rsidR="00CB074A" w:rsidRDefault="00CB074A" w:rsidP="00CB074A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Cores per Task: 1</w:t>
            </w:r>
          </w:p>
          <w:p w14:paraId="562855E4" w14:textId="77777777" w:rsidR="00CB074A" w:rsidRPr="009F576A" w:rsidRDefault="00CB074A" w:rsidP="00CB074A">
            <w:pPr>
              <w:jc w:val="center"/>
              <w:rPr>
                <w:b/>
              </w:rPr>
            </w:pPr>
          </w:p>
        </w:tc>
        <w:tc>
          <w:tcPr>
            <w:tcW w:w="273" w:type="dxa"/>
          </w:tcPr>
          <w:p w14:paraId="6473E00C" w14:textId="77777777" w:rsidR="00CB074A" w:rsidRDefault="00CB074A" w:rsidP="00CB074A"/>
        </w:tc>
      </w:tr>
      <w:tr w:rsidR="00F51774" w14:paraId="44B437AD" w14:textId="77777777" w:rsidTr="008E5DCE">
        <w:trPr>
          <w:trHeight w:hRule="exact" w:val="1354"/>
        </w:trPr>
        <w:tc>
          <w:tcPr>
            <w:tcW w:w="273" w:type="dxa"/>
          </w:tcPr>
          <w:p w14:paraId="28571956" w14:textId="77777777" w:rsidR="00F51774" w:rsidRDefault="00F51774" w:rsidP="00F51774"/>
        </w:tc>
        <w:tc>
          <w:tcPr>
            <w:tcW w:w="4494" w:type="dxa"/>
            <w:gridSpan w:val="3"/>
            <w:vAlign w:val="center"/>
          </w:tcPr>
          <w:p w14:paraId="3073D0BC" w14:textId="77777777" w:rsidR="00F51774" w:rsidRPr="009F576A" w:rsidRDefault="00F51774" w:rsidP="00F51774">
            <w:pPr>
              <w:spacing w:after="0"/>
              <w:rPr>
                <w:rFonts w:ascii="Consolas" w:hAnsi="Consolas" w:cs="Consolas"/>
              </w:rPr>
            </w:pPr>
            <w:proofErr w:type="gramStart"/>
            <w:r w:rsidRPr="009F576A">
              <w:rPr>
                <w:rFonts w:ascii="Consolas" w:hAnsi="Consolas" w:cs="Consolas"/>
              </w:rPr>
              <w:t>#!/</w:t>
            </w:r>
            <w:proofErr w:type="gramEnd"/>
            <w:r w:rsidRPr="009F576A">
              <w:rPr>
                <w:rFonts w:ascii="Consolas" w:hAnsi="Consolas" w:cs="Consolas"/>
              </w:rPr>
              <w:t>bin/bash</w:t>
            </w:r>
          </w:p>
          <w:p w14:paraId="661B83A0" w14:textId="77777777" w:rsidR="00F51774" w:rsidRPr="009F576A" w:rsidRDefault="00F51774" w:rsidP="00F5177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#SBATCH -o out.log-%j</w:t>
            </w:r>
          </w:p>
          <w:p w14:paraId="48958E54" w14:textId="77777777" w:rsidR="00F51774" w:rsidRDefault="00F51774" w:rsidP="00F5177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#SBATCH -n 8</w:t>
            </w:r>
          </w:p>
          <w:p w14:paraId="2C821A5D" w14:textId="77777777" w:rsidR="00F51774" w:rsidRPr="009F576A" w:rsidRDefault="00F51774" w:rsidP="00F51774">
            <w:pPr>
              <w:spacing w:after="0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mpirun</w:t>
            </w:r>
            <w:proofErr w:type="spellEnd"/>
            <w:r>
              <w:rPr>
                <w:rFonts w:ascii="Consolas" w:hAnsi="Consolas" w:cs="Consolas"/>
              </w:rPr>
              <w:t xml:space="preserve"> .</w:t>
            </w:r>
            <w:proofErr w:type="gramEnd"/>
            <w:r>
              <w:rPr>
                <w:rFonts w:ascii="Consolas" w:hAnsi="Consolas" w:cs="Consolas"/>
              </w:rPr>
              <w:t>/</w:t>
            </w:r>
            <w:proofErr w:type="spellStart"/>
            <w:r>
              <w:rPr>
                <w:rFonts w:ascii="Consolas" w:hAnsi="Consolas" w:cs="Consolas"/>
              </w:rPr>
              <w:t>my_MPI_code</w:t>
            </w:r>
            <w:proofErr w:type="spellEnd"/>
          </w:p>
        </w:tc>
        <w:tc>
          <w:tcPr>
            <w:tcW w:w="273" w:type="dxa"/>
          </w:tcPr>
          <w:p w14:paraId="163A2034" w14:textId="77777777" w:rsidR="00F51774" w:rsidRPr="009F576A" w:rsidRDefault="00F51774" w:rsidP="00F51774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273" w:type="dxa"/>
          </w:tcPr>
          <w:p w14:paraId="4EF22A21" w14:textId="77777777" w:rsidR="00F51774" w:rsidRPr="009F576A" w:rsidRDefault="00F51774" w:rsidP="00F51774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4494" w:type="dxa"/>
            <w:gridSpan w:val="3"/>
            <w:vAlign w:val="center"/>
          </w:tcPr>
          <w:p w14:paraId="3B471984" w14:textId="77777777" w:rsidR="00F51774" w:rsidRPr="009F576A" w:rsidRDefault="00F51774" w:rsidP="00F51774">
            <w:pPr>
              <w:spacing w:after="0"/>
              <w:rPr>
                <w:rFonts w:ascii="Consolas" w:hAnsi="Consolas" w:cs="Consolas"/>
              </w:rPr>
            </w:pPr>
            <w:proofErr w:type="gramStart"/>
            <w:r w:rsidRPr="009F576A">
              <w:rPr>
                <w:rFonts w:ascii="Consolas" w:hAnsi="Consolas" w:cs="Consolas"/>
              </w:rPr>
              <w:t>#!/</w:t>
            </w:r>
            <w:proofErr w:type="gramEnd"/>
            <w:r w:rsidRPr="009F576A">
              <w:rPr>
                <w:rFonts w:ascii="Consolas" w:hAnsi="Consolas" w:cs="Consolas"/>
              </w:rPr>
              <w:t>bin/bash</w:t>
            </w:r>
          </w:p>
          <w:p w14:paraId="31AABB84" w14:textId="77777777" w:rsidR="00F51774" w:rsidRPr="009F576A" w:rsidRDefault="00F51774" w:rsidP="00F5177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#SBATCH -o out.log-%j</w:t>
            </w:r>
          </w:p>
          <w:p w14:paraId="7DE87344" w14:textId="77777777" w:rsidR="00F51774" w:rsidRDefault="00F51774" w:rsidP="00F51774">
            <w:pPr>
              <w:spacing w:after="0"/>
              <w:rPr>
                <w:rFonts w:ascii="Consolas" w:hAnsi="Consolas" w:cs="Consolas"/>
              </w:rPr>
            </w:pPr>
            <w:r w:rsidRPr="009F576A">
              <w:rPr>
                <w:rFonts w:ascii="Consolas" w:hAnsi="Consolas" w:cs="Consolas"/>
              </w:rPr>
              <w:t>#SBATCH -</w:t>
            </w:r>
            <w:r>
              <w:rPr>
                <w:rFonts w:ascii="Consolas" w:hAnsi="Consolas" w:cs="Consolas"/>
              </w:rPr>
              <w:t>n</w:t>
            </w:r>
            <w:r w:rsidRPr="009F576A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8</w:t>
            </w:r>
          </w:p>
          <w:p w14:paraId="599B005F" w14:textId="77777777" w:rsidR="00F51774" w:rsidRPr="009F576A" w:rsidRDefault="00F51774" w:rsidP="00F51774">
            <w:pPr>
              <w:spacing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julia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myscript.jl</w:t>
            </w:r>
            <w:proofErr w:type="spellEnd"/>
            <w:proofErr w:type="gramEnd"/>
          </w:p>
        </w:tc>
        <w:tc>
          <w:tcPr>
            <w:tcW w:w="273" w:type="dxa"/>
          </w:tcPr>
          <w:p w14:paraId="2A6A2257" w14:textId="77777777" w:rsidR="00F51774" w:rsidRDefault="00F51774" w:rsidP="00F51774"/>
        </w:tc>
      </w:tr>
      <w:tr w:rsidR="00F51774" w14:paraId="3708D5B5" w14:textId="77777777" w:rsidTr="008E5DCE">
        <w:trPr>
          <w:trHeight w:hRule="exact" w:val="216"/>
        </w:trPr>
        <w:tc>
          <w:tcPr>
            <w:tcW w:w="273" w:type="dxa"/>
          </w:tcPr>
          <w:p w14:paraId="50C8BA0B" w14:textId="77777777" w:rsidR="00F51774" w:rsidRDefault="00F51774" w:rsidP="00F51774"/>
        </w:tc>
        <w:tc>
          <w:tcPr>
            <w:tcW w:w="2176" w:type="dxa"/>
          </w:tcPr>
          <w:p w14:paraId="3F961BCD" w14:textId="77777777" w:rsidR="00F51774" w:rsidRDefault="00F51774" w:rsidP="00F51774"/>
        </w:tc>
        <w:tc>
          <w:tcPr>
            <w:tcW w:w="136" w:type="dxa"/>
          </w:tcPr>
          <w:p w14:paraId="7CB55F36" w14:textId="77777777" w:rsidR="00F51774" w:rsidRDefault="00F51774" w:rsidP="00F51774"/>
        </w:tc>
        <w:tc>
          <w:tcPr>
            <w:tcW w:w="2182" w:type="dxa"/>
          </w:tcPr>
          <w:p w14:paraId="55128F5B" w14:textId="77777777" w:rsidR="00F51774" w:rsidRDefault="00F51774" w:rsidP="00F51774"/>
        </w:tc>
        <w:tc>
          <w:tcPr>
            <w:tcW w:w="273" w:type="dxa"/>
          </w:tcPr>
          <w:p w14:paraId="44126FE6" w14:textId="77777777" w:rsidR="00F51774" w:rsidRDefault="00F51774" w:rsidP="00F51774"/>
        </w:tc>
        <w:tc>
          <w:tcPr>
            <w:tcW w:w="273" w:type="dxa"/>
          </w:tcPr>
          <w:p w14:paraId="125B9C3B" w14:textId="77777777" w:rsidR="00F51774" w:rsidRDefault="00F51774" w:rsidP="00F51774"/>
        </w:tc>
        <w:tc>
          <w:tcPr>
            <w:tcW w:w="2176" w:type="dxa"/>
          </w:tcPr>
          <w:p w14:paraId="5F853675" w14:textId="77777777" w:rsidR="00F51774" w:rsidRDefault="00F51774" w:rsidP="00F51774"/>
        </w:tc>
        <w:tc>
          <w:tcPr>
            <w:tcW w:w="136" w:type="dxa"/>
          </w:tcPr>
          <w:p w14:paraId="14871B18" w14:textId="77777777" w:rsidR="00F51774" w:rsidRDefault="00F51774" w:rsidP="00F51774"/>
        </w:tc>
        <w:tc>
          <w:tcPr>
            <w:tcW w:w="2182" w:type="dxa"/>
          </w:tcPr>
          <w:p w14:paraId="1E273379" w14:textId="77777777" w:rsidR="00F51774" w:rsidRDefault="00F51774" w:rsidP="00F51774"/>
        </w:tc>
        <w:tc>
          <w:tcPr>
            <w:tcW w:w="273" w:type="dxa"/>
          </w:tcPr>
          <w:p w14:paraId="60EE74EF" w14:textId="77777777" w:rsidR="00F51774" w:rsidRDefault="00F51774" w:rsidP="00F51774"/>
        </w:tc>
      </w:tr>
      <w:tr w:rsidR="00F51774" w14:paraId="1C5CE31E" w14:textId="77777777" w:rsidTr="008E5DCE">
        <w:trPr>
          <w:trHeight w:hRule="exact" w:val="288"/>
        </w:trPr>
        <w:tc>
          <w:tcPr>
            <w:tcW w:w="273" w:type="dxa"/>
          </w:tcPr>
          <w:p w14:paraId="68FB5545" w14:textId="77777777" w:rsidR="00F51774" w:rsidRDefault="00F51774" w:rsidP="00F51774"/>
        </w:tc>
        <w:tc>
          <w:tcPr>
            <w:tcW w:w="2176" w:type="dxa"/>
          </w:tcPr>
          <w:p w14:paraId="0D033413" w14:textId="77777777" w:rsidR="00F51774" w:rsidRDefault="00F51774" w:rsidP="00F51774"/>
        </w:tc>
        <w:tc>
          <w:tcPr>
            <w:tcW w:w="136" w:type="dxa"/>
          </w:tcPr>
          <w:p w14:paraId="4EF187FB" w14:textId="77777777" w:rsidR="00F51774" w:rsidRDefault="00F51774" w:rsidP="00F51774"/>
        </w:tc>
        <w:tc>
          <w:tcPr>
            <w:tcW w:w="2182" w:type="dxa"/>
          </w:tcPr>
          <w:p w14:paraId="22FA822D" w14:textId="77777777" w:rsidR="00F51774" w:rsidRDefault="00F51774" w:rsidP="00F51774"/>
        </w:tc>
        <w:tc>
          <w:tcPr>
            <w:tcW w:w="273" w:type="dxa"/>
          </w:tcPr>
          <w:p w14:paraId="7F60B197" w14:textId="77777777" w:rsidR="00F51774" w:rsidRDefault="00F51774" w:rsidP="00F51774"/>
        </w:tc>
        <w:tc>
          <w:tcPr>
            <w:tcW w:w="273" w:type="dxa"/>
          </w:tcPr>
          <w:p w14:paraId="3B89E55E" w14:textId="77777777" w:rsidR="00F51774" w:rsidRDefault="00F51774" w:rsidP="00F51774"/>
        </w:tc>
        <w:tc>
          <w:tcPr>
            <w:tcW w:w="2176" w:type="dxa"/>
          </w:tcPr>
          <w:p w14:paraId="34311633" w14:textId="77777777" w:rsidR="00F51774" w:rsidRDefault="00F51774" w:rsidP="00F51774"/>
        </w:tc>
        <w:tc>
          <w:tcPr>
            <w:tcW w:w="136" w:type="dxa"/>
          </w:tcPr>
          <w:p w14:paraId="5A2D6E34" w14:textId="77777777" w:rsidR="00F51774" w:rsidRDefault="00F51774" w:rsidP="00F51774"/>
        </w:tc>
        <w:tc>
          <w:tcPr>
            <w:tcW w:w="2182" w:type="dxa"/>
          </w:tcPr>
          <w:p w14:paraId="1BE9AC44" w14:textId="77777777" w:rsidR="00F51774" w:rsidRDefault="00F51774" w:rsidP="00F51774"/>
        </w:tc>
        <w:tc>
          <w:tcPr>
            <w:tcW w:w="273" w:type="dxa"/>
          </w:tcPr>
          <w:p w14:paraId="6E826B57" w14:textId="77777777" w:rsidR="00F51774" w:rsidRDefault="00F51774" w:rsidP="00F51774"/>
        </w:tc>
      </w:tr>
      <w:tr w:rsidR="00F51774" w14:paraId="1A549163" w14:textId="77777777" w:rsidTr="008E5DCE">
        <w:trPr>
          <w:trHeight w:hRule="exact" w:val="403"/>
        </w:trPr>
        <w:tc>
          <w:tcPr>
            <w:tcW w:w="273" w:type="dxa"/>
          </w:tcPr>
          <w:p w14:paraId="3281A8C7" w14:textId="77777777" w:rsidR="00F51774" w:rsidRDefault="00F51774" w:rsidP="00F51774"/>
        </w:tc>
        <w:tc>
          <w:tcPr>
            <w:tcW w:w="4494" w:type="dxa"/>
            <w:gridSpan w:val="3"/>
          </w:tcPr>
          <w:p w14:paraId="33349A95" w14:textId="77777777" w:rsidR="00F51774" w:rsidRDefault="00D91B77" w:rsidP="00F51774">
            <w:pPr>
              <w:pStyle w:val="Organization"/>
              <w:jc w:val="center"/>
            </w:pPr>
            <w:r>
              <w:rPr>
                <w:sz w:val="32"/>
              </w:rPr>
              <w:t>GPU Job</w:t>
            </w:r>
          </w:p>
        </w:tc>
        <w:tc>
          <w:tcPr>
            <w:tcW w:w="273" w:type="dxa"/>
          </w:tcPr>
          <w:p w14:paraId="041B1A21" w14:textId="77777777" w:rsidR="00F51774" w:rsidRDefault="00F51774" w:rsidP="00F51774">
            <w:pPr>
              <w:pStyle w:val="NoSpacing"/>
            </w:pPr>
          </w:p>
        </w:tc>
        <w:tc>
          <w:tcPr>
            <w:tcW w:w="273" w:type="dxa"/>
          </w:tcPr>
          <w:p w14:paraId="1EC608DB" w14:textId="77777777" w:rsidR="00F51774" w:rsidRDefault="00F51774" w:rsidP="00F51774">
            <w:pPr>
              <w:pStyle w:val="NoSpacing"/>
            </w:pPr>
          </w:p>
        </w:tc>
        <w:tc>
          <w:tcPr>
            <w:tcW w:w="4494" w:type="dxa"/>
            <w:gridSpan w:val="3"/>
          </w:tcPr>
          <w:p w14:paraId="2E4E7B1F" w14:textId="77777777" w:rsidR="00F51774" w:rsidRDefault="00D91B77" w:rsidP="00F51774">
            <w:pPr>
              <w:pStyle w:val="Organization"/>
              <w:jc w:val="center"/>
            </w:pPr>
            <w:r>
              <w:rPr>
                <w:sz w:val="32"/>
              </w:rPr>
              <w:t>GPU Job</w:t>
            </w:r>
          </w:p>
        </w:tc>
        <w:tc>
          <w:tcPr>
            <w:tcW w:w="273" w:type="dxa"/>
          </w:tcPr>
          <w:p w14:paraId="13D62BA2" w14:textId="77777777" w:rsidR="00F51774" w:rsidRDefault="00F51774" w:rsidP="00F51774"/>
        </w:tc>
      </w:tr>
      <w:tr w:rsidR="00F51774" w14:paraId="425DCB8E" w14:textId="77777777" w:rsidTr="000043C3">
        <w:trPr>
          <w:trHeight w:hRule="exact" w:val="567"/>
        </w:trPr>
        <w:tc>
          <w:tcPr>
            <w:tcW w:w="273" w:type="dxa"/>
          </w:tcPr>
          <w:p w14:paraId="395A4AE6" w14:textId="77777777" w:rsidR="00F51774" w:rsidRDefault="00F51774" w:rsidP="00F51774"/>
        </w:tc>
        <w:tc>
          <w:tcPr>
            <w:tcW w:w="4494" w:type="dxa"/>
            <w:gridSpan w:val="3"/>
          </w:tcPr>
          <w:p w14:paraId="363FF058" w14:textId="77777777" w:rsidR="000043C3" w:rsidRDefault="00D91B77" w:rsidP="00D91B77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 xml:space="preserve">Number of Tasks: 1, GPUs: </w:t>
            </w:r>
            <w:r w:rsidR="000043C3">
              <w:rPr>
                <w:rFonts w:ascii="Calibri" w:hAnsi="Calibri" w:cs="Calibri"/>
                <w:color w:val="000000" w:themeColor="text1"/>
                <w:sz w:val="24"/>
              </w:rPr>
              <w:t>1</w:t>
            </w:r>
          </w:p>
          <w:p w14:paraId="57F81B6A" w14:textId="4DF4384F" w:rsidR="00D91B77" w:rsidRDefault="000043C3" w:rsidP="00D91B77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Cores per Task: 14</w:t>
            </w:r>
          </w:p>
          <w:p w14:paraId="6440A4BF" w14:textId="77777777" w:rsidR="00F51774" w:rsidRPr="00954435" w:rsidRDefault="00F51774" w:rsidP="00F51774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</w:p>
        </w:tc>
        <w:tc>
          <w:tcPr>
            <w:tcW w:w="273" w:type="dxa"/>
          </w:tcPr>
          <w:p w14:paraId="1EFD1B2A" w14:textId="77777777" w:rsidR="00F51774" w:rsidRDefault="00F51774" w:rsidP="00F51774"/>
        </w:tc>
        <w:tc>
          <w:tcPr>
            <w:tcW w:w="273" w:type="dxa"/>
          </w:tcPr>
          <w:p w14:paraId="6F07E3AF" w14:textId="77777777" w:rsidR="00F51774" w:rsidRDefault="00F51774" w:rsidP="00F51774"/>
        </w:tc>
        <w:tc>
          <w:tcPr>
            <w:tcW w:w="4494" w:type="dxa"/>
            <w:gridSpan w:val="3"/>
          </w:tcPr>
          <w:p w14:paraId="471C5363" w14:textId="77777777" w:rsidR="000043C3" w:rsidRDefault="00D91B77" w:rsidP="00D91B77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 xml:space="preserve">Number of Tasks: 1, GPUs: </w:t>
            </w:r>
            <w:r w:rsidR="000043C3">
              <w:rPr>
                <w:rFonts w:ascii="Calibri" w:hAnsi="Calibri" w:cs="Calibri"/>
                <w:color w:val="000000" w:themeColor="text1"/>
                <w:sz w:val="24"/>
              </w:rPr>
              <w:t>1</w:t>
            </w:r>
          </w:p>
          <w:p w14:paraId="1CB6B114" w14:textId="2BCBA0C4" w:rsidR="00F51774" w:rsidRPr="00D91B77" w:rsidRDefault="000043C3" w:rsidP="00D91B77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Cores per Task: 14</w:t>
            </w:r>
          </w:p>
        </w:tc>
        <w:tc>
          <w:tcPr>
            <w:tcW w:w="273" w:type="dxa"/>
          </w:tcPr>
          <w:p w14:paraId="27B41386" w14:textId="77777777" w:rsidR="00F51774" w:rsidRDefault="00F51774" w:rsidP="00F51774"/>
        </w:tc>
      </w:tr>
      <w:tr w:rsidR="00F51774" w14:paraId="246CC485" w14:textId="77777777" w:rsidTr="008E5DCE">
        <w:trPr>
          <w:trHeight w:hRule="exact" w:val="1541"/>
        </w:trPr>
        <w:tc>
          <w:tcPr>
            <w:tcW w:w="273" w:type="dxa"/>
          </w:tcPr>
          <w:p w14:paraId="2356D231" w14:textId="77777777" w:rsidR="00F51774" w:rsidRDefault="00F51774" w:rsidP="00F51774"/>
        </w:tc>
        <w:tc>
          <w:tcPr>
            <w:tcW w:w="4494" w:type="dxa"/>
            <w:gridSpan w:val="3"/>
            <w:vAlign w:val="center"/>
          </w:tcPr>
          <w:p w14:paraId="54CA5FD7" w14:textId="77777777" w:rsidR="00F51774" w:rsidRPr="009F576A" w:rsidRDefault="00F51774" w:rsidP="00F51774">
            <w:pPr>
              <w:spacing w:after="0"/>
              <w:rPr>
                <w:rFonts w:ascii="Consolas" w:hAnsi="Consolas" w:cs="Consolas"/>
              </w:rPr>
            </w:pPr>
            <w:proofErr w:type="gramStart"/>
            <w:r w:rsidRPr="009F576A">
              <w:rPr>
                <w:rFonts w:ascii="Consolas" w:hAnsi="Consolas" w:cs="Consolas"/>
              </w:rPr>
              <w:t>#!/</w:t>
            </w:r>
            <w:proofErr w:type="gramEnd"/>
            <w:r w:rsidRPr="009F576A">
              <w:rPr>
                <w:rFonts w:ascii="Consolas" w:hAnsi="Consolas" w:cs="Consolas"/>
              </w:rPr>
              <w:t>bin/bash</w:t>
            </w:r>
          </w:p>
          <w:p w14:paraId="72CBA43A" w14:textId="6E4E4CC0" w:rsidR="00F51774" w:rsidRDefault="00F51774" w:rsidP="00F5177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#SBATCH -o out.log-%j</w:t>
            </w:r>
          </w:p>
          <w:p w14:paraId="4CE3519E" w14:textId="4AFACF20" w:rsidR="000043C3" w:rsidRPr="009F576A" w:rsidRDefault="000043C3" w:rsidP="00F5177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#SBATCH -</w:t>
            </w:r>
            <w:r>
              <w:rPr>
                <w:rFonts w:ascii="Consolas" w:hAnsi="Consolas" w:cs="Consolas"/>
              </w:rPr>
              <w:t>n</w:t>
            </w:r>
            <w:r>
              <w:rPr>
                <w:rFonts w:ascii="Consolas" w:hAnsi="Consolas" w:cs="Consolas"/>
              </w:rPr>
              <w:t xml:space="preserve"> 1</w:t>
            </w:r>
          </w:p>
          <w:p w14:paraId="7F4D8AB9" w14:textId="12A56632" w:rsidR="00D91B77" w:rsidRDefault="00F51774" w:rsidP="00F5177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</w:t>
            </w:r>
            <w:r w:rsidR="00D91B77">
              <w:rPr>
                <w:rFonts w:ascii="Consolas" w:hAnsi="Consolas" w:cs="Consolas"/>
              </w:rPr>
              <w:t xml:space="preserve">SBATCH </w:t>
            </w:r>
            <w:r w:rsidR="000043C3">
              <w:rPr>
                <w:rFonts w:ascii="Consolas" w:hAnsi="Consolas" w:cs="Consolas"/>
              </w:rPr>
              <w:t>-c 14</w:t>
            </w:r>
          </w:p>
          <w:p w14:paraId="5CCFDD6E" w14:textId="77777777" w:rsidR="00D91B77" w:rsidRDefault="00D91B77" w:rsidP="00F5177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#SBATCH -p </w:t>
            </w:r>
            <w:proofErr w:type="spellStart"/>
            <w:r>
              <w:rPr>
                <w:rFonts w:ascii="Consolas" w:hAnsi="Consolas" w:cs="Consolas"/>
              </w:rPr>
              <w:t>gpu</w:t>
            </w:r>
            <w:proofErr w:type="spellEnd"/>
          </w:p>
          <w:p w14:paraId="2D6EB97A" w14:textId="0CC8F651" w:rsidR="00D91B77" w:rsidRDefault="00D91B77" w:rsidP="00F5177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#SBATCH --</w:t>
            </w:r>
            <w:proofErr w:type="spellStart"/>
            <w:r>
              <w:rPr>
                <w:rFonts w:ascii="Consolas" w:hAnsi="Consolas" w:cs="Consolas"/>
              </w:rPr>
              <w:t>gres</w:t>
            </w:r>
            <w:proofErr w:type="spellEnd"/>
            <w:r>
              <w:rPr>
                <w:rFonts w:ascii="Consolas" w:hAnsi="Consolas" w:cs="Consolas"/>
              </w:rPr>
              <w:t>=</w:t>
            </w:r>
            <w:proofErr w:type="gramStart"/>
            <w:r>
              <w:rPr>
                <w:rFonts w:ascii="Consolas" w:hAnsi="Consolas" w:cs="Consolas"/>
              </w:rPr>
              <w:t>gpu:volta</w:t>
            </w:r>
            <w:proofErr w:type="gramEnd"/>
            <w:r>
              <w:rPr>
                <w:rFonts w:ascii="Consolas" w:hAnsi="Consolas" w:cs="Consolas"/>
              </w:rPr>
              <w:t>:</w:t>
            </w:r>
            <w:r w:rsidR="000043C3">
              <w:rPr>
                <w:rFonts w:ascii="Consolas" w:hAnsi="Consolas" w:cs="Consolas"/>
              </w:rPr>
              <w:t>1</w:t>
            </w:r>
          </w:p>
          <w:p w14:paraId="0BCE421C" w14:textId="77777777" w:rsidR="00F51774" w:rsidRPr="009F576A" w:rsidRDefault="00D91B77" w:rsidP="00F5177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python my_ML_job.py</w:t>
            </w:r>
          </w:p>
        </w:tc>
        <w:tc>
          <w:tcPr>
            <w:tcW w:w="273" w:type="dxa"/>
          </w:tcPr>
          <w:p w14:paraId="02CAD5E9" w14:textId="77777777" w:rsidR="00F51774" w:rsidRPr="009F576A" w:rsidRDefault="00F51774" w:rsidP="00F51774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273" w:type="dxa"/>
          </w:tcPr>
          <w:p w14:paraId="3A7D05CA" w14:textId="77777777" w:rsidR="00F51774" w:rsidRPr="009F576A" w:rsidRDefault="00F51774" w:rsidP="00F51774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4494" w:type="dxa"/>
            <w:gridSpan w:val="3"/>
            <w:vAlign w:val="center"/>
          </w:tcPr>
          <w:p w14:paraId="6953EE6C" w14:textId="77777777" w:rsidR="00F51774" w:rsidRPr="009F576A" w:rsidRDefault="00F51774" w:rsidP="00F51774">
            <w:pPr>
              <w:spacing w:after="0"/>
              <w:rPr>
                <w:rFonts w:ascii="Consolas" w:hAnsi="Consolas" w:cs="Consolas"/>
              </w:rPr>
            </w:pPr>
            <w:proofErr w:type="gramStart"/>
            <w:r w:rsidRPr="009F576A">
              <w:rPr>
                <w:rFonts w:ascii="Consolas" w:hAnsi="Consolas" w:cs="Consolas"/>
              </w:rPr>
              <w:t>#!/</w:t>
            </w:r>
            <w:proofErr w:type="gramEnd"/>
            <w:r w:rsidRPr="009F576A">
              <w:rPr>
                <w:rFonts w:ascii="Consolas" w:hAnsi="Consolas" w:cs="Consolas"/>
              </w:rPr>
              <w:t>bin/bash</w:t>
            </w:r>
          </w:p>
          <w:p w14:paraId="0575C98D" w14:textId="12E8D4CC" w:rsidR="00D91B77" w:rsidRDefault="00F51774" w:rsidP="00D91B7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#SBATCH -o out.log-%j</w:t>
            </w:r>
          </w:p>
          <w:p w14:paraId="0938453E" w14:textId="6F50D41D" w:rsidR="000043C3" w:rsidRDefault="000043C3" w:rsidP="00D91B7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#SBATCH -</w:t>
            </w:r>
            <w:r>
              <w:rPr>
                <w:rFonts w:ascii="Consolas" w:hAnsi="Consolas" w:cs="Consolas"/>
              </w:rPr>
              <w:t>n</w:t>
            </w:r>
            <w:r>
              <w:rPr>
                <w:rFonts w:ascii="Consolas" w:hAnsi="Consolas" w:cs="Consolas"/>
              </w:rPr>
              <w:t xml:space="preserve"> 1</w:t>
            </w:r>
          </w:p>
          <w:p w14:paraId="12C1EC49" w14:textId="30680123" w:rsidR="00D91B77" w:rsidRDefault="00D91B77" w:rsidP="00D91B7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#SBATCH -</w:t>
            </w:r>
            <w:r w:rsidR="000043C3">
              <w:rPr>
                <w:rFonts w:ascii="Consolas" w:hAnsi="Consolas" w:cs="Consolas"/>
              </w:rPr>
              <w:t>c 14</w:t>
            </w:r>
          </w:p>
          <w:p w14:paraId="349259A1" w14:textId="77777777" w:rsidR="00D91B77" w:rsidRDefault="00D91B77" w:rsidP="00D91B7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#SBATCH -p </w:t>
            </w:r>
            <w:proofErr w:type="spellStart"/>
            <w:r>
              <w:rPr>
                <w:rFonts w:ascii="Consolas" w:hAnsi="Consolas" w:cs="Consolas"/>
              </w:rPr>
              <w:t>gpu</w:t>
            </w:r>
            <w:proofErr w:type="spellEnd"/>
          </w:p>
          <w:p w14:paraId="6D85364C" w14:textId="68347D96" w:rsidR="00D91B77" w:rsidRDefault="00D91B77" w:rsidP="00D91B7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#SBATCH --</w:t>
            </w:r>
            <w:proofErr w:type="spellStart"/>
            <w:r>
              <w:rPr>
                <w:rFonts w:ascii="Consolas" w:hAnsi="Consolas" w:cs="Consolas"/>
              </w:rPr>
              <w:t>gres</w:t>
            </w:r>
            <w:proofErr w:type="spellEnd"/>
            <w:r>
              <w:rPr>
                <w:rFonts w:ascii="Consolas" w:hAnsi="Consolas" w:cs="Consolas"/>
              </w:rPr>
              <w:t>=</w:t>
            </w:r>
            <w:proofErr w:type="gramStart"/>
            <w:r>
              <w:rPr>
                <w:rFonts w:ascii="Consolas" w:hAnsi="Consolas" w:cs="Consolas"/>
              </w:rPr>
              <w:t>gpu:volta</w:t>
            </w:r>
            <w:proofErr w:type="gramEnd"/>
            <w:r>
              <w:rPr>
                <w:rFonts w:ascii="Consolas" w:hAnsi="Consolas" w:cs="Consolas"/>
              </w:rPr>
              <w:t>:</w:t>
            </w:r>
            <w:r w:rsidR="000043C3">
              <w:rPr>
                <w:rFonts w:ascii="Consolas" w:hAnsi="Consolas" w:cs="Consolas"/>
              </w:rPr>
              <w:t>1</w:t>
            </w:r>
          </w:p>
          <w:p w14:paraId="2A810662" w14:textId="77777777" w:rsidR="00F51774" w:rsidRPr="009F576A" w:rsidRDefault="00D91B77" w:rsidP="00F5177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python my_ML_job.py</w:t>
            </w:r>
          </w:p>
        </w:tc>
        <w:tc>
          <w:tcPr>
            <w:tcW w:w="273" w:type="dxa"/>
          </w:tcPr>
          <w:p w14:paraId="32DEB259" w14:textId="77777777" w:rsidR="00F51774" w:rsidRDefault="00F51774" w:rsidP="00F51774"/>
        </w:tc>
      </w:tr>
      <w:tr w:rsidR="00F51774" w14:paraId="394B7FF1" w14:textId="77777777" w:rsidTr="008E5DCE">
        <w:trPr>
          <w:trHeight w:hRule="exact" w:val="216"/>
        </w:trPr>
        <w:tc>
          <w:tcPr>
            <w:tcW w:w="273" w:type="dxa"/>
          </w:tcPr>
          <w:p w14:paraId="7BBBE107" w14:textId="77777777" w:rsidR="00F51774" w:rsidRDefault="00F51774" w:rsidP="00F51774"/>
        </w:tc>
        <w:tc>
          <w:tcPr>
            <w:tcW w:w="2176" w:type="dxa"/>
          </w:tcPr>
          <w:p w14:paraId="71B4CB04" w14:textId="77777777" w:rsidR="00F51774" w:rsidRDefault="00F51774" w:rsidP="00F51774"/>
        </w:tc>
        <w:tc>
          <w:tcPr>
            <w:tcW w:w="136" w:type="dxa"/>
          </w:tcPr>
          <w:p w14:paraId="3FDD53DC" w14:textId="77777777" w:rsidR="00F51774" w:rsidRDefault="00F51774" w:rsidP="00F51774"/>
        </w:tc>
        <w:tc>
          <w:tcPr>
            <w:tcW w:w="2182" w:type="dxa"/>
          </w:tcPr>
          <w:p w14:paraId="28E6FF0E" w14:textId="77777777" w:rsidR="00F51774" w:rsidRDefault="00F51774" w:rsidP="00F51774"/>
        </w:tc>
        <w:tc>
          <w:tcPr>
            <w:tcW w:w="273" w:type="dxa"/>
          </w:tcPr>
          <w:p w14:paraId="40D397A6" w14:textId="77777777" w:rsidR="00F51774" w:rsidRDefault="00F51774" w:rsidP="00F51774"/>
        </w:tc>
        <w:tc>
          <w:tcPr>
            <w:tcW w:w="273" w:type="dxa"/>
          </w:tcPr>
          <w:p w14:paraId="106D93CC" w14:textId="77777777" w:rsidR="00F51774" w:rsidRDefault="00F51774" w:rsidP="00F51774"/>
        </w:tc>
        <w:tc>
          <w:tcPr>
            <w:tcW w:w="2176" w:type="dxa"/>
          </w:tcPr>
          <w:p w14:paraId="56CBC071" w14:textId="77777777" w:rsidR="00F51774" w:rsidRDefault="00F51774" w:rsidP="00F51774"/>
        </w:tc>
        <w:tc>
          <w:tcPr>
            <w:tcW w:w="136" w:type="dxa"/>
          </w:tcPr>
          <w:p w14:paraId="61A285E4" w14:textId="77777777" w:rsidR="00F51774" w:rsidRDefault="00F51774" w:rsidP="00F51774"/>
        </w:tc>
        <w:tc>
          <w:tcPr>
            <w:tcW w:w="2182" w:type="dxa"/>
          </w:tcPr>
          <w:p w14:paraId="32F769AD" w14:textId="77777777" w:rsidR="00F51774" w:rsidRDefault="00F51774" w:rsidP="00F51774"/>
        </w:tc>
        <w:tc>
          <w:tcPr>
            <w:tcW w:w="273" w:type="dxa"/>
          </w:tcPr>
          <w:p w14:paraId="589DD043" w14:textId="77777777" w:rsidR="00F51774" w:rsidRDefault="00F51774" w:rsidP="00F51774"/>
        </w:tc>
      </w:tr>
    </w:tbl>
    <w:p w14:paraId="20782615" w14:textId="77777777" w:rsidR="008D7F85" w:rsidRDefault="008D7F85" w:rsidP="008D7F85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7FFB5754" wp14:editId="685220C8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72400" cy="10058400"/>
                <wp:effectExtent l="0" t="0" r="19050" b="19050"/>
                <wp:wrapNone/>
                <wp:docPr id="109" name="Group 109" descr="Cutline guid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g:grpSp>
                        <wpg:cNvPr id="110" name="Group 110"/>
                        <wpg:cNvGrpSpPr/>
                        <wpg:grpSpPr>
                          <a:xfrm>
                            <a:off x="0" y="457200"/>
                            <a:ext cx="7772400" cy="9144000"/>
                            <a:chOff x="0" y="0"/>
                            <a:chExt cx="7772400" cy="9144000"/>
                          </a:xfrm>
                        </wpg:grpSpPr>
                        <wps:wsp>
                          <wps:cNvPr id="111" name="Straight Connector 111"/>
                          <wps:cNvCnPr/>
                          <wps:spPr>
                            <a:xfrm>
                              <a:off x="0" y="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Straight Connector 112"/>
                          <wps:cNvCnPr/>
                          <wps:spPr>
                            <a:xfrm>
                              <a:off x="0" y="18288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Straight Connector 113"/>
                          <wps:cNvCnPr/>
                          <wps:spPr>
                            <a:xfrm>
                              <a:off x="0" y="36576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Straight Connector 114"/>
                          <wps:cNvCnPr/>
                          <wps:spPr>
                            <a:xfrm>
                              <a:off x="0" y="54864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Straight Connector 115"/>
                          <wps:cNvCnPr/>
                          <wps:spPr>
                            <a:xfrm>
                              <a:off x="0" y="73152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Straight Connector 116"/>
                          <wps:cNvCnPr/>
                          <wps:spPr>
                            <a:xfrm>
                              <a:off x="0" y="91440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7" name="Group 117"/>
                        <wpg:cNvGrpSpPr/>
                        <wpg:grpSpPr>
                          <a:xfrm>
                            <a:off x="685800" y="0"/>
                            <a:ext cx="6381750" cy="10058400"/>
                            <a:chOff x="0" y="0"/>
                            <a:chExt cx="6381750" cy="10058400"/>
                          </a:xfrm>
                        </wpg:grpSpPr>
                        <wps:wsp>
                          <wps:cNvPr id="118" name="Straight Connector 118"/>
                          <wps:cNvCnPr/>
                          <wps:spPr>
                            <a:xfrm>
                              <a:off x="0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Straight Connector 119"/>
                          <wps:cNvCnPr/>
                          <wps:spPr>
                            <a:xfrm>
                              <a:off x="3190875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Straight Connector 120"/>
                          <wps:cNvCnPr/>
                          <wps:spPr>
                            <a:xfrm>
                              <a:off x="6381750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FD35E4" id="Group 109" o:spid="_x0000_s1026" alt="Cutline guides" style="position:absolute;margin-left:0;margin-top:0;width:612pt;height:11in;z-index:-251640832;mso-position-horizontal:left;mso-position-horizontal-relative:page;mso-position-vertical:top;mso-position-vertical-relative:page" coordsize="77724,1005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">
                <v:group id="Group 110" o:spid="_x0000_s1027" style="position:absolute;top:4572;width:77724;height:91440" coordsize="77724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">
                  <v:line id="Straight Connector 111" o:spid="_x0000_s1028" style="position:absolute;visibility:visible;mso-wrap-style:square" from="0,0" to="77724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" strokecolor="#d8d8d8 [2732]" strokeweight=".5pt">
                    <v:stroke dashstyle="dash" joinstyle="miter"/>
                  </v:line>
                  <v:line id="Straight Connector 112" o:spid="_x0000_s1029" style="position:absolute;visibility:visible;mso-wrap-style:square" from="0,18288" to="77724,182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" strokecolor="#d8d8d8 [2732]" strokeweight=".5pt">
                    <v:stroke dashstyle="dash" joinstyle="miter"/>
                  </v:line>
                  <v:line id="Straight Connector 113" o:spid="_x0000_s1030" style="position:absolute;visibility:visible;mso-wrap-style:square" from="0,36576" to="77724,36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" strokecolor="#d8d8d8 [2732]" strokeweight=".5pt">
                    <v:stroke dashstyle="dash" joinstyle="miter"/>
                  </v:line>
                  <v:line id="Straight Connector 114" o:spid="_x0000_s1031" style="position:absolute;visibility:visible;mso-wrap-style:square" from="0,54864" to="77724,54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" strokecolor="#d8d8d8 [2732]" strokeweight=".5pt">
                    <v:stroke dashstyle="dash" joinstyle="miter"/>
                  </v:line>
                  <v:line id="Straight Connector 115" o:spid="_x0000_s1032" style="position:absolute;visibility:visible;mso-wrap-style:square" from="0,73152" to="77724,731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" strokecolor="#d8d8d8 [2732]" strokeweight=".5pt">
                    <v:stroke dashstyle="dash" joinstyle="miter"/>
                  </v:line>
                  <v:line id="Straight Connector 116" o:spid="_x0000_s1033" style="position:absolute;visibility:visible;mso-wrap-style:square" from="0,91440" to="77724,914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" strokecolor="#d8d8d8 [2732]" strokeweight=".5pt">
                    <v:stroke dashstyle="dash" joinstyle="miter"/>
                  </v:line>
                </v:group>
                <v:group id="Group 117" o:spid="_x0000_s1034" style="position:absolute;left:6858;width:63817;height:100584" coordsize="63817,1005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">
                  <v:line id="Straight Connector 118" o:spid="_x0000_s1035" style="position:absolute;visibility:visible;mso-wrap-style:square" from="0,0" to="0,100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" strokecolor="#d8d8d8 [2732]" strokeweight=".5pt">
                    <v:stroke dashstyle="dash" joinstyle="miter"/>
                  </v:line>
                  <v:line id="Straight Connector 119" o:spid="_x0000_s1036" style="position:absolute;visibility:visible;mso-wrap-style:square" from="31908,0" to="31908,100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" strokecolor="#d8d8d8 [2732]" strokeweight=".5pt">
                    <v:stroke dashstyle="dash" joinstyle="miter"/>
                  </v:line>
                  <v:line id="Straight Connector 120" o:spid="_x0000_s1037" style="position:absolute;visibility:visible;mso-wrap-style:square" from="63817,0" to="63817,100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" strokecolor="#d8d8d8 [2732]" strokeweight=".5pt">
                    <v:stroke dashstyle="dash" joinstyle="miter"/>
                  </v:line>
                </v:group>
                <w10:wrap anchorx="page" anchory="page"/>
              </v:group>
            </w:pict>
          </mc:Fallback>
        </mc:AlternateContent>
      </w:r>
    </w:p>
    <w:tbl>
      <w:tblPr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usiness Card Layout"/>
      </w:tblPr>
      <w:tblGrid>
        <w:gridCol w:w="273"/>
        <w:gridCol w:w="2176"/>
        <w:gridCol w:w="136"/>
        <w:gridCol w:w="2182"/>
        <w:gridCol w:w="273"/>
        <w:gridCol w:w="273"/>
        <w:gridCol w:w="2176"/>
        <w:gridCol w:w="136"/>
        <w:gridCol w:w="2182"/>
        <w:gridCol w:w="273"/>
      </w:tblGrid>
      <w:tr w:rsidR="008D7F85" w14:paraId="077C939E" w14:textId="77777777" w:rsidTr="008E5DCE">
        <w:trPr>
          <w:trHeight w:hRule="exact" w:val="288"/>
        </w:trPr>
        <w:tc>
          <w:tcPr>
            <w:tcW w:w="273" w:type="dxa"/>
          </w:tcPr>
          <w:p w14:paraId="3C59ABD3" w14:textId="77777777" w:rsidR="008D7F85" w:rsidRDefault="008D7F85" w:rsidP="00B303AE"/>
        </w:tc>
        <w:tc>
          <w:tcPr>
            <w:tcW w:w="4494" w:type="dxa"/>
            <w:gridSpan w:val="3"/>
          </w:tcPr>
          <w:p w14:paraId="5721A055" w14:textId="77777777" w:rsidR="008D7F85" w:rsidRPr="00954435" w:rsidRDefault="008D7F85" w:rsidP="00B303AE">
            <w:pPr>
              <w:pStyle w:val="Organization"/>
              <w:jc w:val="center"/>
              <w:rPr>
                <w:sz w:val="32"/>
              </w:rPr>
            </w:pPr>
          </w:p>
        </w:tc>
        <w:tc>
          <w:tcPr>
            <w:tcW w:w="273" w:type="dxa"/>
          </w:tcPr>
          <w:p w14:paraId="4010BF2F" w14:textId="77777777" w:rsidR="008D7F85" w:rsidRDefault="008D7F85" w:rsidP="00B303AE">
            <w:pPr>
              <w:pStyle w:val="NoSpacing"/>
            </w:pPr>
          </w:p>
        </w:tc>
        <w:tc>
          <w:tcPr>
            <w:tcW w:w="273" w:type="dxa"/>
          </w:tcPr>
          <w:p w14:paraId="5D8353E6" w14:textId="77777777" w:rsidR="008D7F85" w:rsidRDefault="008D7F85" w:rsidP="00B303AE">
            <w:pPr>
              <w:pStyle w:val="NoSpacing"/>
            </w:pPr>
          </w:p>
        </w:tc>
        <w:tc>
          <w:tcPr>
            <w:tcW w:w="4494" w:type="dxa"/>
            <w:gridSpan w:val="3"/>
          </w:tcPr>
          <w:p w14:paraId="123698FE" w14:textId="77777777" w:rsidR="008D7F85" w:rsidRPr="00954435" w:rsidRDefault="008D7F85" w:rsidP="00B303AE">
            <w:pPr>
              <w:pStyle w:val="Organization"/>
              <w:jc w:val="center"/>
              <w:rPr>
                <w:sz w:val="32"/>
              </w:rPr>
            </w:pPr>
          </w:p>
        </w:tc>
        <w:tc>
          <w:tcPr>
            <w:tcW w:w="273" w:type="dxa"/>
          </w:tcPr>
          <w:p w14:paraId="5397F41B" w14:textId="77777777" w:rsidR="008D7F85" w:rsidRDefault="008D7F85" w:rsidP="00B303AE">
            <w:pPr>
              <w:pStyle w:val="NoSpacing"/>
            </w:pPr>
          </w:p>
        </w:tc>
      </w:tr>
      <w:tr w:rsidR="008D7F85" w14:paraId="4DC688CC" w14:textId="77777777" w:rsidTr="008E5DCE">
        <w:trPr>
          <w:trHeight w:hRule="exact" w:val="403"/>
        </w:trPr>
        <w:tc>
          <w:tcPr>
            <w:tcW w:w="273" w:type="dxa"/>
          </w:tcPr>
          <w:p w14:paraId="5137C5C7" w14:textId="77777777" w:rsidR="008D7F85" w:rsidRDefault="008D7F85" w:rsidP="00B303AE"/>
        </w:tc>
        <w:tc>
          <w:tcPr>
            <w:tcW w:w="4494" w:type="dxa"/>
            <w:gridSpan w:val="3"/>
          </w:tcPr>
          <w:p w14:paraId="63AB31AB" w14:textId="77777777" w:rsidR="008D7F85" w:rsidRDefault="00EF2D2A" w:rsidP="00B303AE">
            <w:pPr>
              <w:pStyle w:val="Organization"/>
              <w:jc w:val="center"/>
            </w:pPr>
            <w:r>
              <w:rPr>
                <w:sz w:val="32"/>
              </w:rPr>
              <w:t>Shared Memory</w:t>
            </w:r>
          </w:p>
        </w:tc>
        <w:tc>
          <w:tcPr>
            <w:tcW w:w="273" w:type="dxa"/>
          </w:tcPr>
          <w:p w14:paraId="399D46D0" w14:textId="77777777" w:rsidR="008D7F85" w:rsidRDefault="008D7F85" w:rsidP="00B303AE">
            <w:pPr>
              <w:pStyle w:val="NoSpacing"/>
            </w:pPr>
          </w:p>
        </w:tc>
        <w:tc>
          <w:tcPr>
            <w:tcW w:w="273" w:type="dxa"/>
          </w:tcPr>
          <w:p w14:paraId="61B25D4C" w14:textId="77777777" w:rsidR="008D7F85" w:rsidRDefault="008D7F85" w:rsidP="00B303AE">
            <w:pPr>
              <w:pStyle w:val="NoSpacing"/>
            </w:pPr>
          </w:p>
        </w:tc>
        <w:tc>
          <w:tcPr>
            <w:tcW w:w="4494" w:type="dxa"/>
            <w:gridSpan w:val="3"/>
          </w:tcPr>
          <w:p w14:paraId="12B20E3E" w14:textId="77777777" w:rsidR="008D7F85" w:rsidRDefault="00EF2D2A" w:rsidP="00B303AE">
            <w:pPr>
              <w:pStyle w:val="Organization"/>
              <w:jc w:val="center"/>
            </w:pPr>
            <w:r>
              <w:rPr>
                <w:sz w:val="32"/>
              </w:rPr>
              <w:t>Shared Memory</w:t>
            </w:r>
          </w:p>
        </w:tc>
        <w:tc>
          <w:tcPr>
            <w:tcW w:w="273" w:type="dxa"/>
          </w:tcPr>
          <w:p w14:paraId="53D92E00" w14:textId="77777777" w:rsidR="008D7F85" w:rsidRDefault="008D7F85" w:rsidP="00B303AE">
            <w:pPr>
              <w:pStyle w:val="NoSpacing"/>
            </w:pPr>
          </w:p>
        </w:tc>
      </w:tr>
      <w:tr w:rsidR="008D7F85" w14:paraId="3F8B6DBB" w14:textId="77777777" w:rsidTr="008E5DCE">
        <w:trPr>
          <w:trHeight w:hRule="exact" w:val="1973"/>
        </w:trPr>
        <w:tc>
          <w:tcPr>
            <w:tcW w:w="273" w:type="dxa"/>
          </w:tcPr>
          <w:p w14:paraId="547AC8EF" w14:textId="77777777" w:rsidR="008D7F85" w:rsidRDefault="008D7F85" w:rsidP="00B303AE"/>
        </w:tc>
        <w:tc>
          <w:tcPr>
            <w:tcW w:w="4494" w:type="dxa"/>
            <w:gridSpan w:val="3"/>
            <w:vAlign w:val="center"/>
          </w:tcPr>
          <w:p w14:paraId="057B55F7" w14:textId="77777777" w:rsidR="008D7F85" w:rsidRPr="003A4E9C" w:rsidRDefault="008D7F85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JOBID ARRAY_J START PARTITION CPUS ST </w:t>
            </w:r>
            <w:r w:rsidRPr="003A4E9C">
              <w:rPr>
                <w:rFonts w:ascii="Consolas" w:hAnsi="Consolas" w:cs="Consolas"/>
              </w:rPr>
              <w:t>NODELIST(REASON)</w:t>
            </w:r>
          </w:p>
          <w:p w14:paraId="679D8FBD" w14:textId="77777777" w:rsidR="008D7F85" w:rsidRPr="009F576A" w:rsidRDefault="00BB27E2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77206</w:t>
            </w:r>
            <w:r w:rsidR="008D7F85">
              <w:rPr>
                <w:rFonts w:ascii="Consolas" w:hAnsi="Consolas" w:cs="Consolas"/>
              </w:rPr>
              <w:t xml:space="preserve"> 772</w:t>
            </w:r>
            <w:r>
              <w:rPr>
                <w:rFonts w:ascii="Consolas" w:hAnsi="Consolas" w:cs="Consolas"/>
              </w:rPr>
              <w:t>06 14:58</w:t>
            </w:r>
            <w:r w:rsidR="009E6649">
              <w:rPr>
                <w:rFonts w:ascii="Consolas" w:hAnsi="Consolas" w:cs="Consolas"/>
              </w:rPr>
              <w:t xml:space="preserve"> normal 4</w:t>
            </w:r>
            <w:r w:rsidR="008D7F85">
              <w:rPr>
                <w:rFonts w:ascii="Consolas" w:hAnsi="Consolas" w:cs="Consolas"/>
              </w:rPr>
              <w:t xml:space="preserve"> </w:t>
            </w:r>
            <w:proofErr w:type="gramStart"/>
            <w:r w:rsidR="008D7F85">
              <w:rPr>
                <w:rFonts w:ascii="Consolas" w:hAnsi="Consolas" w:cs="Consolas"/>
              </w:rPr>
              <w:t xml:space="preserve">R  </w:t>
            </w:r>
            <w:r w:rsidR="008D7F85" w:rsidRPr="003A4E9C">
              <w:rPr>
                <w:rFonts w:ascii="Consolas" w:hAnsi="Consolas" w:cs="Consolas"/>
              </w:rPr>
              <w:t>node</w:t>
            </w:r>
            <w:proofErr w:type="gramEnd"/>
            <w:r w:rsidR="008D7F85" w:rsidRPr="003A4E9C">
              <w:rPr>
                <w:rFonts w:ascii="Consolas" w:hAnsi="Consolas" w:cs="Consolas"/>
              </w:rPr>
              <w:t>-</w:t>
            </w:r>
            <w:r w:rsidR="00145BD4">
              <w:rPr>
                <w:rFonts w:ascii="Consolas" w:hAnsi="Consolas" w:cs="Consolas"/>
              </w:rPr>
              <w:t>012</w:t>
            </w:r>
          </w:p>
        </w:tc>
        <w:tc>
          <w:tcPr>
            <w:tcW w:w="273" w:type="dxa"/>
          </w:tcPr>
          <w:p w14:paraId="22A0298B" w14:textId="77777777" w:rsidR="008D7F85" w:rsidRPr="009F576A" w:rsidRDefault="008D7F85" w:rsidP="00B303AE">
            <w:pPr>
              <w:rPr>
                <w:rFonts w:ascii="Consolas" w:hAnsi="Consolas" w:cs="Consolas"/>
              </w:rPr>
            </w:pPr>
          </w:p>
        </w:tc>
        <w:tc>
          <w:tcPr>
            <w:tcW w:w="273" w:type="dxa"/>
          </w:tcPr>
          <w:p w14:paraId="756671D7" w14:textId="77777777" w:rsidR="008D7F85" w:rsidRPr="009F576A" w:rsidRDefault="008D7F85" w:rsidP="00B303AE">
            <w:pPr>
              <w:rPr>
                <w:rFonts w:ascii="Consolas" w:hAnsi="Consolas" w:cs="Consolas"/>
              </w:rPr>
            </w:pPr>
          </w:p>
        </w:tc>
        <w:tc>
          <w:tcPr>
            <w:tcW w:w="4494" w:type="dxa"/>
            <w:gridSpan w:val="3"/>
            <w:vAlign w:val="center"/>
          </w:tcPr>
          <w:p w14:paraId="762A35B8" w14:textId="77777777" w:rsidR="008D7F85" w:rsidRPr="003A4E9C" w:rsidRDefault="008D7F85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JOBID ARRAY_J START PARTITION CPUS ST </w:t>
            </w:r>
            <w:r w:rsidRPr="003A4E9C">
              <w:rPr>
                <w:rFonts w:ascii="Consolas" w:hAnsi="Consolas" w:cs="Consolas"/>
              </w:rPr>
              <w:t>NODELIST(REASON)</w:t>
            </w:r>
          </w:p>
          <w:p w14:paraId="4C5BD458" w14:textId="77777777" w:rsidR="008D7F85" w:rsidRPr="009F576A" w:rsidRDefault="00BB27E2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77202 77202 18:06</w:t>
            </w:r>
            <w:r w:rsidR="009E6649">
              <w:rPr>
                <w:rFonts w:ascii="Consolas" w:hAnsi="Consolas" w:cs="Consolas"/>
              </w:rPr>
              <w:t xml:space="preserve"> normal 4</w:t>
            </w:r>
            <w:r w:rsidR="008D7F85">
              <w:rPr>
                <w:rFonts w:ascii="Consolas" w:hAnsi="Consolas" w:cs="Consolas"/>
              </w:rPr>
              <w:t xml:space="preserve"> </w:t>
            </w:r>
            <w:proofErr w:type="gramStart"/>
            <w:r w:rsidR="008D7F85" w:rsidRPr="003A4E9C">
              <w:rPr>
                <w:rFonts w:ascii="Consolas" w:hAnsi="Consolas" w:cs="Consolas"/>
              </w:rPr>
              <w:t xml:space="preserve">R </w:t>
            </w:r>
            <w:r w:rsidR="008D7F85">
              <w:rPr>
                <w:rFonts w:ascii="Consolas" w:hAnsi="Consolas" w:cs="Consolas"/>
              </w:rPr>
              <w:t xml:space="preserve"> </w:t>
            </w:r>
            <w:r w:rsidR="008D7F85" w:rsidRPr="003A4E9C">
              <w:rPr>
                <w:rFonts w:ascii="Consolas" w:hAnsi="Consolas" w:cs="Consolas"/>
              </w:rPr>
              <w:t>node</w:t>
            </w:r>
            <w:proofErr w:type="gramEnd"/>
            <w:r w:rsidR="008D7F85" w:rsidRPr="003A4E9C">
              <w:rPr>
                <w:rFonts w:ascii="Consolas" w:hAnsi="Consolas" w:cs="Consolas"/>
              </w:rPr>
              <w:t>-</w:t>
            </w:r>
            <w:r w:rsidR="008D7F85">
              <w:rPr>
                <w:rFonts w:ascii="Consolas" w:hAnsi="Consolas" w:cs="Consolas"/>
              </w:rPr>
              <w:t>0</w:t>
            </w:r>
            <w:r w:rsidR="00145BD4">
              <w:rPr>
                <w:rFonts w:ascii="Consolas" w:hAnsi="Consolas" w:cs="Consolas"/>
              </w:rPr>
              <w:t>82</w:t>
            </w:r>
          </w:p>
        </w:tc>
        <w:tc>
          <w:tcPr>
            <w:tcW w:w="273" w:type="dxa"/>
          </w:tcPr>
          <w:p w14:paraId="79EE2196" w14:textId="77777777" w:rsidR="008D7F85" w:rsidRDefault="008D7F85" w:rsidP="00B303AE"/>
        </w:tc>
      </w:tr>
      <w:tr w:rsidR="008D7F85" w14:paraId="061868E6" w14:textId="77777777" w:rsidTr="008E5DCE">
        <w:trPr>
          <w:trHeight w:hRule="exact" w:val="216"/>
        </w:trPr>
        <w:tc>
          <w:tcPr>
            <w:tcW w:w="273" w:type="dxa"/>
          </w:tcPr>
          <w:p w14:paraId="62FD6AAF" w14:textId="77777777" w:rsidR="008D7F85" w:rsidRDefault="008D7F85" w:rsidP="00B303AE"/>
        </w:tc>
        <w:tc>
          <w:tcPr>
            <w:tcW w:w="2176" w:type="dxa"/>
          </w:tcPr>
          <w:p w14:paraId="2EF2ADEB" w14:textId="77777777" w:rsidR="008D7F85" w:rsidRDefault="008D7F85" w:rsidP="00B303AE"/>
        </w:tc>
        <w:tc>
          <w:tcPr>
            <w:tcW w:w="136" w:type="dxa"/>
          </w:tcPr>
          <w:p w14:paraId="2F06CAE4" w14:textId="77777777" w:rsidR="008D7F85" w:rsidRDefault="008D7F85" w:rsidP="00B303AE"/>
        </w:tc>
        <w:tc>
          <w:tcPr>
            <w:tcW w:w="2182" w:type="dxa"/>
          </w:tcPr>
          <w:p w14:paraId="32A26159" w14:textId="77777777" w:rsidR="008D7F85" w:rsidRDefault="008D7F85" w:rsidP="00B303AE"/>
        </w:tc>
        <w:tc>
          <w:tcPr>
            <w:tcW w:w="273" w:type="dxa"/>
          </w:tcPr>
          <w:p w14:paraId="1A7D68FA" w14:textId="77777777" w:rsidR="008D7F85" w:rsidRDefault="008D7F85" w:rsidP="00B303AE"/>
        </w:tc>
        <w:tc>
          <w:tcPr>
            <w:tcW w:w="273" w:type="dxa"/>
          </w:tcPr>
          <w:p w14:paraId="583109E6" w14:textId="77777777" w:rsidR="008D7F85" w:rsidRDefault="008D7F85" w:rsidP="00B303AE"/>
        </w:tc>
        <w:tc>
          <w:tcPr>
            <w:tcW w:w="2176" w:type="dxa"/>
          </w:tcPr>
          <w:p w14:paraId="6C55968B" w14:textId="77777777" w:rsidR="008D7F85" w:rsidRDefault="008D7F85" w:rsidP="00B303AE"/>
        </w:tc>
        <w:tc>
          <w:tcPr>
            <w:tcW w:w="136" w:type="dxa"/>
          </w:tcPr>
          <w:p w14:paraId="2A7D321B" w14:textId="77777777" w:rsidR="008D7F85" w:rsidRDefault="008D7F85" w:rsidP="00B303AE"/>
        </w:tc>
        <w:tc>
          <w:tcPr>
            <w:tcW w:w="2182" w:type="dxa"/>
          </w:tcPr>
          <w:p w14:paraId="1FF806F5" w14:textId="77777777" w:rsidR="008D7F85" w:rsidRDefault="008D7F85" w:rsidP="00B303AE"/>
        </w:tc>
        <w:tc>
          <w:tcPr>
            <w:tcW w:w="273" w:type="dxa"/>
          </w:tcPr>
          <w:p w14:paraId="092FB3FB" w14:textId="77777777" w:rsidR="008D7F85" w:rsidRDefault="008D7F85" w:rsidP="00B303AE"/>
        </w:tc>
      </w:tr>
      <w:tr w:rsidR="008D7F85" w14:paraId="435C3187" w14:textId="77777777" w:rsidTr="008E5DCE">
        <w:trPr>
          <w:trHeight w:hRule="exact" w:val="288"/>
        </w:trPr>
        <w:tc>
          <w:tcPr>
            <w:tcW w:w="273" w:type="dxa"/>
          </w:tcPr>
          <w:p w14:paraId="717CE252" w14:textId="77777777" w:rsidR="008D7F85" w:rsidRDefault="008D7F85" w:rsidP="00B303AE"/>
        </w:tc>
        <w:tc>
          <w:tcPr>
            <w:tcW w:w="2176" w:type="dxa"/>
          </w:tcPr>
          <w:p w14:paraId="5F03486B" w14:textId="77777777" w:rsidR="008D7F85" w:rsidRDefault="008D7F85" w:rsidP="00B303AE"/>
        </w:tc>
        <w:tc>
          <w:tcPr>
            <w:tcW w:w="136" w:type="dxa"/>
          </w:tcPr>
          <w:p w14:paraId="1BFE089D" w14:textId="77777777" w:rsidR="008D7F85" w:rsidRDefault="008D7F85" w:rsidP="00B303AE"/>
        </w:tc>
        <w:tc>
          <w:tcPr>
            <w:tcW w:w="2182" w:type="dxa"/>
          </w:tcPr>
          <w:p w14:paraId="7B9D3D68" w14:textId="77777777" w:rsidR="008D7F85" w:rsidRDefault="008D7F85" w:rsidP="00B303AE"/>
        </w:tc>
        <w:tc>
          <w:tcPr>
            <w:tcW w:w="273" w:type="dxa"/>
          </w:tcPr>
          <w:p w14:paraId="5A49BED5" w14:textId="77777777" w:rsidR="008D7F85" w:rsidRDefault="008D7F85" w:rsidP="00B303AE"/>
        </w:tc>
        <w:tc>
          <w:tcPr>
            <w:tcW w:w="273" w:type="dxa"/>
          </w:tcPr>
          <w:p w14:paraId="5A2ADB8D" w14:textId="77777777" w:rsidR="008D7F85" w:rsidRDefault="008D7F85" w:rsidP="00B303AE"/>
        </w:tc>
        <w:tc>
          <w:tcPr>
            <w:tcW w:w="2176" w:type="dxa"/>
          </w:tcPr>
          <w:p w14:paraId="393598D3" w14:textId="77777777" w:rsidR="008D7F85" w:rsidRDefault="008D7F85" w:rsidP="00B303AE"/>
        </w:tc>
        <w:tc>
          <w:tcPr>
            <w:tcW w:w="136" w:type="dxa"/>
          </w:tcPr>
          <w:p w14:paraId="5834A002" w14:textId="77777777" w:rsidR="008D7F85" w:rsidRDefault="008D7F85" w:rsidP="00B303AE"/>
        </w:tc>
        <w:tc>
          <w:tcPr>
            <w:tcW w:w="2182" w:type="dxa"/>
          </w:tcPr>
          <w:p w14:paraId="75EB3FE5" w14:textId="77777777" w:rsidR="008D7F85" w:rsidRDefault="008D7F85" w:rsidP="00B303AE"/>
        </w:tc>
        <w:tc>
          <w:tcPr>
            <w:tcW w:w="273" w:type="dxa"/>
          </w:tcPr>
          <w:p w14:paraId="5CFF25DB" w14:textId="77777777" w:rsidR="008D7F85" w:rsidRDefault="008D7F85" w:rsidP="00B303AE"/>
        </w:tc>
      </w:tr>
      <w:tr w:rsidR="008D7F85" w14:paraId="73CCE1FA" w14:textId="77777777" w:rsidTr="008E5DCE">
        <w:trPr>
          <w:trHeight w:hRule="exact" w:val="403"/>
        </w:trPr>
        <w:tc>
          <w:tcPr>
            <w:tcW w:w="273" w:type="dxa"/>
          </w:tcPr>
          <w:p w14:paraId="42E4E242" w14:textId="77777777" w:rsidR="008D7F85" w:rsidRDefault="008D7F85" w:rsidP="00B303AE"/>
        </w:tc>
        <w:tc>
          <w:tcPr>
            <w:tcW w:w="4494" w:type="dxa"/>
            <w:gridSpan w:val="3"/>
          </w:tcPr>
          <w:p w14:paraId="61C8CC20" w14:textId="77777777" w:rsidR="008D7F85" w:rsidRDefault="00EF2D2A" w:rsidP="00B303AE">
            <w:pPr>
              <w:pStyle w:val="Organization"/>
              <w:jc w:val="center"/>
            </w:pPr>
            <w:r>
              <w:rPr>
                <w:sz w:val="32"/>
              </w:rPr>
              <w:t>Shared Memory</w:t>
            </w:r>
          </w:p>
        </w:tc>
        <w:tc>
          <w:tcPr>
            <w:tcW w:w="273" w:type="dxa"/>
          </w:tcPr>
          <w:p w14:paraId="6F4BD2C5" w14:textId="77777777" w:rsidR="008D7F85" w:rsidRDefault="008D7F85" w:rsidP="00B303AE">
            <w:pPr>
              <w:pStyle w:val="NoSpacing"/>
            </w:pPr>
          </w:p>
        </w:tc>
        <w:tc>
          <w:tcPr>
            <w:tcW w:w="273" w:type="dxa"/>
          </w:tcPr>
          <w:p w14:paraId="4AE1C607" w14:textId="77777777" w:rsidR="008D7F85" w:rsidRDefault="008D7F85" w:rsidP="00B303AE">
            <w:pPr>
              <w:pStyle w:val="NoSpacing"/>
            </w:pPr>
          </w:p>
        </w:tc>
        <w:tc>
          <w:tcPr>
            <w:tcW w:w="4494" w:type="dxa"/>
            <w:gridSpan w:val="3"/>
          </w:tcPr>
          <w:p w14:paraId="5276DB20" w14:textId="77777777" w:rsidR="008D7F85" w:rsidRDefault="00EF2D2A" w:rsidP="00B303AE">
            <w:pPr>
              <w:pStyle w:val="Organization"/>
              <w:jc w:val="center"/>
            </w:pPr>
            <w:r>
              <w:rPr>
                <w:sz w:val="32"/>
              </w:rPr>
              <w:t>Shared Memory</w:t>
            </w:r>
          </w:p>
        </w:tc>
        <w:tc>
          <w:tcPr>
            <w:tcW w:w="273" w:type="dxa"/>
          </w:tcPr>
          <w:p w14:paraId="34C139A3" w14:textId="77777777" w:rsidR="008D7F85" w:rsidRDefault="008D7F85" w:rsidP="00B303AE"/>
        </w:tc>
      </w:tr>
      <w:tr w:rsidR="008D7F85" w14:paraId="434D1BEA" w14:textId="77777777" w:rsidTr="008E5DCE">
        <w:trPr>
          <w:trHeight w:hRule="exact" w:val="1973"/>
        </w:trPr>
        <w:tc>
          <w:tcPr>
            <w:tcW w:w="273" w:type="dxa"/>
          </w:tcPr>
          <w:p w14:paraId="160623C4" w14:textId="77777777" w:rsidR="008D7F85" w:rsidRDefault="008D7F85" w:rsidP="00B303AE"/>
        </w:tc>
        <w:tc>
          <w:tcPr>
            <w:tcW w:w="4494" w:type="dxa"/>
            <w:gridSpan w:val="3"/>
            <w:vAlign w:val="center"/>
          </w:tcPr>
          <w:p w14:paraId="0496D812" w14:textId="77777777" w:rsidR="008D7F85" w:rsidRPr="003A4E9C" w:rsidRDefault="008D7F85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JOBID ARRAY_J START PARTITION CPUS ST </w:t>
            </w:r>
            <w:r w:rsidRPr="003A4E9C">
              <w:rPr>
                <w:rFonts w:ascii="Consolas" w:hAnsi="Consolas" w:cs="Consolas"/>
              </w:rPr>
              <w:t>NODELIST(REASON)</w:t>
            </w:r>
          </w:p>
          <w:p w14:paraId="29EBD10E" w14:textId="77777777" w:rsidR="008D7F85" w:rsidRPr="009F576A" w:rsidRDefault="00BB27E2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77126 77126 11:23</w:t>
            </w:r>
            <w:r w:rsidR="009E6649">
              <w:rPr>
                <w:rFonts w:ascii="Consolas" w:hAnsi="Consolas" w:cs="Consolas"/>
              </w:rPr>
              <w:t xml:space="preserve"> normal 8</w:t>
            </w:r>
            <w:r w:rsidR="008D7F85">
              <w:rPr>
                <w:rFonts w:ascii="Consolas" w:hAnsi="Consolas" w:cs="Consolas"/>
              </w:rPr>
              <w:t xml:space="preserve"> </w:t>
            </w:r>
            <w:proofErr w:type="gramStart"/>
            <w:r w:rsidR="008D7F85">
              <w:rPr>
                <w:rFonts w:ascii="Consolas" w:hAnsi="Consolas" w:cs="Consolas"/>
              </w:rPr>
              <w:t xml:space="preserve">R  </w:t>
            </w:r>
            <w:r w:rsidR="008D7F85" w:rsidRPr="003A4E9C">
              <w:rPr>
                <w:rFonts w:ascii="Consolas" w:hAnsi="Consolas" w:cs="Consolas"/>
              </w:rPr>
              <w:t>node</w:t>
            </w:r>
            <w:proofErr w:type="gramEnd"/>
            <w:r w:rsidR="008D7F85" w:rsidRPr="003A4E9C">
              <w:rPr>
                <w:rFonts w:ascii="Consolas" w:hAnsi="Consolas" w:cs="Consolas"/>
              </w:rPr>
              <w:t>-0</w:t>
            </w:r>
            <w:r w:rsidR="00145BD4">
              <w:rPr>
                <w:rFonts w:ascii="Consolas" w:hAnsi="Consolas" w:cs="Consolas"/>
              </w:rPr>
              <w:t>62</w:t>
            </w:r>
          </w:p>
        </w:tc>
        <w:tc>
          <w:tcPr>
            <w:tcW w:w="273" w:type="dxa"/>
          </w:tcPr>
          <w:p w14:paraId="56BFC77F" w14:textId="77777777" w:rsidR="008D7F85" w:rsidRPr="009F576A" w:rsidRDefault="008D7F85" w:rsidP="00B303AE">
            <w:pPr>
              <w:rPr>
                <w:rFonts w:ascii="Consolas" w:hAnsi="Consolas" w:cs="Consolas"/>
              </w:rPr>
            </w:pPr>
          </w:p>
        </w:tc>
        <w:tc>
          <w:tcPr>
            <w:tcW w:w="273" w:type="dxa"/>
          </w:tcPr>
          <w:p w14:paraId="165542EF" w14:textId="77777777" w:rsidR="008D7F85" w:rsidRPr="009F576A" w:rsidRDefault="008D7F85" w:rsidP="00B303AE">
            <w:pPr>
              <w:rPr>
                <w:rFonts w:ascii="Consolas" w:hAnsi="Consolas" w:cs="Consolas"/>
              </w:rPr>
            </w:pPr>
          </w:p>
        </w:tc>
        <w:tc>
          <w:tcPr>
            <w:tcW w:w="4494" w:type="dxa"/>
            <w:gridSpan w:val="3"/>
            <w:vAlign w:val="center"/>
          </w:tcPr>
          <w:p w14:paraId="5FF57E99" w14:textId="77777777" w:rsidR="008D7F85" w:rsidRPr="003A4E9C" w:rsidRDefault="008D7F85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JOBID ARRAY_J START PARTITION CPUS ST </w:t>
            </w:r>
            <w:r w:rsidRPr="003A4E9C">
              <w:rPr>
                <w:rFonts w:ascii="Consolas" w:hAnsi="Consolas" w:cs="Consolas"/>
              </w:rPr>
              <w:t>NODELIST(REASON)</w:t>
            </w:r>
          </w:p>
          <w:p w14:paraId="6806A120" w14:textId="77777777" w:rsidR="008D7F85" w:rsidRPr="009F576A" w:rsidRDefault="00BB27E2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77156 77156 06:16</w:t>
            </w:r>
            <w:r w:rsidR="009E6649">
              <w:rPr>
                <w:rFonts w:ascii="Consolas" w:hAnsi="Consolas" w:cs="Consolas"/>
              </w:rPr>
              <w:t xml:space="preserve"> normal 8</w:t>
            </w:r>
            <w:r w:rsidR="008D7F85">
              <w:rPr>
                <w:rFonts w:ascii="Consolas" w:hAnsi="Consolas" w:cs="Consolas"/>
              </w:rPr>
              <w:t xml:space="preserve"> </w:t>
            </w:r>
            <w:proofErr w:type="gramStart"/>
            <w:r w:rsidR="008D7F85">
              <w:rPr>
                <w:rFonts w:ascii="Consolas" w:hAnsi="Consolas" w:cs="Consolas"/>
              </w:rPr>
              <w:t xml:space="preserve">R  </w:t>
            </w:r>
            <w:r w:rsidR="008D7F85" w:rsidRPr="003A4E9C">
              <w:rPr>
                <w:rFonts w:ascii="Consolas" w:hAnsi="Consolas" w:cs="Consolas"/>
              </w:rPr>
              <w:t>node</w:t>
            </w:r>
            <w:proofErr w:type="gramEnd"/>
            <w:r w:rsidR="008D7F85" w:rsidRPr="003A4E9C">
              <w:rPr>
                <w:rFonts w:ascii="Consolas" w:hAnsi="Consolas" w:cs="Consolas"/>
              </w:rPr>
              <w:t>-0</w:t>
            </w:r>
            <w:r w:rsidR="00145BD4">
              <w:rPr>
                <w:rFonts w:ascii="Consolas" w:hAnsi="Consolas" w:cs="Consolas"/>
              </w:rPr>
              <w:t>54</w:t>
            </w:r>
          </w:p>
        </w:tc>
        <w:tc>
          <w:tcPr>
            <w:tcW w:w="273" w:type="dxa"/>
          </w:tcPr>
          <w:p w14:paraId="616037E4" w14:textId="77777777" w:rsidR="008D7F85" w:rsidRDefault="008D7F85" w:rsidP="00B303AE"/>
        </w:tc>
      </w:tr>
      <w:tr w:rsidR="008D7F85" w14:paraId="14214CE6" w14:textId="77777777" w:rsidTr="008E5DCE">
        <w:trPr>
          <w:trHeight w:hRule="exact" w:val="216"/>
        </w:trPr>
        <w:tc>
          <w:tcPr>
            <w:tcW w:w="273" w:type="dxa"/>
          </w:tcPr>
          <w:p w14:paraId="0034C40B" w14:textId="77777777" w:rsidR="008D7F85" w:rsidRDefault="008D7F85" w:rsidP="00B303AE"/>
        </w:tc>
        <w:tc>
          <w:tcPr>
            <w:tcW w:w="2176" w:type="dxa"/>
          </w:tcPr>
          <w:p w14:paraId="035179EB" w14:textId="77777777" w:rsidR="008D7F85" w:rsidRDefault="008D7F85" w:rsidP="00B303AE"/>
        </w:tc>
        <w:tc>
          <w:tcPr>
            <w:tcW w:w="136" w:type="dxa"/>
          </w:tcPr>
          <w:p w14:paraId="67BEEE62" w14:textId="77777777" w:rsidR="008D7F85" w:rsidRDefault="008D7F85" w:rsidP="00B303AE"/>
        </w:tc>
        <w:tc>
          <w:tcPr>
            <w:tcW w:w="2182" w:type="dxa"/>
          </w:tcPr>
          <w:p w14:paraId="22CC0ECB" w14:textId="77777777" w:rsidR="008D7F85" w:rsidRDefault="008D7F85" w:rsidP="00B303AE"/>
        </w:tc>
        <w:tc>
          <w:tcPr>
            <w:tcW w:w="273" w:type="dxa"/>
          </w:tcPr>
          <w:p w14:paraId="09603633" w14:textId="77777777" w:rsidR="008D7F85" w:rsidRDefault="008D7F85" w:rsidP="00B303AE"/>
        </w:tc>
        <w:tc>
          <w:tcPr>
            <w:tcW w:w="273" w:type="dxa"/>
          </w:tcPr>
          <w:p w14:paraId="4B0BFBB3" w14:textId="77777777" w:rsidR="008D7F85" w:rsidRDefault="008D7F85" w:rsidP="00B303AE"/>
        </w:tc>
        <w:tc>
          <w:tcPr>
            <w:tcW w:w="2176" w:type="dxa"/>
          </w:tcPr>
          <w:p w14:paraId="25C3CC35" w14:textId="77777777" w:rsidR="008D7F85" w:rsidRDefault="008D7F85" w:rsidP="00B303AE"/>
        </w:tc>
        <w:tc>
          <w:tcPr>
            <w:tcW w:w="136" w:type="dxa"/>
          </w:tcPr>
          <w:p w14:paraId="637DE059" w14:textId="77777777" w:rsidR="008D7F85" w:rsidRDefault="008D7F85" w:rsidP="00B303AE"/>
        </w:tc>
        <w:tc>
          <w:tcPr>
            <w:tcW w:w="2182" w:type="dxa"/>
          </w:tcPr>
          <w:p w14:paraId="6F14A107" w14:textId="77777777" w:rsidR="008D7F85" w:rsidRDefault="008D7F85" w:rsidP="00B303AE"/>
        </w:tc>
        <w:tc>
          <w:tcPr>
            <w:tcW w:w="273" w:type="dxa"/>
          </w:tcPr>
          <w:p w14:paraId="05727C90" w14:textId="77777777" w:rsidR="008D7F85" w:rsidRDefault="008D7F85" w:rsidP="00B303AE"/>
        </w:tc>
      </w:tr>
      <w:tr w:rsidR="008D7F85" w14:paraId="2B1B145C" w14:textId="77777777" w:rsidTr="008E5DCE">
        <w:trPr>
          <w:trHeight w:hRule="exact" w:val="288"/>
        </w:trPr>
        <w:tc>
          <w:tcPr>
            <w:tcW w:w="273" w:type="dxa"/>
          </w:tcPr>
          <w:p w14:paraId="5C8FC9F4" w14:textId="77777777" w:rsidR="008D7F85" w:rsidRDefault="008D7F85" w:rsidP="00B303AE"/>
        </w:tc>
        <w:tc>
          <w:tcPr>
            <w:tcW w:w="2176" w:type="dxa"/>
          </w:tcPr>
          <w:p w14:paraId="13436A8A" w14:textId="77777777" w:rsidR="008D7F85" w:rsidRDefault="008D7F85" w:rsidP="00B303AE"/>
        </w:tc>
        <w:tc>
          <w:tcPr>
            <w:tcW w:w="136" w:type="dxa"/>
          </w:tcPr>
          <w:p w14:paraId="1C5ADBE5" w14:textId="77777777" w:rsidR="008D7F85" w:rsidRDefault="008D7F85" w:rsidP="00B303AE"/>
        </w:tc>
        <w:tc>
          <w:tcPr>
            <w:tcW w:w="2182" w:type="dxa"/>
          </w:tcPr>
          <w:p w14:paraId="64B296AA" w14:textId="77777777" w:rsidR="008D7F85" w:rsidRDefault="008D7F85" w:rsidP="00B303AE"/>
        </w:tc>
        <w:tc>
          <w:tcPr>
            <w:tcW w:w="273" w:type="dxa"/>
          </w:tcPr>
          <w:p w14:paraId="324AD39F" w14:textId="77777777" w:rsidR="008D7F85" w:rsidRDefault="008D7F85" w:rsidP="00B303AE"/>
        </w:tc>
        <w:tc>
          <w:tcPr>
            <w:tcW w:w="273" w:type="dxa"/>
          </w:tcPr>
          <w:p w14:paraId="7BA548C2" w14:textId="77777777" w:rsidR="008D7F85" w:rsidRDefault="008D7F85" w:rsidP="00B303AE"/>
        </w:tc>
        <w:tc>
          <w:tcPr>
            <w:tcW w:w="2176" w:type="dxa"/>
          </w:tcPr>
          <w:p w14:paraId="0EE53E0E" w14:textId="77777777" w:rsidR="008D7F85" w:rsidRDefault="008D7F85" w:rsidP="00B303AE"/>
        </w:tc>
        <w:tc>
          <w:tcPr>
            <w:tcW w:w="136" w:type="dxa"/>
          </w:tcPr>
          <w:p w14:paraId="0B8A5111" w14:textId="77777777" w:rsidR="008D7F85" w:rsidRDefault="008D7F85" w:rsidP="00B303AE"/>
        </w:tc>
        <w:tc>
          <w:tcPr>
            <w:tcW w:w="2182" w:type="dxa"/>
          </w:tcPr>
          <w:p w14:paraId="5454B292" w14:textId="77777777" w:rsidR="008D7F85" w:rsidRDefault="008D7F85" w:rsidP="00B303AE"/>
        </w:tc>
        <w:tc>
          <w:tcPr>
            <w:tcW w:w="273" w:type="dxa"/>
          </w:tcPr>
          <w:p w14:paraId="50536A1F" w14:textId="77777777" w:rsidR="008D7F85" w:rsidRDefault="008D7F85" w:rsidP="00B303AE"/>
        </w:tc>
      </w:tr>
      <w:tr w:rsidR="008D7F85" w14:paraId="4A3DC3A6" w14:textId="77777777" w:rsidTr="008E5DCE">
        <w:trPr>
          <w:trHeight w:hRule="exact" w:val="403"/>
        </w:trPr>
        <w:tc>
          <w:tcPr>
            <w:tcW w:w="273" w:type="dxa"/>
          </w:tcPr>
          <w:p w14:paraId="48E8D2E1" w14:textId="77777777" w:rsidR="008D7F85" w:rsidRDefault="008D7F85" w:rsidP="00B303AE"/>
        </w:tc>
        <w:tc>
          <w:tcPr>
            <w:tcW w:w="4494" w:type="dxa"/>
            <w:gridSpan w:val="3"/>
          </w:tcPr>
          <w:p w14:paraId="26EEEA31" w14:textId="77777777" w:rsidR="008D7F85" w:rsidRDefault="00EF2D2A" w:rsidP="00B303AE">
            <w:pPr>
              <w:pStyle w:val="Organization"/>
              <w:jc w:val="center"/>
            </w:pPr>
            <w:r>
              <w:rPr>
                <w:sz w:val="32"/>
              </w:rPr>
              <w:t>Distributed Memory</w:t>
            </w:r>
          </w:p>
        </w:tc>
        <w:tc>
          <w:tcPr>
            <w:tcW w:w="273" w:type="dxa"/>
          </w:tcPr>
          <w:p w14:paraId="369B1538" w14:textId="77777777" w:rsidR="008D7F85" w:rsidRDefault="008D7F85" w:rsidP="00B303AE">
            <w:pPr>
              <w:pStyle w:val="NoSpacing"/>
            </w:pPr>
          </w:p>
        </w:tc>
        <w:tc>
          <w:tcPr>
            <w:tcW w:w="273" w:type="dxa"/>
          </w:tcPr>
          <w:p w14:paraId="7689E0C1" w14:textId="77777777" w:rsidR="008D7F85" w:rsidRDefault="008D7F85" w:rsidP="00B303AE">
            <w:pPr>
              <w:pStyle w:val="NoSpacing"/>
            </w:pPr>
          </w:p>
        </w:tc>
        <w:tc>
          <w:tcPr>
            <w:tcW w:w="4494" w:type="dxa"/>
            <w:gridSpan w:val="3"/>
          </w:tcPr>
          <w:p w14:paraId="22803D08" w14:textId="77777777" w:rsidR="008D7F85" w:rsidRDefault="00EF2D2A" w:rsidP="00B303AE">
            <w:pPr>
              <w:pStyle w:val="Organization"/>
              <w:jc w:val="center"/>
            </w:pPr>
            <w:r>
              <w:rPr>
                <w:sz w:val="32"/>
              </w:rPr>
              <w:t>Distributed Memory</w:t>
            </w:r>
          </w:p>
        </w:tc>
        <w:tc>
          <w:tcPr>
            <w:tcW w:w="273" w:type="dxa"/>
          </w:tcPr>
          <w:p w14:paraId="2CB22B8E" w14:textId="77777777" w:rsidR="008D7F85" w:rsidRDefault="008D7F85" w:rsidP="00B303AE"/>
        </w:tc>
      </w:tr>
      <w:tr w:rsidR="008D7F85" w14:paraId="42469D3F" w14:textId="77777777" w:rsidTr="008E5DCE">
        <w:trPr>
          <w:trHeight w:hRule="exact" w:val="1973"/>
        </w:trPr>
        <w:tc>
          <w:tcPr>
            <w:tcW w:w="273" w:type="dxa"/>
          </w:tcPr>
          <w:p w14:paraId="3E8781B5" w14:textId="77777777" w:rsidR="008D7F85" w:rsidRDefault="008D7F85" w:rsidP="00B303AE"/>
        </w:tc>
        <w:tc>
          <w:tcPr>
            <w:tcW w:w="4494" w:type="dxa"/>
            <w:gridSpan w:val="3"/>
            <w:vAlign w:val="center"/>
          </w:tcPr>
          <w:p w14:paraId="6F87E4C0" w14:textId="77777777" w:rsidR="008D7F85" w:rsidRPr="003A4E9C" w:rsidRDefault="008D7F85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JOBID ARRAY_J START PARTITION CPUS ST </w:t>
            </w:r>
            <w:r w:rsidRPr="003A4E9C">
              <w:rPr>
                <w:rFonts w:ascii="Consolas" w:hAnsi="Consolas" w:cs="Consolas"/>
              </w:rPr>
              <w:t>NODELIST(REASON)</w:t>
            </w:r>
          </w:p>
          <w:p w14:paraId="4B5F9E73" w14:textId="77777777" w:rsidR="008D7F85" w:rsidRPr="009F576A" w:rsidRDefault="00BB27E2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77595 77595 22:23</w:t>
            </w:r>
            <w:r w:rsidR="008D7F85">
              <w:rPr>
                <w:rFonts w:ascii="Consolas" w:hAnsi="Consolas" w:cs="Consolas"/>
              </w:rPr>
              <w:t xml:space="preserve"> normal </w:t>
            </w:r>
            <w:r w:rsidR="009E6649">
              <w:rPr>
                <w:rFonts w:ascii="Consolas" w:hAnsi="Consolas" w:cs="Consolas"/>
              </w:rPr>
              <w:t>4</w:t>
            </w:r>
            <w:r w:rsidR="008D7F85">
              <w:rPr>
                <w:rFonts w:ascii="Consolas" w:hAnsi="Consolas" w:cs="Consolas"/>
              </w:rPr>
              <w:t xml:space="preserve"> </w:t>
            </w:r>
            <w:proofErr w:type="gramStart"/>
            <w:r w:rsidR="008D7F85">
              <w:rPr>
                <w:rFonts w:ascii="Consolas" w:hAnsi="Consolas" w:cs="Consolas"/>
              </w:rPr>
              <w:t xml:space="preserve">R  </w:t>
            </w:r>
            <w:r w:rsidR="008D7F85" w:rsidRPr="003A4E9C">
              <w:rPr>
                <w:rFonts w:ascii="Consolas" w:hAnsi="Consolas" w:cs="Consolas"/>
              </w:rPr>
              <w:t>node</w:t>
            </w:r>
            <w:proofErr w:type="gramEnd"/>
            <w:r w:rsidR="008D7F85" w:rsidRPr="003A4E9C">
              <w:rPr>
                <w:rFonts w:ascii="Consolas" w:hAnsi="Consolas" w:cs="Consolas"/>
              </w:rPr>
              <w:t>-</w:t>
            </w:r>
            <w:r w:rsidR="008D7F85">
              <w:rPr>
                <w:rFonts w:ascii="Consolas" w:hAnsi="Consolas" w:cs="Consolas"/>
              </w:rPr>
              <w:t>0</w:t>
            </w:r>
            <w:r w:rsidR="00145BD4">
              <w:rPr>
                <w:rFonts w:ascii="Consolas" w:hAnsi="Consolas" w:cs="Consolas"/>
              </w:rPr>
              <w:t>71</w:t>
            </w:r>
          </w:p>
        </w:tc>
        <w:tc>
          <w:tcPr>
            <w:tcW w:w="273" w:type="dxa"/>
          </w:tcPr>
          <w:p w14:paraId="2E4E6FA1" w14:textId="77777777" w:rsidR="008D7F85" w:rsidRPr="009F576A" w:rsidRDefault="008D7F85" w:rsidP="00B303AE">
            <w:pPr>
              <w:rPr>
                <w:rFonts w:ascii="Consolas" w:hAnsi="Consolas" w:cs="Consolas"/>
              </w:rPr>
            </w:pPr>
          </w:p>
        </w:tc>
        <w:tc>
          <w:tcPr>
            <w:tcW w:w="273" w:type="dxa"/>
          </w:tcPr>
          <w:p w14:paraId="121D42C4" w14:textId="77777777" w:rsidR="008D7F85" w:rsidRPr="009F576A" w:rsidRDefault="008D7F85" w:rsidP="00B303AE">
            <w:pPr>
              <w:rPr>
                <w:rFonts w:ascii="Consolas" w:hAnsi="Consolas" w:cs="Consolas"/>
              </w:rPr>
            </w:pPr>
          </w:p>
        </w:tc>
        <w:tc>
          <w:tcPr>
            <w:tcW w:w="4494" w:type="dxa"/>
            <w:gridSpan w:val="3"/>
            <w:vAlign w:val="center"/>
          </w:tcPr>
          <w:p w14:paraId="0797136D" w14:textId="77777777" w:rsidR="008D7F85" w:rsidRPr="003A4E9C" w:rsidRDefault="008D7F85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JOBID ARRAY_J START PARTITION CPUS ST </w:t>
            </w:r>
            <w:r w:rsidRPr="003A4E9C">
              <w:rPr>
                <w:rFonts w:ascii="Consolas" w:hAnsi="Consolas" w:cs="Consolas"/>
              </w:rPr>
              <w:t>NODELIST(REASON)</w:t>
            </w:r>
          </w:p>
          <w:p w14:paraId="49D0F53E" w14:textId="77777777" w:rsidR="008D7F85" w:rsidRPr="009F576A" w:rsidRDefault="00BB27E2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77568 77568 13:53</w:t>
            </w:r>
            <w:r w:rsidR="008D7F85">
              <w:rPr>
                <w:rFonts w:ascii="Consolas" w:hAnsi="Consolas" w:cs="Consolas"/>
              </w:rPr>
              <w:t xml:space="preserve"> normal </w:t>
            </w:r>
            <w:r w:rsidR="009E6649">
              <w:rPr>
                <w:rFonts w:ascii="Consolas" w:hAnsi="Consolas" w:cs="Consolas"/>
              </w:rPr>
              <w:t>4</w:t>
            </w:r>
            <w:r w:rsidR="008D7F85">
              <w:rPr>
                <w:rFonts w:ascii="Consolas" w:hAnsi="Consolas" w:cs="Consolas"/>
              </w:rPr>
              <w:t xml:space="preserve"> </w:t>
            </w:r>
            <w:proofErr w:type="gramStart"/>
            <w:r w:rsidR="008D7F85">
              <w:rPr>
                <w:rFonts w:ascii="Consolas" w:hAnsi="Consolas" w:cs="Consolas"/>
              </w:rPr>
              <w:t xml:space="preserve">R  </w:t>
            </w:r>
            <w:r w:rsidR="008D7F85" w:rsidRPr="003A4E9C">
              <w:rPr>
                <w:rFonts w:ascii="Consolas" w:hAnsi="Consolas" w:cs="Consolas"/>
              </w:rPr>
              <w:t>node</w:t>
            </w:r>
            <w:proofErr w:type="gramEnd"/>
            <w:r w:rsidR="008D7F85" w:rsidRPr="003A4E9C">
              <w:rPr>
                <w:rFonts w:ascii="Consolas" w:hAnsi="Consolas" w:cs="Consolas"/>
              </w:rPr>
              <w:t>-0</w:t>
            </w:r>
            <w:r w:rsidR="00145BD4">
              <w:rPr>
                <w:rFonts w:ascii="Consolas" w:hAnsi="Consolas" w:cs="Consolas"/>
              </w:rPr>
              <w:t>94</w:t>
            </w:r>
          </w:p>
        </w:tc>
        <w:tc>
          <w:tcPr>
            <w:tcW w:w="273" w:type="dxa"/>
          </w:tcPr>
          <w:p w14:paraId="705D31A6" w14:textId="77777777" w:rsidR="008D7F85" w:rsidRDefault="008D7F85" w:rsidP="00B303AE"/>
        </w:tc>
      </w:tr>
      <w:tr w:rsidR="008D7F85" w14:paraId="72276999" w14:textId="77777777" w:rsidTr="008E5DCE">
        <w:trPr>
          <w:trHeight w:hRule="exact" w:val="216"/>
        </w:trPr>
        <w:tc>
          <w:tcPr>
            <w:tcW w:w="273" w:type="dxa"/>
          </w:tcPr>
          <w:p w14:paraId="2A0B621D" w14:textId="77777777" w:rsidR="008D7F85" w:rsidRDefault="008D7F85" w:rsidP="00B303AE"/>
        </w:tc>
        <w:tc>
          <w:tcPr>
            <w:tcW w:w="2176" w:type="dxa"/>
          </w:tcPr>
          <w:p w14:paraId="11BFBF6A" w14:textId="77777777" w:rsidR="008D7F85" w:rsidRDefault="008D7F85" w:rsidP="00B303AE"/>
        </w:tc>
        <w:tc>
          <w:tcPr>
            <w:tcW w:w="136" w:type="dxa"/>
          </w:tcPr>
          <w:p w14:paraId="041F06ED" w14:textId="77777777" w:rsidR="008D7F85" w:rsidRDefault="008D7F85" w:rsidP="00B303AE"/>
        </w:tc>
        <w:tc>
          <w:tcPr>
            <w:tcW w:w="2182" w:type="dxa"/>
          </w:tcPr>
          <w:p w14:paraId="3559552A" w14:textId="77777777" w:rsidR="008D7F85" w:rsidRDefault="008D7F85" w:rsidP="00B303AE"/>
        </w:tc>
        <w:tc>
          <w:tcPr>
            <w:tcW w:w="273" w:type="dxa"/>
          </w:tcPr>
          <w:p w14:paraId="3F250666" w14:textId="77777777" w:rsidR="008D7F85" w:rsidRDefault="008D7F85" w:rsidP="00B303AE"/>
        </w:tc>
        <w:tc>
          <w:tcPr>
            <w:tcW w:w="273" w:type="dxa"/>
          </w:tcPr>
          <w:p w14:paraId="0A733E3D" w14:textId="77777777" w:rsidR="008D7F85" w:rsidRDefault="008D7F85" w:rsidP="00B303AE"/>
        </w:tc>
        <w:tc>
          <w:tcPr>
            <w:tcW w:w="2176" w:type="dxa"/>
          </w:tcPr>
          <w:p w14:paraId="02277312" w14:textId="77777777" w:rsidR="008D7F85" w:rsidRDefault="008D7F85" w:rsidP="00B303AE"/>
        </w:tc>
        <w:tc>
          <w:tcPr>
            <w:tcW w:w="136" w:type="dxa"/>
          </w:tcPr>
          <w:p w14:paraId="3E7622E6" w14:textId="77777777" w:rsidR="008D7F85" w:rsidRDefault="008D7F85" w:rsidP="00B303AE"/>
        </w:tc>
        <w:tc>
          <w:tcPr>
            <w:tcW w:w="2182" w:type="dxa"/>
          </w:tcPr>
          <w:p w14:paraId="5525B596" w14:textId="77777777" w:rsidR="008D7F85" w:rsidRDefault="008D7F85" w:rsidP="00B303AE"/>
        </w:tc>
        <w:tc>
          <w:tcPr>
            <w:tcW w:w="273" w:type="dxa"/>
          </w:tcPr>
          <w:p w14:paraId="22B418C8" w14:textId="77777777" w:rsidR="008D7F85" w:rsidRDefault="008D7F85" w:rsidP="00B303AE"/>
        </w:tc>
      </w:tr>
      <w:tr w:rsidR="008D7F85" w14:paraId="5863D4B3" w14:textId="77777777" w:rsidTr="008E5DCE">
        <w:trPr>
          <w:trHeight w:hRule="exact" w:val="288"/>
        </w:trPr>
        <w:tc>
          <w:tcPr>
            <w:tcW w:w="273" w:type="dxa"/>
          </w:tcPr>
          <w:p w14:paraId="6D0B1495" w14:textId="77777777" w:rsidR="008D7F85" w:rsidRDefault="008D7F85" w:rsidP="00B303AE"/>
        </w:tc>
        <w:tc>
          <w:tcPr>
            <w:tcW w:w="2176" w:type="dxa"/>
          </w:tcPr>
          <w:p w14:paraId="5D2177A9" w14:textId="77777777" w:rsidR="008D7F85" w:rsidRDefault="008D7F85" w:rsidP="00B303AE"/>
        </w:tc>
        <w:tc>
          <w:tcPr>
            <w:tcW w:w="136" w:type="dxa"/>
          </w:tcPr>
          <w:p w14:paraId="67F87F02" w14:textId="77777777" w:rsidR="008D7F85" w:rsidRDefault="008D7F85" w:rsidP="00B303AE"/>
        </w:tc>
        <w:tc>
          <w:tcPr>
            <w:tcW w:w="2182" w:type="dxa"/>
          </w:tcPr>
          <w:p w14:paraId="432D7027" w14:textId="77777777" w:rsidR="008D7F85" w:rsidRDefault="008D7F85" w:rsidP="00B303AE"/>
        </w:tc>
        <w:tc>
          <w:tcPr>
            <w:tcW w:w="273" w:type="dxa"/>
          </w:tcPr>
          <w:p w14:paraId="41346EBF" w14:textId="77777777" w:rsidR="008D7F85" w:rsidRDefault="008D7F85" w:rsidP="00B303AE"/>
        </w:tc>
        <w:tc>
          <w:tcPr>
            <w:tcW w:w="273" w:type="dxa"/>
          </w:tcPr>
          <w:p w14:paraId="1389626B" w14:textId="77777777" w:rsidR="008D7F85" w:rsidRDefault="008D7F85" w:rsidP="00B303AE"/>
        </w:tc>
        <w:tc>
          <w:tcPr>
            <w:tcW w:w="2176" w:type="dxa"/>
          </w:tcPr>
          <w:p w14:paraId="18914BDC" w14:textId="77777777" w:rsidR="008D7F85" w:rsidRDefault="008D7F85" w:rsidP="00B303AE"/>
        </w:tc>
        <w:tc>
          <w:tcPr>
            <w:tcW w:w="136" w:type="dxa"/>
          </w:tcPr>
          <w:p w14:paraId="1917F81D" w14:textId="77777777" w:rsidR="008D7F85" w:rsidRDefault="008D7F85" w:rsidP="00B303AE"/>
        </w:tc>
        <w:tc>
          <w:tcPr>
            <w:tcW w:w="2182" w:type="dxa"/>
          </w:tcPr>
          <w:p w14:paraId="4796250F" w14:textId="77777777" w:rsidR="008D7F85" w:rsidRDefault="008D7F85" w:rsidP="00B303AE"/>
        </w:tc>
        <w:tc>
          <w:tcPr>
            <w:tcW w:w="273" w:type="dxa"/>
          </w:tcPr>
          <w:p w14:paraId="661896F3" w14:textId="77777777" w:rsidR="008D7F85" w:rsidRDefault="008D7F85" w:rsidP="00B303AE"/>
        </w:tc>
      </w:tr>
      <w:tr w:rsidR="008D7F85" w14:paraId="773BA089" w14:textId="77777777" w:rsidTr="008E5DCE">
        <w:trPr>
          <w:trHeight w:hRule="exact" w:val="403"/>
        </w:trPr>
        <w:tc>
          <w:tcPr>
            <w:tcW w:w="273" w:type="dxa"/>
          </w:tcPr>
          <w:p w14:paraId="08E3AA80" w14:textId="77777777" w:rsidR="008D7F85" w:rsidRDefault="008D7F85" w:rsidP="00B303AE"/>
        </w:tc>
        <w:tc>
          <w:tcPr>
            <w:tcW w:w="4494" w:type="dxa"/>
            <w:gridSpan w:val="3"/>
          </w:tcPr>
          <w:p w14:paraId="2110B151" w14:textId="77777777" w:rsidR="008D7F85" w:rsidRDefault="00EF2D2A" w:rsidP="00B303AE">
            <w:pPr>
              <w:pStyle w:val="Organization"/>
              <w:jc w:val="center"/>
            </w:pPr>
            <w:r>
              <w:rPr>
                <w:sz w:val="32"/>
              </w:rPr>
              <w:t>Distributed Memory</w:t>
            </w:r>
          </w:p>
        </w:tc>
        <w:tc>
          <w:tcPr>
            <w:tcW w:w="273" w:type="dxa"/>
          </w:tcPr>
          <w:p w14:paraId="186F287A" w14:textId="77777777" w:rsidR="008D7F85" w:rsidRDefault="008D7F85" w:rsidP="00B303AE">
            <w:pPr>
              <w:pStyle w:val="NoSpacing"/>
            </w:pPr>
          </w:p>
        </w:tc>
        <w:tc>
          <w:tcPr>
            <w:tcW w:w="273" w:type="dxa"/>
          </w:tcPr>
          <w:p w14:paraId="7B707EB3" w14:textId="77777777" w:rsidR="008D7F85" w:rsidRDefault="008D7F85" w:rsidP="00B303AE">
            <w:pPr>
              <w:pStyle w:val="NoSpacing"/>
            </w:pPr>
          </w:p>
        </w:tc>
        <w:tc>
          <w:tcPr>
            <w:tcW w:w="4494" w:type="dxa"/>
            <w:gridSpan w:val="3"/>
          </w:tcPr>
          <w:p w14:paraId="25B98394" w14:textId="77777777" w:rsidR="008D7F85" w:rsidRDefault="00EF2D2A" w:rsidP="00B303AE">
            <w:pPr>
              <w:pStyle w:val="Organization"/>
              <w:jc w:val="center"/>
            </w:pPr>
            <w:r>
              <w:rPr>
                <w:sz w:val="32"/>
              </w:rPr>
              <w:t>Distributed Memory</w:t>
            </w:r>
          </w:p>
        </w:tc>
        <w:tc>
          <w:tcPr>
            <w:tcW w:w="273" w:type="dxa"/>
          </w:tcPr>
          <w:p w14:paraId="58F983A1" w14:textId="77777777" w:rsidR="008D7F85" w:rsidRDefault="008D7F85" w:rsidP="00B303AE"/>
        </w:tc>
      </w:tr>
      <w:tr w:rsidR="008D7F85" w14:paraId="7074FC32" w14:textId="77777777" w:rsidTr="008E5DCE">
        <w:trPr>
          <w:trHeight w:hRule="exact" w:val="1973"/>
        </w:trPr>
        <w:tc>
          <w:tcPr>
            <w:tcW w:w="273" w:type="dxa"/>
          </w:tcPr>
          <w:p w14:paraId="458A9AEF" w14:textId="77777777" w:rsidR="008D7F85" w:rsidRDefault="008D7F85" w:rsidP="00B303AE"/>
        </w:tc>
        <w:tc>
          <w:tcPr>
            <w:tcW w:w="4494" w:type="dxa"/>
            <w:gridSpan w:val="3"/>
            <w:vAlign w:val="center"/>
          </w:tcPr>
          <w:p w14:paraId="7166A3B4" w14:textId="77777777" w:rsidR="008D7F85" w:rsidRPr="003A4E9C" w:rsidRDefault="008D7F85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JOBID ARRAY_J START PARTITION CPUS ST </w:t>
            </w:r>
            <w:r w:rsidRPr="003A4E9C">
              <w:rPr>
                <w:rFonts w:ascii="Consolas" w:hAnsi="Consolas" w:cs="Consolas"/>
              </w:rPr>
              <w:t>NODELIST(REASON)</w:t>
            </w:r>
          </w:p>
          <w:p w14:paraId="09A32B47" w14:textId="77777777" w:rsidR="008D7F85" w:rsidRPr="009F576A" w:rsidRDefault="008D7F85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</w:t>
            </w:r>
            <w:r w:rsidR="00BB27E2">
              <w:rPr>
                <w:rFonts w:ascii="Consolas" w:hAnsi="Consolas" w:cs="Consolas"/>
              </w:rPr>
              <w:t>652</w:t>
            </w:r>
            <w:r>
              <w:rPr>
                <w:rFonts w:ascii="Consolas" w:hAnsi="Consolas" w:cs="Consolas"/>
              </w:rPr>
              <w:t xml:space="preserve">   77</w:t>
            </w:r>
            <w:r w:rsidR="00BB27E2">
              <w:rPr>
                <w:rFonts w:ascii="Consolas" w:hAnsi="Consolas" w:cs="Consolas"/>
              </w:rPr>
              <w:t>652</w:t>
            </w:r>
            <w:r>
              <w:rPr>
                <w:rFonts w:ascii="Consolas" w:hAnsi="Consolas" w:cs="Consolas"/>
              </w:rPr>
              <w:t xml:space="preserve"> </w:t>
            </w:r>
            <w:r w:rsidR="00BB27E2">
              <w:rPr>
                <w:rFonts w:ascii="Consolas" w:hAnsi="Consolas" w:cs="Consolas"/>
              </w:rPr>
              <w:t>10</w:t>
            </w:r>
            <w:r>
              <w:rPr>
                <w:rFonts w:ascii="Consolas" w:hAnsi="Consolas" w:cs="Consolas"/>
              </w:rPr>
              <w:t>:</w:t>
            </w:r>
            <w:r w:rsidR="00BB27E2">
              <w:rPr>
                <w:rFonts w:ascii="Consolas" w:hAnsi="Consolas" w:cs="Consolas"/>
              </w:rPr>
              <w:t>26</w:t>
            </w:r>
            <w:r>
              <w:rPr>
                <w:rFonts w:ascii="Consolas" w:hAnsi="Consolas" w:cs="Consolas"/>
              </w:rPr>
              <w:t xml:space="preserve">   normal </w:t>
            </w:r>
            <w:r w:rsidR="009E6649">
              <w:rPr>
                <w:rFonts w:ascii="Consolas" w:hAnsi="Consolas" w:cs="Consolas"/>
              </w:rPr>
              <w:t>8</w:t>
            </w:r>
            <w:r>
              <w:rPr>
                <w:rFonts w:ascii="Consolas" w:hAnsi="Consolas" w:cs="Consolas"/>
              </w:rPr>
              <w:t xml:space="preserve"> </w:t>
            </w:r>
            <w:proofErr w:type="gramStart"/>
            <w:r>
              <w:rPr>
                <w:rFonts w:ascii="Consolas" w:hAnsi="Consolas" w:cs="Consolas"/>
              </w:rPr>
              <w:t>R  node</w:t>
            </w:r>
            <w:proofErr w:type="gramEnd"/>
            <w:r>
              <w:rPr>
                <w:rFonts w:ascii="Consolas" w:hAnsi="Consolas" w:cs="Consolas"/>
              </w:rPr>
              <w:t>-0</w:t>
            </w:r>
            <w:r w:rsidR="00145BD4">
              <w:rPr>
                <w:rFonts w:ascii="Consolas" w:hAnsi="Consolas" w:cs="Consolas"/>
              </w:rPr>
              <w:t>42</w:t>
            </w:r>
          </w:p>
        </w:tc>
        <w:tc>
          <w:tcPr>
            <w:tcW w:w="273" w:type="dxa"/>
          </w:tcPr>
          <w:p w14:paraId="53BFF212" w14:textId="77777777" w:rsidR="008D7F85" w:rsidRPr="009F576A" w:rsidRDefault="008D7F85" w:rsidP="00B303AE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273" w:type="dxa"/>
          </w:tcPr>
          <w:p w14:paraId="05B68DFC" w14:textId="77777777" w:rsidR="008D7F85" w:rsidRPr="009F576A" w:rsidRDefault="008D7F85" w:rsidP="00B303AE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4494" w:type="dxa"/>
            <w:gridSpan w:val="3"/>
            <w:vAlign w:val="center"/>
          </w:tcPr>
          <w:p w14:paraId="4771B02C" w14:textId="77777777" w:rsidR="008D7F85" w:rsidRPr="003A4E9C" w:rsidRDefault="008D7F85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JOBID ARRAY_J START PARTITION CPUS ST </w:t>
            </w:r>
            <w:r w:rsidRPr="003A4E9C">
              <w:rPr>
                <w:rFonts w:ascii="Consolas" w:hAnsi="Consolas" w:cs="Consolas"/>
              </w:rPr>
              <w:t>NODELIST(REASON)</w:t>
            </w:r>
          </w:p>
          <w:p w14:paraId="6F806797" w14:textId="77777777" w:rsidR="008D7F85" w:rsidRPr="009F576A" w:rsidRDefault="008D7F85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</w:t>
            </w:r>
            <w:r w:rsidR="00BB27E2">
              <w:rPr>
                <w:rFonts w:ascii="Consolas" w:hAnsi="Consolas" w:cs="Consolas"/>
              </w:rPr>
              <w:t>685</w:t>
            </w:r>
            <w:r>
              <w:rPr>
                <w:rFonts w:ascii="Consolas" w:hAnsi="Consolas" w:cs="Consolas"/>
              </w:rPr>
              <w:t xml:space="preserve"> 77</w:t>
            </w:r>
            <w:r w:rsidR="00BB27E2">
              <w:rPr>
                <w:rFonts w:ascii="Consolas" w:hAnsi="Consolas" w:cs="Consolas"/>
              </w:rPr>
              <w:t>685</w:t>
            </w:r>
            <w:r>
              <w:rPr>
                <w:rFonts w:ascii="Consolas" w:hAnsi="Consolas" w:cs="Consolas"/>
              </w:rPr>
              <w:t xml:space="preserve"> </w:t>
            </w:r>
            <w:r w:rsidR="00BB27E2">
              <w:rPr>
                <w:rFonts w:ascii="Consolas" w:hAnsi="Consolas" w:cs="Consolas"/>
              </w:rPr>
              <w:t>17</w:t>
            </w:r>
            <w:r>
              <w:rPr>
                <w:rFonts w:ascii="Consolas" w:hAnsi="Consolas" w:cs="Consolas"/>
              </w:rPr>
              <w:t>:</w:t>
            </w:r>
            <w:r w:rsidR="00BB27E2">
              <w:rPr>
                <w:rFonts w:ascii="Consolas" w:hAnsi="Consolas" w:cs="Consolas"/>
              </w:rPr>
              <w:t>22</w:t>
            </w:r>
            <w:r>
              <w:rPr>
                <w:rFonts w:ascii="Consolas" w:hAnsi="Consolas" w:cs="Consolas"/>
              </w:rPr>
              <w:t xml:space="preserve"> normal </w:t>
            </w:r>
            <w:r w:rsidR="009E6649">
              <w:rPr>
                <w:rFonts w:ascii="Consolas" w:hAnsi="Consolas" w:cs="Consolas"/>
              </w:rPr>
              <w:t>8</w:t>
            </w:r>
            <w:r>
              <w:rPr>
                <w:rFonts w:ascii="Consolas" w:hAnsi="Consolas" w:cs="Consolas"/>
              </w:rPr>
              <w:t xml:space="preserve"> </w:t>
            </w:r>
            <w:proofErr w:type="gramStart"/>
            <w:r>
              <w:rPr>
                <w:rFonts w:ascii="Consolas" w:hAnsi="Consolas" w:cs="Consolas"/>
              </w:rPr>
              <w:t xml:space="preserve">R  </w:t>
            </w:r>
            <w:r w:rsidRPr="003A4E9C">
              <w:rPr>
                <w:rFonts w:ascii="Consolas" w:hAnsi="Consolas" w:cs="Consolas"/>
              </w:rPr>
              <w:t>node</w:t>
            </w:r>
            <w:proofErr w:type="gramEnd"/>
            <w:r w:rsidRPr="003A4E9C">
              <w:rPr>
                <w:rFonts w:ascii="Consolas" w:hAnsi="Consolas" w:cs="Consolas"/>
              </w:rPr>
              <w:t>-0</w:t>
            </w:r>
            <w:r w:rsidR="00145BD4"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273" w:type="dxa"/>
          </w:tcPr>
          <w:p w14:paraId="2C13035E" w14:textId="77777777" w:rsidR="008D7F85" w:rsidRDefault="008D7F85" w:rsidP="00B303AE"/>
        </w:tc>
      </w:tr>
      <w:tr w:rsidR="008D7F85" w14:paraId="5479A82E" w14:textId="77777777" w:rsidTr="008E5DCE">
        <w:trPr>
          <w:trHeight w:hRule="exact" w:val="216"/>
        </w:trPr>
        <w:tc>
          <w:tcPr>
            <w:tcW w:w="273" w:type="dxa"/>
          </w:tcPr>
          <w:p w14:paraId="52FBFC34" w14:textId="77777777" w:rsidR="008D7F85" w:rsidRDefault="008D7F85" w:rsidP="00B303AE"/>
        </w:tc>
        <w:tc>
          <w:tcPr>
            <w:tcW w:w="2176" w:type="dxa"/>
          </w:tcPr>
          <w:p w14:paraId="2807426A" w14:textId="77777777" w:rsidR="008D7F85" w:rsidRDefault="008D7F85" w:rsidP="00B303AE"/>
        </w:tc>
        <w:tc>
          <w:tcPr>
            <w:tcW w:w="136" w:type="dxa"/>
          </w:tcPr>
          <w:p w14:paraId="398BA916" w14:textId="77777777" w:rsidR="008D7F85" w:rsidRDefault="008D7F85" w:rsidP="00B303AE"/>
        </w:tc>
        <w:tc>
          <w:tcPr>
            <w:tcW w:w="2182" w:type="dxa"/>
          </w:tcPr>
          <w:p w14:paraId="3DE27CE5" w14:textId="77777777" w:rsidR="008D7F85" w:rsidRDefault="008D7F85" w:rsidP="00B303AE"/>
        </w:tc>
        <w:tc>
          <w:tcPr>
            <w:tcW w:w="273" w:type="dxa"/>
          </w:tcPr>
          <w:p w14:paraId="34DE371B" w14:textId="77777777" w:rsidR="008D7F85" w:rsidRDefault="008D7F85" w:rsidP="00B303AE"/>
        </w:tc>
        <w:tc>
          <w:tcPr>
            <w:tcW w:w="273" w:type="dxa"/>
          </w:tcPr>
          <w:p w14:paraId="4BF4DF73" w14:textId="77777777" w:rsidR="008D7F85" w:rsidRDefault="008D7F85" w:rsidP="00B303AE"/>
        </w:tc>
        <w:tc>
          <w:tcPr>
            <w:tcW w:w="2176" w:type="dxa"/>
          </w:tcPr>
          <w:p w14:paraId="0C2D140D" w14:textId="77777777" w:rsidR="008D7F85" w:rsidRDefault="008D7F85" w:rsidP="00B303AE"/>
        </w:tc>
        <w:tc>
          <w:tcPr>
            <w:tcW w:w="136" w:type="dxa"/>
          </w:tcPr>
          <w:p w14:paraId="3866DEF6" w14:textId="77777777" w:rsidR="008D7F85" w:rsidRDefault="008D7F85" w:rsidP="00B303AE"/>
        </w:tc>
        <w:tc>
          <w:tcPr>
            <w:tcW w:w="2182" w:type="dxa"/>
          </w:tcPr>
          <w:p w14:paraId="5D844B99" w14:textId="77777777" w:rsidR="008D7F85" w:rsidRDefault="008D7F85" w:rsidP="00B303AE"/>
        </w:tc>
        <w:tc>
          <w:tcPr>
            <w:tcW w:w="273" w:type="dxa"/>
          </w:tcPr>
          <w:p w14:paraId="37550A51" w14:textId="77777777" w:rsidR="008D7F85" w:rsidRDefault="008D7F85" w:rsidP="00B303AE"/>
        </w:tc>
      </w:tr>
      <w:tr w:rsidR="008D7F85" w14:paraId="185CB13F" w14:textId="77777777" w:rsidTr="008E5DCE">
        <w:trPr>
          <w:trHeight w:hRule="exact" w:val="288"/>
        </w:trPr>
        <w:tc>
          <w:tcPr>
            <w:tcW w:w="273" w:type="dxa"/>
          </w:tcPr>
          <w:p w14:paraId="5A35D5FC" w14:textId="77777777" w:rsidR="008D7F85" w:rsidRDefault="008D7F85" w:rsidP="00B303AE"/>
        </w:tc>
        <w:tc>
          <w:tcPr>
            <w:tcW w:w="2176" w:type="dxa"/>
          </w:tcPr>
          <w:p w14:paraId="5E5F0640" w14:textId="77777777" w:rsidR="008D7F85" w:rsidRDefault="008D7F85" w:rsidP="00B303AE"/>
        </w:tc>
        <w:tc>
          <w:tcPr>
            <w:tcW w:w="136" w:type="dxa"/>
          </w:tcPr>
          <w:p w14:paraId="7E7FC00E" w14:textId="77777777" w:rsidR="008D7F85" w:rsidRDefault="008D7F85" w:rsidP="00B303AE"/>
        </w:tc>
        <w:tc>
          <w:tcPr>
            <w:tcW w:w="2182" w:type="dxa"/>
          </w:tcPr>
          <w:p w14:paraId="05F7CE21" w14:textId="77777777" w:rsidR="008D7F85" w:rsidRDefault="008D7F85" w:rsidP="00B303AE"/>
        </w:tc>
        <w:tc>
          <w:tcPr>
            <w:tcW w:w="273" w:type="dxa"/>
          </w:tcPr>
          <w:p w14:paraId="0EAB70FA" w14:textId="77777777" w:rsidR="008D7F85" w:rsidRDefault="008D7F85" w:rsidP="00B303AE"/>
        </w:tc>
        <w:tc>
          <w:tcPr>
            <w:tcW w:w="273" w:type="dxa"/>
          </w:tcPr>
          <w:p w14:paraId="6219E802" w14:textId="77777777" w:rsidR="008D7F85" w:rsidRDefault="008D7F85" w:rsidP="00B303AE"/>
        </w:tc>
        <w:tc>
          <w:tcPr>
            <w:tcW w:w="2176" w:type="dxa"/>
          </w:tcPr>
          <w:p w14:paraId="16E66F9E" w14:textId="77777777" w:rsidR="008D7F85" w:rsidRDefault="008D7F85" w:rsidP="00B303AE"/>
        </w:tc>
        <w:tc>
          <w:tcPr>
            <w:tcW w:w="136" w:type="dxa"/>
          </w:tcPr>
          <w:p w14:paraId="2154C08A" w14:textId="77777777" w:rsidR="008D7F85" w:rsidRDefault="008D7F85" w:rsidP="00B303AE"/>
        </w:tc>
        <w:tc>
          <w:tcPr>
            <w:tcW w:w="2182" w:type="dxa"/>
          </w:tcPr>
          <w:p w14:paraId="4B6B3431" w14:textId="77777777" w:rsidR="008D7F85" w:rsidRDefault="008D7F85" w:rsidP="00B303AE"/>
        </w:tc>
        <w:tc>
          <w:tcPr>
            <w:tcW w:w="273" w:type="dxa"/>
          </w:tcPr>
          <w:p w14:paraId="6ABE0F45" w14:textId="77777777" w:rsidR="008D7F85" w:rsidRDefault="008D7F85" w:rsidP="00B303AE"/>
        </w:tc>
      </w:tr>
      <w:tr w:rsidR="00EF2D2A" w14:paraId="2B4ADDA4" w14:textId="77777777" w:rsidTr="008E5DCE">
        <w:trPr>
          <w:trHeight w:hRule="exact" w:val="403"/>
        </w:trPr>
        <w:tc>
          <w:tcPr>
            <w:tcW w:w="273" w:type="dxa"/>
          </w:tcPr>
          <w:p w14:paraId="370875EF" w14:textId="77777777" w:rsidR="00EF2D2A" w:rsidRDefault="00EF2D2A" w:rsidP="00EF2D2A"/>
        </w:tc>
        <w:tc>
          <w:tcPr>
            <w:tcW w:w="4494" w:type="dxa"/>
            <w:gridSpan w:val="3"/>
          </w:tcPr>
          <w:p w14:paraId="5AA12691" w14:textId="77777777" w:rsidR="00EF2D2A" w:rsidRDefault="00EF2D2A" w:rsidP="00EF2D2A">
            <w:pPr>
              <w:pStyle w:val="Organization"/>
              <w:jc w:val="center"/>
            </w:pPr>
            <w:r>
              <w:rPr>
                <w:sz w:val="32"/>
              </w:rPr>
              <w:t>GPU Job</w:t>
            </w:r>
          </w:p>
        </w:tc>
        <w:tc>
          <w:tcPr>
            <w:tcW w:w="273" w:type="dxa"/>
          </w:tcPr>
          <w:p w14:paraId="73517339" w14:textId="77777777" w:rsidR="00EF2D2A" w:rsidRDefault="00EF2D2A" w:rsidP="00EF2D2A">
            <w:pPr>
              <w:pStyle w:val="NoSpacing"/>
            </w:pPr>
          </w:p>
        </w:tc>
        <w:tc>
          <w:tcPr>
            <w:tcW w:w="273" w:type="dxa"/>
          </w:tcPr>
          <w:p w14:paraId="16BE36CA" w14:textId="77777777" w:rsidR="00EF2D2A" w:rsidRDefault="00EF2D2A" w:rsidP="00EF2D2A">
            <w:pPr>
              <w:pStyle w:val="NoSpacing"/>
            </w:pPr>
          </w:p>
        </w:tc>
        <w:tc>
          <w:tcPr>
            <w:tcW w:w="4494" w:type="dxa"/>
            <w:gridSpan w:val="3"/>
          </w:tcPr>
          <w:p w14:paraId="1A489836" w14:textId="77777777" w:rsidR="00EF2D2A" w:rsidRDefault="00EF2D2A" w:rsidP="00EF2D2A">
            <w:pPr>
              <w:pStyle w:val="Organization"/>
              <w:jc w:val="center"/>
            </w:pPr>
            <w:r>
              <w:rPr>
                <w:sz w:val="32"/>
              </w:rPr>
              <w:t>GPU Job</w:t>
            </w:r>
          </w:p>
        </w:tc>
        <w:tc>
          <w:tcPr>
            <w:tcW w:w="273" w:type="dxa"/>
          </w:tcPr>
          <w:p w14:paraId="6E040543" w14:textId="77777777" w:rsidR="00EF2D2A" w:rsidRDefault="00EF2D2A" w:rsidP="00EF2D2A"/>
        </w:tc>
      </w:tr>
      <w:tr w:rsidR="008D7F85" w14:paraId="561181B4" w14:textId="77777777" w:rsidTr="008E5DCE">
        <w:trPr>
          <w:trHeight w:hRule="exact" w:val="1973"/>
        </w:trPr>
        <w:tc>
          <w:tcPr>
            <w:tcW w:w="273" w:type="dxa"/>
          </w:tcPr>
          <w:p w14:paraId="7225B19E" w14:textId="77777777" w:rsidR="008D7F85" w:rsidRDefault="008D7F85" w:rsidP="00B303AE"/>
        </w:tc>
        <w:tc>
          <w:tcPr>
            <w:tcW w:w="4494" w:type="dxa"/>
            <w:gridSpan w:val="3"/>
            <w:vAlign w:val="center"/>
          </w:tcPr>
          <w:p w14:paraId="2B1C00D2" w14:textId="77777777" w:rsidR="008D7F85" w:rsidRPr="003A4E9C" w:rsidRDefault="008D7F85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JOBID ARRAY_J START PARTITION CPUS ST </w:t>
            </w:r>
            <w:r w:rsidRPr="003A4E9C">
              <w:rPr>
                <w:rFonts w:ascii="Consolas" w:hAnsi="Consolas" w:cs="Consolas"/>
              </w:rPr>
              <w:t>NODELIST(REASON)</w:t>
            </w:r>
          </w:p>
          <w:p w14:paraId="6C584D08" w14:textId="09450117" w:rsidR="008D7F85" w:rsidRPr="009F576A" w:rsidRDefault="00BB27E2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75647   75647 09</w:t>
            </w:r>
            <w:r w:rsidR="008D7F85">
              <w:rPr>
                <w:rFonts w:ascii="Consolas" w:hAnsi="Consolas" w:cs="Consolas"/>
              </w:rPr>
              <w:t xml:space="preserve">:14   </w:t>
            </w:r>
            <w:proofErr w:type="spellStart"/>
            <w:r w:rsidR="00145BD4">
              <w:rPr>
                <w:rFonts w:ascii="Consolas" w:hAnsi="Consolas" w:cs="Consolas"/>
              </w:rPr>
              <w:t>gpu</w:t>
            </w:r>
            <w:proofErr w:type="spellEnd"/>
            <w:r w:rsidR="008D7F85">
              <w:rPr>
                <w:rFonts w:ascii="Consolas" w:hAnsi="Consolas" w:cs="Consolas"/>
              </w:rPr>
              <w:t xml:space="preserve"> </w:t>
            </w:r>
            <w:r w:rsidR="00145BD4">
              <w:rPr>
                <w:rFonts w:ascii="Consolas" w:hAnsi="Consolas" w:cs="Consolas"/>
              </w:rPr>
              <w:t>1</w:t>
            </w:r>
            <w:r w:rsidR="00F242EE">
              <w:rPr>
                <w:rFonts w:ascii="Consolas" w:hAnsi="Consolas" w:cs="Consolas"/>
              </w:rPr>
              <w:t>4</w:t>
            </w:r>
            <w:r w:rsidR="008D7F85">
              <w:rPr>
                <w:rFonts w:ascii="Consolas" w:hAnsi="Consolas" w:cs="Consolas"/>
              </w:rPr>
              <w:t xml:space="preserve"> </w:t>
            </w:r>
            <w:proofErr w:type="gramStart"/>
            <w:r w:rsidR="008D7F85">
              <w:rPr>
                <w:rFonts w:ascii="Consolas" w:hAnsi="Consolas" w:cs="Consolas"/>
              </w:rPr>
              <w:t xml:space="preserve">R  </w:t>
            </w:r>
            <w:r w:rsidR="00145BD4">
              <w:rPr>
                <w:rFonts w:ascii="Consolas" w:hAnsi="Consolas" w:cs="Consolas"/>
              </w:rPr>
              <w:t>gpu</w:t>
            </w:r>
            <w:proofErr w:type="gramEnd"/>
            <w:r w:rsidR="00145BD4">
              <w:rPr>
                <w:rFonts w:ascii="Consolas" w:hAnsi="Consolas" w:cs="Consolas"/>
              </w:rPr>
              <w:t>-02</w:t>
            </w:r>
          </w:p>
        </w:tc>
        <w:tc>
          <w:tcPr>
            <w:tcW w:w="273" w:type="dxa"/>
          </w:tcPr>
          <w:p w14:paraId="12901675" w14:textId="77777777" w:rsidR="008D7F85" w:rsidRPr="009F576A" w:rsidRDefault="008D7F85" w:rsidP="00B303AE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273" w:type="dxa"/>
          </w:tcPr>
          <w:p w14:paraId="3CBA455F" w14:textId="77777777" w:rsidR="008D7F85" w:rsidRPr="009F576A" w:rsidRDefault="008D7F85" w:rsidP="00B303AE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4494" w:type="dxa"/>
            <w:gridSpan w:val="3"/>
            <w:vAlign w:val="center"/>
          </w:tcPr>
          <w:p w14:paraId="51041032" w14:textId="77777777" w:rsidR="008D7F85" w:rsidRPr="003A4E9C" w:rsidRDefault="008D7F85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JOBID ARRAY_J START PARTITION CPUS ST </w:t>
            </w:r>
            <w:r w:rsidRPr="003A4E9C">
              <w:rPr>
                <w:rFonts w:ascii="Consolas" w:hAnsi="Consolas" w:cs="Consolas"/>
              </w:rPr>
              <w:t>NODELIST(REASON)</w:t>
            </w:r>
          </w:p>
          <w:p w14:paraId="23EE4155" w14:textId="71E56AF4" w:rsidR="008D7F85" w:rsidRPr="009F576A" w:rsidRDefault="00BB27E2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75635 75635</w:t>
            </w:r>
            <w:r w:rsidR="008D7F85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13</w:t>
            </w:r>
            <w:r w:rsidR="008D7F85">
              <w:rPr>
                <w:rFonts w:ascii="Consolas" w:hAnsi="Consolas" w:cs="Consolas"/>
              </w:rPr>
              <w:t xml:space="preserve">:48 </w:t>
            </w:r>
            <w:proofErr w:type="spellStart"/>
            <w:r>
              <w:rPr>
                <w:rFonts w:ascii="Consolas" w:hAnsi="Consolas" w:cs="Consolas"/>
              </w:rPr>
              <w:t>gpu</w:t>
            </w:r>
            <w:proofErr w:type="spellEnd"/>
            <w:r w:rsidR="008D7F85">
              <w:rPr>
                <w:rFonts w:ascii="Consolas" w:hAnsi="Consolas" w:cs="Consolas"/>
              </w:rPr>
              <w:t xml:space="preserve"> </w:t>
            </w:r>
            <w:r w:rsidR="00145BD4">
              <w:rPr>
                <w:rFonts w:ascii="Consolas" w:hAnsi="Consolas" w:cs="Consolas"/>
              </w:rPr>
              <w:t>1</w:t>
            </w:r>
            <w:r w:rsidR="00F242EE">
              <w:rPr>
                <w:rFonts w:ascii="Consolas" w:hAnsi="Consolas" w:cs="Consolas"/>
              </w:rPr>
              <w:t>4</w:t>
            </w:r>
            <w:r w:rsidR="008D7F85">
              <w:rPr>
                <w:rFonts w:ascii="Consolas" w:hAnsi="Consolas" w:cs="Consolas"/>
              </w:rPr>
              <w:t xml:space="preserve"> </w:t>
            </w:r>
            <w:proofErr w:type="gramStart"/>
            <w:r w:rsidR="008D7F85">
              <w:rPr>
                <w:rFonts w:ascii="Consolas" w:hAnsi="Consolas" w:cs="Consolas"/>
              </w:rPr>
              <w:t xml:space="preserve">R  </w:t>
            </w:r>
            <w:r>
              <w:rPr>
                <w:rFonts w:ascii="Consolas" w:hAnsi="Consolas" w:cs="Consolas"/>
              </w:rPr>
              <w:t>gpu</w:t>
            </w:r>
            <w:proofErr w:type="gramEnd"/>
            <w:r>
              <w:rPr>
                <w:rFonts w:ascii="Consolas" w:hAnsi="Consolas" w:cs="Consolas"/>
              </w:rPr>
              <w:t>-01</w:t>
            </w:r>
          </w:p>
        </w:tc>
        <w:tc>
          <w:tcPr>
            <w:tcW w:w="273" w:type="dxa"/>
          </w:tcPr>
          <w:p w14:paraId="064D1454" w14:textId="77777777" w:rsidR="008D7F85" w:rsidRDefault="008D7F85" w:rsidP="00B303AE"/>
        </w:tc>
      </w:tr>
      <w:tr w:rsidR="008D7F85" w14:paraId="1784A359" w14:textId="77777777" w:rsidTr="008E5DCE">
        <w:trPr>
          <w:trHeight w:hRule="exact" w:val="216"/>
        </w:trPr>
        <w:tc>
          <w:tcPr>
            <w:tcW w:w="273" w:type="dxa"/>
          </w:tcPr>
          <w:p w14:paraId="78A9B027" w14:textId="77777777" w:rsidR="008D7F85" w:rsidRDefault="008D7F85" w:rsidP="00B303AE"/>
        </w:tc>
        <w:tc>
          <w:tcPr>
            <w:tcW w:w="2176" w:type="dxa"/>
          </w:tcPr>
          <w:p w14:paraId="20D7B93D" w14:textId="77777777" w:rsidR="008D7F85" w:rsidRDefault="008D7F85" w:rsidP="00B303AE"/>
        </w:tc>
        <w:tc>
          <w:tcPr>
            <w:tcW w:w="136" w:type="dxa"/>
          </w:tcPr>
          <w:p w14:paraId="0EEA1063" w14:textId="77777777" w:rsidR="008D7F85" w:rsidRDefault="008D7F85" w:rsidP="00B303AE"/>
        </w:tc>
        <w:tc>
          <w:tcPr>
            <w:tcW w:w="2182" w:type="dxa"/>
          </w:tcPr>
          <w:p w14:paraId="4483546C" w14:textId="77777777" w:rsidR="008D7F85" w:rsidRDefault="008D7F85" w:rsidP="00B303AE"/>
        </w:tc>
        <w:tc>
          <w:tcPr>
            <w:tcW w:w="273" w:type="dxa"/>
          </w:tcPr>
          <w:p w14:paraId="7D4A7E62" w14:textId="77777777" w:rsidR="008D7F85" w:rsidRDefault="008D7F85" w:rsidP="00B303AE"/>
        </w:tc>
        <w:tc>
          <w:tcPr>
            <w:tcW w:w="273" w:type="dxa"/>
          </w:tcPr>
          <w:p w14:paraId="2DDF7CEC" w14:textId="77777777" w:rsidR="008D7F85" w:rsidRDefault="008D7F85" w:rsidP="00B303AE"/>
        </w:tc>
        <w:tc>
          <w:tcPr>
            <w:tcW w:w="2176" w:type="dxa"/>
          </w:tcPr>
          <w:p w14:paraId="71C8455E" w14:textId="77777777" w:rsidR="008D7F85" w:rsidRDefault="008D7F85" w:rsidP="00B303AE"/>
        </w:tc>
        <w:tc>
          <w:tcPr>
            <w:tcW w:w="136" w:type="dxa"/>
          </w:tcPr>
          <w:p w14:paraId="2B1A2CF9" w14:textId="77777777" w:rsidR="008D7F85" w:rsidRDefault="008D7F85" w:rsidP="00B303AE"/>
        </w:tc>
        <w:tc>
          <w:tcPr>
            <w:tcW w:w="2182" w:type="dxa"/>
          </w:tcPr>
          <w:p w14:paraId="263C0FD2" w14:textId="77777777" w:rsidR="008D7F85" w:rsidRDefault="008D7F85" w:rsidP="00B303AE"/>
        </w:tc>
        <w:tc>
          <w:tcPr>
            <w:tcW w:w="273" w:type="dxa"/>
          </w:tcPr>
          <w:p w14:paraId="6937AA14" w14:textId="77777777" w:rsidR="008D7F85" w:rsidRDefault="008D7F85" w:rsidP="00B303AE"/>
        </w:tc>
      </w:tr>
      <w:tr w:rsidR="00B303AE" w14:paraId="47289A49" w14:textId="77777777" w:rsidTr="008E5DCE">
        <w:trPr>
          <w:trHeight w:hRule="exact" w:val="216"/>
        </w:trPr>
        <w:tc>
          <w:tcPr>
            <w:tcW w:w="273" w:type="dxa"/>
          </w:tcPr>
          <w:p w14:paraId="3BC64AA5" w14:textId="77777777" w:rsidR="00B303AE" w:rsidRDefault="00B303AE" w:rsidP="00B303AE"/>
          <w:p w14:paraId="114675C0" w14:textId="77777777" w:rsidR="00B303AE" w:rsidRDefault="00B303AE" w:rsidP="00B303AE"/>
          <w:p w14:paraId="2136F10E" w14:textId="412A5D34" w:rsidR="00B303AE" w:rsidRDefault="00B303AE" w:rsidP="00B303AE"/>
        </w:tc>
        <w:tc>
          <w:tcPr>
            <w:tcW w:w="2176" w:type="dxa"/>
          </w:tcPr>
          <w:p w14:paraId="53CA5990" w14:textId="77777777" w:rsidR="00B303AE" w:rsidRDefault="00B303AE" w:rsidP="00B303AE"/>
        </w:tc>
        <w:tc>
          <w:tcPr>
            <w:tcW w:w="136" w:type="dxa"/>
          </w:tcPr>
          <w:p w14:paraId="14DABAFD" w14:textId="77777777" w:rsidR="00B303AE" w:rsidRDefault="00B303AE" w:rsidP="00B303AE"/>
        </w:tc>
        <w:tc>
          <w:tcPr>
            <w:tcW w:w="2182" w:type="dxa"/>
          </w:tcPr>
          <w:p w14:paraId="26442EF0" w14:textId="77777777" w:rsidR="00B303AE" w:rsidRDefault="00B303AE" w:rsidP="00B303AE"/>
        </w:tc>
        <w:tc>
          <w:tcPr>
            <w:tcW w:w="273" w:type="dxa"/>
          </w:tcPr>
          <w:p w14:paraId="20C97B6A" w14:textId="77777777" w:rsidR="00B303AE" w:rsidRDefault="00B303AE" w:rsidP="00B303AE"/>
        </w:tc>
        <w:tc>
          <w:tcPr>
            <w:tcW w:w="273" w:type="dxa"/>
          </w:tcPr>
          <w:p w14:paraId="6C905D42" w14:textId="77777777" w:rsidR="00B303AE" w:rsidRDefault="00B303AE" w:rsidP="00B303AE"/>
        </w:tc>
        <w:tc>
          <w:tcPr>
            <w:tcW w:w="2176" w:type="dxa"/>
          </w:tcPr>
          <w:p w14:paraId="79569F50" w14:textId="77777777" w:rsidR="00B303AE" w:rsidRDefault="00B303AE" w:rsidP="00B303AE"/>
        </w:tc>
        <w:tc>
          <w:tcPr>
            <w:tcW w:w="136" w:type="dxa"/>
          </w:tcPr>
          <w:p w14:paraId="0B2AC776" w14:textId="77777777" w:rsidR="00B303AE" w:rsidRDefault="00B303AE" w:rsidP="00B303AE"/>
        </w:tc>
        <w:tc>
          <w:tcPr>
            <w:tcW w:w="2182" w:type="dxa"/>
          </w:tcPr>
          <w:p w14:paraId="0332B60A" w14:textId="77777777" w:rsidR="00B303AE" w:rsidRDefault="00B303AE" w:rsidP="00B303AE"/>
        </w:tc>
        <w:tc>
          <w:tcPr>
            <w:tcW w:w="273" w:type="dxa"/>
          </w:tcPr>
          <w:p w14:paraId="4B7E4BA3" w14:textId="77777777" w:rsidR="00B303AE" w:rsidRDefault="00B303AE" w:rsidP="00B303AE"/>
        </w:tc>
      </w:tr>
      <w:tr w:rsidR="00B303AE" w14:paraId="78BC76A2" w14:textId="77777777" w:rsidTr="00B303AE">
        <w:trPr>
          <w:trHeight w:hRule="exact" w:val="288"/>
        </w:trPr>
        <w:tc>
          <w:tcPr>
            <w:tcW w:w="273" w:type="dxa"/>
          </w:tcPr>
          <w:p w14:paraId="572002C4" w14:textId="77777777" w:rsidR="00B303AE" w:rsidRDefault="00B303AE" w:rsidP="00B303AE"/>
        </w:tc>
        <w:tc>
          <w:tcPr>
            <w:tcW w:w="2176" w:type="dxa"/>
          </w:tcPr>
          <w:p w14:paraId="02170601" w14:textId="77777777" w:rsidR="00B303AE" w:rsidRDefault="00B303AE" w:rsidP="00B303AE"/>
        </w:tc>
        <w:tc>
          <w:tcPr>
            <w:tcW w:w="136" w:type="dxa"/>
          </w:tcPr>
          <w:p w14:paraId="484DFDF3" w14:textId="77777777" w:rsidR="00B303AE" w:rsidRDefault="00B303AE" w:rsidP="00B303AE"/>
        </w:tc>
        <w:tc>
          <w:tcPr>
            <w:tcW w:w="2182" w:type="dxa"/>
          </w:tcPr>
          <w:p w14:paraId="731425D9" w14:textId="77777777" w:rsidR="00B303AE" w:rsidRDefault="00B303AE" w:rsidP="00B303AE"/>
        </w:tc>
        <w:tc>
          <w:tcPr>
            <w:tcW w:w="273" w:type="dxa"/>
          </w:tcPr>
          <w:p w14:paraId="66FCED1E" w14:textId="77777777" w:rsidR="00B303AE" w:rsidRDefault="00B303AE" w:rsidP="00B303AE"/>
        </w:tc>
        <w:tc>
          <w:tcPr>
            <w:tcW w:w="273" w:type="dxa"/>
          </w:tcPr>
          <w:p w14:paraId="10217856" w14:textId="77777777" w:rsidR="00B303AE" w:rsidRDefault="00B303AE" w:rsidP="00B303AE"/>
        </w:tc>
        <w:tc>
          <w:tcPr>
            <w:tcW w:w="2176" w:type="dxa"/>
          </w:tcPr>
          <w:p w14:paraId="6F1225F3" w14:textId="77777777" w:rsidR="00B303AE" w:rsidRDefault="00B303AE" w:rsidP="00B303AE"/>
        </w:tc>
        <w:tc>
          <w:tcPr>
            <w:tcW w:w="136" w:type="dxa"/>
          </w:tcPr>
          <w:p w14:paraId="2646C9A6" w14:textId="77777777" w:rsidR="00B303AE" w:rsidRDefault="00B303AE" w:rsidP="00B303AE"/>
        </w:tc>
        <w:tc>
          <w:tcPr>
            <w:tcW w:w="2182" w:type="dxa"/>
          </w:tcPr>
          <w:p w14:paraId="04B2AE37" w14:textId="77777777" w:rsidR="00B303AE" w:rsidRDefault="00B303AE" w:rsidP="00B303AE"/>
        </w:tc>
        <w:tc>
          <w:tcPr>
            <w:tcW w:w="273" w:type="dxa"/>
          </w:tcPr>
          <w:p w14:paraId="55D21D57" w14:textId="77777777" w:rsidR="00B303AE" w:rsidRDefault="00B303AE" w:rsidP="00B303AE"/>
        </w:tc>
      </w:tr>
      <w:tr w:rsidR="00B303AE" w14:paraId="5CE9CBAF" w14:textId="77777777" w:rsidTr="00B303AE">
        <w:trPr>
          <w:trHeight w:hRule="exact" w:val="403"/>
        </w:trPr>
        <w:tc>
          <w:tcPr>
            <w:tcW w:w="273" w:type="dxa"/>
          </w:tcPr>
          <w:p w14:paraId="7120117F" w14:textId="77777777" w:rsidR="00B303AE" w:rsidRDefault="00B303AE" w:rsidP="00B303AE">
            <w:pPr>
              <w:pStyle w:val="NoSpacing"/>
            </w:pPr>
          </w:p>
        </w:tc>
        <w:tc>
          <w:tcPr>
            <w:tcW w:w="4494" w:type="dxa"/>
            <w:gridSpan w:val="3"/>
          </w:tcPr>
          <w:p w14:paraId="764C1DA9" w14:textId="069BFAC3" w:rsidR="00B303AE" w:rsidRDefault="00B303AE" w:rsidP="00B303AE">
            <w:pPr>
              <w:pStyle w:val="Organization"/>
              <w:jc w:val="center"/>
            </w:pPr>
            <w:proofErr w:type="spellStart"/>
            <w:r>
              <w:rPr>
                <w:sz w:val="32"/>
              </w:rPr>
              <w:t>LLMapReduce</w:t>
            </w:r>
            <w:proofErr w:type="spellEnd"/>
            <w:r>
              <w:rPr>
                <w:sz w:val="32"/>
              </w:rPr>
              <w:t xml:space="preserve"> (Map Step)</w:t>
            </w:r>
          </w:p>
        </w:tc>
        <w:tc>
          <w:tcPr>
            <w:tcW w:w="273" w:type="dxa"/>
          </w:tcPr>
          <w:p w14:paraId="611AC538" w14:textId="77777777" w:rsidR="00B303AE" w:rsidRDefault="00B303AE" w:rsidP="00B303AE">
            <w:pPr>
              <w:pStyle w:val="NoSpacing"/>
            </w:pPr>
          </w:p>
        </w:tc>
        <w:tc>
          <w:tcPr>
            <w:tcW w:w="273" w:type="dxa"/>
          </w:tcPr>
          <w:p w14:paraId="5B0CD3AD" w14:textId="77777777" w:rsidR="00B303AE" w:rsidRDefault="00B303AE" w:rsidP="00B303AE">
            <w:pPr>
              <w:pStyle w:val="NoSpacing"/>
            </w:pPr>
          </w:p>
        </w:tc>
        <w:tc>
          <w:tcPr>
            <w:tcW w:w="4494" w:type="dxa"/>
            <w:gridSpan w:val="3"/>
          </w:tcPr>
          <w:p w14:paraId="162187FD" w14:textId="112E320C" w:rsidR="00B303AE" w:rsidRDefault="00B303AE" w:rsidP="00B303AE">
            <w:pPr>
              <w:pStyle w:val="Organization"/>
              <w:jc w:val="center"/>
            </w:pPr>
            <w:proofErr w:type="spellStart"/>
            <w:r>
              <w:rPr>
                <w:sz w:val="32"/>
              </w:rPr>
              <w:t>LLMapReduce</w:t>
            </w:r>
            <w:proofErr w:type="spellEnd"/>
            <w:r>
              <w:rPr>
                <w:sz w:val="32"/>
              </w:rPr>
              <w:t xml:space="preserve"> (Reduce Step)</w:t>
            </w:r>
          </w:p>
        </w:tc>
        <w:tc>
          <w:tcPr>
            <w:tcW w:w="273" w:type="dxa"/>
          </w:tcPr>
          <w:p w14:paraId="1F6ABD38" w14:textId="77777777" w:rsidR="00B303AE" w:rsidRDefault="00B303AE" w:rsidP="00B303AE">
            <w:pPr>
              <w:pStyle w:val="NoSpacing"/>
            </w:pPr>
          </w:p>
        </w:tc>
      </w:tr>
      <w:tr w:rsidR="00B303AE" w14:paraId="511090FB" w14:textId="77777777" w:rsidTr="00B303AE">
        <w:trPr>
          <w:trHeight w:hRule="exact" w:val="757"/>
        </w:trPr>
        <w:tc>
          <w:tcPr>
            <w:tcW w:w="273" w:type="dxa"/>
          </w:tcPr>
          <w:p w14:paraId="1037D736" w14:textId="77777777" w:rsidR="00B303AE" w:rsidRDefault="00B303AE" w:rsidP="00B303AE"/>
        </w:tc>
        <w:tc>
          <w:tcPr>
            <w:tcW w:w="4494" w:type="dxa"/>
            <w:gridSpan w:val="3"/>
          </w:tcPr>
          <w:p w14:paraId="3442BBD2" w14:textId="77777777" w:rsidR="00B303AE" w:rsidRDefault="00B303AE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Number of Tasks: 4</w:t>
            </w:r>
          </w:p>
          <w:p w14:paraId="7F2C295F" w14:textId="77777777" w:rsidR="00B303AE" w:rsidRDefault="00B303AE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Cores per Task: 2</w:t>
            </w:r>
          </w:p>
          <w:p w14:paraId="7C1934A5" w14:textId="77777777" w:rsidR="00B303AE" w:rsidRPr="00954435" w:rsidRDefault="00B303AE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</w:p>
        </w:tc>
        <w:tc>
          <w:tcPr>
            <w:tcW w:w="273" w:type="dxa"/>
          </w:tcPr>
          <w:p w14:paraId="6E0594DA" w14:textId="77777777" w:rsidR="00B303AE" w:rsidRDefault="00B303AE" w:rsidP="00B303AE"/>
        </w:tc>
        <w:tc>
          <w:tcPr>
            <w:tcW w:w="273" w:type="dxa"/>
          </w:tcPr>
          <w:p w14:paraId="672C5339" w14:textId="77777777" w:rsidR="00B303AE" w:rsidRDefault="00B303AE" w:rsidP="00B303AE"/>
        </w:tc>
        <w:tc>
          <w:tcPr>
            <w:tcW w:w="4494" w:type="dxa"/>
            <w:gridSpan w:val="3"/>
          </w:tcPr>
          <w:p w14:paraId="5C3C29A8" w14:textId="77777777" w:rsidR="00B303AE" w:rsidRDefault="00B303AE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Number of Tasks: 1</w:t>
            </w:r>
          </w:p>
          <w:p w14:paraId="0B16ED86" w14:textId="77777777" w:rsidR="00B303AE" w:rsidRDefault="00B303AE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Cores per Task: 1</w:t>
            </w:r>
          </w:p>
          <w:p w14:paraId="4055B63E" w14:textId="09A2D8D8" w:rsidR="00B303AE" w:rsidRDefault="00B303AE" w:rsidP="00B303AE">
            <w:r w:rsidRPr="009F576A">
              <w:rPr>
                <w:b/>
              </w:rPr>
              <w:t>Dependency on map step completion</w:t>
            </w:r>
          </w:p>
        </w:tc>
        <w:tc>
          <w:tcPr>
            <w:tcW w:w="273" w:type="dxa"/>
          </w:tcPr>
          <w:p w14:paraId="333D486F" w14:textId="77777777" w:rsidR="00B303AE" w:rsidRDefault="00B303AE" w:rsidP="00B303AE"/>
        </w:tc>
      </w:tr>
      <w:tr w:rsidR="00B303AE" w14:paraId="5A84E5DE" w14:textId="77777777" w:rsidTr="00B303AE">
        <w:trPr>
          <w:trHeight w:hRule="exact" w:val="1210"/>
        </w:trPr>
        <w:tc>
          <w:tcPr>
            <w:tcW w:w="273" w:type="dxa"/>
          </w:tcPr>
          <w:p w14:paraId="0396D20B" w14:textId="77777777" w:rsidR="00B303AE" w:rsidRDefault="00B303AE" w:rsidP="00B303AE"/>
        </w:tc>
        <w:tc>
          <w:tcPr>
            <w:tcW w:w="4494" w:type="dxa"/>
            <w:gridSpan w:val="3"/>
            <w:vAlign w:val="center"/>
          </w:tcPr>
          <w:p w14:paraId="7A9BDFD6" w14:textId="57FC0339" w:rsidR="00B303AE" w:rsidRPr="009F576A" w:rsidRDefault="00B303AE" w:rsidP="00B303AE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LLMapReduce</w:t>
            </w:r>
            <w:proofErr w:type="spellEnd"/>
            <w:r>
              <w:rPr>
                <w:rFonts w:ascii="Consolas" w:hAnsi="Consolas" w:cs="Consolas"/>
              </w:rPr>
              <w:t xml:space="preserve"> --mapper mapper.sh --reducer reducer.sh --input </w:t>
            </w:r>
            <w:proofErr w:type="spellStart"/>
            <w:r>
              <w:rPr>
                <w:rFonts w:ascii="Consolas" w:hAnsi="Consolas" w:cs="Consolas"/>
              </w:rPr>
              <w:t>myfiles</w:t>
            </w:r>
            <w:proofErr w:type="spellEnd"/>
            <w:r>
              <w:rPr>
                <w:rFonts w:ascii="Consolas" w:hAnsi="Consolas" w:cs="Consolas"/>
              </w:rPr>
              <w:t xml:space="preserve"> --output </w:t>
            </w:r>
            <w:proofErr w:type="spellStart"/>
            <w:r>
              <w:rPr>
                <w:rFonts w:ascii="Consolas" w:hAnsi="Consolas" w:cs="Consolas"/>
              </w:rPr>
              <w:t>myoutput</w:t>
            </w:r>
            <w:proofErr w:type="spellEnd"/>
            <w:r>
              <w:rPr>
                <w:rFonts w:ascii="Consolas" w:hAnsi="Consolas" w:cs="Consolas"/>
              </w:rPr>
              <w:t xml:space="preserve"> --np=4 --</w:t>
            </w:r>
            <w:proofErr w:type="spellStart"/>
            <w:r w:rsidRPr="00B303AE">
              <w:rPr>
                <w:rFonts w:ascii="Consolas" w:hAnsi="Consolas" w:cs="Consolas"/>
              </w:rPr>
              <w:t>slotsPerTask</w:t>
            </w:r>
            <w:proofErr w:type="spellEnd"/>
            <w:r>
              <w:rPr>
                <w:rFonts w:ascii="Consolas" w:hAnsi="Consolas" w:cs="Consolas"/>
              </w:rPr>
              <w:t>=2</w:t>
            </w:r>
          </w:p>
        </w:tc>
        <w:tc>
          <w:tcPr>
            <w:tcW w:w="273" w:type="dxa"/>
          </w:tcPr>
          <w:p w14:paraId="48E708CE" w14:textId="77777777" w:rsidR="00B303AE" w:rsidRPr="009F576A" w:rsidRDefault="00B303AE" w:rsidP="00B303AE">
            <w:pPr>
              <w:rPr>
                <w:rFonts w:ascii="Consolas" w:hAnsi="Consolas" w:cs="Consolas"/>
              </w:rPr>
            </w:pPr>
          </w:p>
        </w:tc>
        <w:tc>
          <w:tcPr>
            <w:tcW w:w="273" w:type="dxa"/>
          </w:tcPr>
          <w:p w14:paraId="6249AE9C" w14:textId="77777777" w:rsidR="00B303AE" w:rsidRPr="009F576A" w:rsidRDefault="00B303AE" w:rsidP="00B303AE">
            <w:pPr>
              <w:rPr>
                <w:rFonts w:ascii="Consolas" w:hAnsi="Consolas" w:cs="Consolas"/>
              </w:rPr>
            </w:pPr>
          </w:p>
        </w:tc>
        <w:tc>
          <w:tcPr>
            <w:tcW w:w="4494" w:type="dxa"/>
            <w:gridSpan w:val="3"/>
            <w:vAlign w:val="center"/>
          </w:tcPr>
          <w:p w14:paraId="73129191" w14:textId="7EC33C4E" w:rsidR="00B303AE" w:rsidRPr="009F576A" w:rsidRDefault="00B303AE" w:rsidP="00B303AE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LLMapReduce</w:t>
            </w:r>
            <w:proofErr w:type="spellEnd"/>
            <w:r>
              <w:rPr>
                <w:rFonts w:ascii="Consolas" w:hAnsi="Consolas" w:cs="Consolas"/>
              </w:rPr>
              <w:t xml:space="preserve"> --mapper mapper.sh --reducer reducer.sh --input </w:t>
            </w:r>
            <w:proofErr w:type="spellStart"/>
            <w:r>
              <w:rPr>
                <w:rFonts w:ascii="Consolas" w:hAnsi="Consolas" w:cs="Consolas"/>
              </w:rPr>
              <w:t>myfiles</w:t>
            </w:r>
            <w:proofErr w:type="spellEnd"/>
            <w:r>
              <w:rPr>
                <w:rFonts w:ascii="Consolas" w:hAnsi="Consolas" w:cs="Consolas"/>
              </w:rPr>
              <w:t xml:space="preserve"> --output </w:t>
            </w:r>
            <w:proofErr w:type="spellStart"/>
            <w:r>
              <w:rPr>
                <w:rFonts w:ascii="Consolas" w:hAnsi="Consolas" w:cs="Consolas"/>
              </w:rPr>
              <w:t>myoutput</w:t>
            </w:r>
            <w:proofErr w:type="spellEnd"/>
            <w:r>
              <w:rPr>
                <w:rFonts w:ascii="Consolas" w:hAnsi="Consolas" w:cs="Consolas"/>
              </w:rPr>
              <w:t xml:space="preserve"> --np=4 --</w:t>
            </w:r>
            <w:proofErr w:type="spellStart"/>
            <w:r w:rsidRPr="00B303AE">
              <w:rPr>
                <w:rFonts w:ascii="Consolas" w:hAnsi="Consolas" w:cs="Consolas"/>
              </w:rPr>
              <w:t>slotsPerTask</w:t>
            </w:r>
            <w:proofErr w:type="spellEnd"/>
            <w:r>
              <w:rPr>
                <w:rFonts w:ascii="Consolas" w:hAnsi="Consolas" w:cs="Consolas"/>
              </w:rPr>
              <w:t>=2</w:t>
            </w:r>
          </w:p>
        </w:tc>
        <w:tc>
          <w:tcPr>
            <w:tcW w:w="273" w:type="dxa"/>
          </w:tcPr>
          <w:p w14:paraId="2A675DC4" w14:textId="77777777" w:rsidR="00B303AE" w:rsidRDefault="00B303AE" w:rsidP="00B303AE"/>
        </w:tc>
      </w:tr>
      <w:tr w:rsidR="00B303AE" w14:paraId="0BF2D0A7" w14:textId="77777777" w:rsidTr="00B303AE">
        <w:trPr>
          <w:trHeight w:hRule="exact" w:val="216"/>
        </w:trPr>
        <w:tc>
          <w:tcPr>
            <w:tcW w:w="273" w:type="dxa"/>
          </w:tcPr>
          <w:p w14:paraId="3773624C" w14:textId="77777777" w:rsidR="00B303AE" w:rsidRDefault="00B303AE" w:rsidP="00B303AE"/>
        </w:tc>
        <w:tc>
          <w:tcPr>
            <w:tcW w:w="2176" w:type="dxa"/>
          </w:tcPr>
          <w:p w14:paraId="608EBF9F" w14:textId="77777777" w:rsidR="00B303AE" w:rsidRDefault="00B303AE" w:rsidP="00B303AE"/>
        </w:tc>
        <w:tc>
          <w:tcPr>
            <w:tcW w:w="136" w:type="dxa"/>
          </w:tcPr>
          <w:p w14:paraId="5F5A1193" w14:textId="77777777" w:rsidR="00B303AE" w:rsidRDefault="00B303AE" w:rsidP="00B303AE"/>
        </w:tc>
        <w:tc>
          <w:tcPr>
            <w:tcW w:w="2182" w:type="dxa"/>
          </w:tcPr>
          <w:p w14:paraId="1D6113F0" w14:textId="77777777" w:rsidR="00B303AE" w:rsidRDefault="00B303AE" w:rsidP="00B303AE"/>
        </w:tc>
        <w:tc>
          <w:tcPr>
            <w:tcW w:w="273" w:type="dxa"/>
          </w:tcPr>
          <w:p w14:paraId="3046A85E" w14:textId="77777777" w:rsidR="00B303AE" w:rsidRDefault="00B303AE" w:rsidP="00B303AE"/>
        </w:tc>
        <w:tc>
          <w:tcPr>
            <w:tcW w:w="273" w:type="dxa"/>
          </w:tcPr>
          <w:p w14:paraId="21B5F13F" w14:textId="77777777" w:rsidR="00B303AE" w:rsidRDefault="00B303AE" w:rsidP="00B303AE"/>
        </w:tc>
        <w:tc>
          <w:tcPr>
            <w:tcW w:w="2176" w:type="dxa"/>
          </w:tcPr>
          <w:p w14:paraId="5BF4C238" w14:textId="77777777" w:rsidR="00B303AE" w:rsidRDefault="00B303AE" w:rsidP="00B303AE"/>
        </w:tc>
        <w:tc>
          <w:tcPr>
            <w:tcW w:w="136" w:type="dxa"/>
          </w:tcPr>
          <w:p w14:paraId="57CBD15C" w14:textId="77777777" w:rsidR="00B303AE" w:rsidRDefault="00B303AE" w:rsidP="00B303AE"/>
        </w:tc>
        <w:tc>
          <w:tcPr>
            <w:tcW w:w="2182" w:type="dxa"/>
          </w:tcPr>
          <w:p w14:paraId="412B894B" w14:textId="77777777" w:rsidR="00B303AE" w:rsidRDefault="00B303AE" w:rsidP="00B303AE"/>
        </w:tc>
        <w:tc>
          <w:tcPr>
            <w:tcW w:w="273" w:type="dxa"/>
          </w:tcPr>
          <w:p w14:paraId="3E3ED80A" w14:textId="77777777" w:rsidR="00B303AE" w:rsidRDefault="00B303AE" w:rsidP="00B303AE"/>
        </w:tc>
      </w:tr>
      <w:tr w:rsidR="00B303AE" w14:paraId="17879242" w14:textId="77777777" w:rsidTr="00B303AE">
        <w:trPr>
          <w:trHeight w:hRule="exact" w:val="288"/>
        </w:trPr>
        <w:tc>
          <w:tcPr>
            <w:tcW w:w="273" w:type="dxa"/>
          </w:tcPr>
          <w:p w14:paraId="7D3B420C" w14:textId="77777777" w:rsidR="00B303AE" w:rsidRDefault="00B303AE" w:rsidP="00B303AE"/>
        </w:tc>
        <w:tc>
          <w:tcPr>
            <w:tcW w:w="2176" w:type="dxa"/>
          </w:tcPr>
          <w:p w14:paraId="6561CD14" w14:textId="77777777" w:rsidR="00B303AE" w:rsidRDefault="00B303AE" w:rsidP="00B303AE"/>
        </w:tc>
        <w:tc>
          <w:tcPr>
            <w:tcW w:w="136" w:type="dxa"/>
          </w:tcPr>
          <w:p w14:paraId="740568E1" w14:textId="77777777" w:rsidR="00B303AE" w:rsidRDefault="00B303AE" w:rsidP="00B303AE"/>
        </w:tc>
        <w:tc>
          <w:tcPr>
            <w:tcW w:w="2182" w:type="dxa"/>
          </w:tcPr>
          <w:p w14:paraId="0E95802B" w14:textId="77777777" w:rsidR="00B303AE" w:rsidRDefault="00B303AE" w:rsidP="00B303AE"/>
        </w:tc>
        <w:tc>
          <w:tcPr>
            <w:tcW w:w="273" w:type="dxa"/>
          </w:tcPr>
          <w:p w14:paraId="1862B1FD" w14:textId="77777777" w:rsidR="00B303AE" w:rsidRDefault="00B303AE" w:rsidP="00B303AE"/>
        </w:tc>
        <w:tc>
          <w:tcPr>
            <w:tcW w:w="273" w:type="dxa"/>
          </w:tcPr>
          <w:p w14:paraId="1D52EB83" w14:textId="77777777" w:rsidR="00B303AE" w:rsidRDefault="00B303AE" w:rsidP="00B303AE"/>
        </w:tc>
        <w:tc>
          <w:tcPr>
            <w:tcW w:w="2176" w:type="dxa"/>
          </w:tcPr>
          <w:p w14:paraId="1121C7B3" w14:textId="77777777" w:rsidR="00B303AE" w:rsidRDefault="00B303AE" w:rsidP="00B303AE"/>
        </w:tc>
        <w:tc>
          <w:tcPr>
            <w:tcW w:w="136" w:type="dxa"/>
          </w:tcPr>
          <w:p w14:paraId="57F6DFF7" w14:textId="77777777" w:rsidR="00B303AE" w:rsidRDefault="00B303AE" w:rsidP="00B303AE"/>
        </w:tc>
        <w:tc>
          <w:tcPr>
            <w:tcW w:w="2182" w:type="dxa"/>
          </w:tcPr>
          <w:p w14:paraId="34FADA94" w14:textId="77777777" w:rsidR="00B303AE" w:rsidRDefault="00B303AE" w:rsidP="00B303AE"/>
        </w:tc>
        <w:tc>
          <w:tcPr>
            <w:tcW w:w="273" w:type="dxa"/>
          </w:tcPr>
          <w:p w14:paraId="16A01D0F" w14:textId="77777777" w:rsidR="00B303AE" w:rsidRDefault="00B303AE" w:rsidP="00B303AE"/>
        </w:tc>
      </w:tr>
      <w:tr w:rsidR="00B303AE" w14:paraId="630AC5EE" w14:textId="77777777" w:rsidTr="00B303AE">
        <w:trPr>
          <w:trHeight w:hRule="exact" w:val="403"/>
        </w:trPr>
        <w:tc>
          <w:tcPr>
            <w:tcW w:w="273" w:type="dxa"/>
          </w:tcPr>
          <w:p w14:paraId="47029E3B" w14:textId="77777777" w:rsidR="00B303AE" w:rsidRDefault="00B303AE" w:rsidP="00B303AE"/>
        </w:tc>
        <w:tc>
          <w:tcPr>
            <w:tcW w:w="4494" w:type="dxa"/>
            <w:gridSpan w:val="3"/>
          </w:tcPr>
          <w:p w14:paraId="4A7D1660" w14:textId="3B0E9BBF" w:rsidR="00B303AE" w:rsidRDefault="00B303AE" w:rsidP="00B303AE">
            <w:pPr>
              <w:pStyle w:val="Organization"/>
              <w:jc w:val="center"/>
            </w:pPr>
            <w:proofErr w:type="spellStart"/>
            <w:r>
              <w:rPr>
                <w:sz w:val="32"/>
              </w:rPr>
              <w:t>LLMapReduce</w:t>
            </w:r>
            <w:proofErr w:type="spellEnd"/>
            <w:r>
              <w:rPr>
                <w:sz w:val="32"/>
              </w:rPr>
              <w:t xml:space="preserve"> (Map Step)</w:t>
            </w:r>
          </w:p>
        </w:tc>
        <w:tc>
          <w:tcPr>
            <w:tcW w:w="273" w:type="dxa"/>
          </w:tcPr>
          <w:p w14:paraId="3BD02BA7" w14:textId="77777777" w:rsidR="00B303AE" w:rsidRDefault="00B303AE" w:rsidP="00B303AE">
            <w:pPr>
              <w:pStyle w:val="NoSpacing"/>
            </w:pPr>
          </w:p>
        </w:tc>
        <w:tc>
          <w:tcPr>
            <w:tcW w:w="273" w:type="dxa"/>
          </w:tcPr>
          <w:p w14:paraId="3C278A26" w14:textId="77777777" w:rsidR="00B303AE" w:rsidRDefault="00B303AE" w:rsidP="00B303AE">
            <w:pPr>
              <w:pStyle w:val="NoSpacing"/>
            </w:pPr>
          </w:p>
        </w:tc>
        <w:tc>
          <w:tcPr>
            <w:tcW w:w="4494" w:type="dxa"/>
            <w:gridSpan w:val="3"/>
          </w:tcPr>
          <w:p w14:paraId="53EB9D89" w14:textId="6C2E744F" w:rsidR="00B303AE" w:rsidRDefault="00B303AE" w:rsidP="00B303AE">
            <w:pPr>
              <w:pStyle w:val="Organization"/>
              <w:jc w:val="center"/>
            </w:pPr>
            <w:proofErr w:type="spellStart"/>
            <w:r>
              <w:rPr>
                <w:sz w:val="32"/>
              </w:rPr>
              <w:t>LLMapReduce</w:t>
            </w:r>
            <w:proofErr w:type="spellEnd"/>
            <w:r>
              <w:rPr>
                <w:sz w:val="32"/>
              </w:rPr>
              <w:t xml:space="preserve"> (Reduce Step)</w:t>
            </w:r>
          </w:p>
        </w:tc>
        <w:tc>
          <w:tcPr>
            <w:tcW w:w="273" w:type="dxa"/>
          </w:tcPr>
          <w:p w14:paraId="1107606C" w14:textId="77777777" w:rsidR="00B303AE" w:rsidRDefault="00B303AE" w:rsidP="00B303AE"/>
        </w:tc>
      </w:tr>
      <w:tr w:rsidR="00B303AE" w14:paraId="7360D27F" w14:textId="77777777" w:rsidTr="00B303AE">
        <w:trPr>
          <w:trHeight w:hRule="exact" w:val="763"/>
        </w:trPr>
        <w:tc>
          <w:tcPr>
            <w:tcW w:w="273" w:type="dxa"/>
          </w:tcPr>
          <w:p w14:paraId="2F582C3B" w14:textId="77777777" w:rsidR="00B303AE" w:rsidRDefault="00B303AE" w:rsidP="00B303AE"/>
        </w:tc>
        <w:tc>
          <w:tcPr>
            <w:tcW w:w="4494" w:type="dxa"/>
            <w:gridSpan w:val="3"/>
          </w:tcPr>
          <w:p w14:paraId="4D30F881" w14:textId="77777777" w:rsidR="00B303AE" w:rsidRDefault="00B303AE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Number of Tasks: 4</w:t>
            </w:r>
          </w:p>
          <w:p w14:paraId="6ABA45CD" w14:textId="77777777" w:rsidR="00B303AE" w:rsidRDefault="00B303AE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Cores per Task: 2</w:t>
            </w:r>
          </w:p>
          <w:p w14:paraId="2F38AC27" w14:textId="77777777" w:rsidR="00B303AE" w:rsidRPr="00954435" w:rsidRDefault="00B303AE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</w:p>
        </w:tc>
        <w:tc>
          <w:tcPr>
            <w:tcW w:w="273" w:type="dxa"/>
          </w:tcPr>
          <w:p w14:paraId="2C311C7A" w14:textId="77777777" w:rsidR="00B303AE" w:rsidRDefault="00B303AE" w:rsidP="00B303AE"/>
        </w:tc>
        <w:tc>
          <w:tcPr>
            <w:tcW w:w="273" w:type="dxa"/>
          </w:tcPr>
          <w:p w14:paraId="731E32A8" w14:textId="77777777" w:rsidR="00B303AE" w:rsidRDefault="00B303AE" w:rsidP="00B303AE"/>
        </w:tc>
        <w:tc>
          <w:tcPr>
            <w:tcW w:w="4494" w:type="dxa"/>
            <w:gridSpan w:val="3"/>
          </w:tcPr>
          <w:p w14:paraId="0714BA9E" w14:textId="77777777" w:rsidR="00B303AE" w:rsidRDefault="00B303AE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Number of Tasks: 1</w:t>
            </w:r>
          </w:p>
          <w:p w14:paraId="4147FD84" w14:textId="77777777" w:rsidR="00B303AE" w:rsidRDefault="00B303AE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Cores per Task: 1</w:t>
            </w:r>
          </w:p>
          <w:p w14:paraId="603BAFDB" w14:textId="01D57AB0" w:rsidR="00B303AE" w:rsidRDefault="00B303AE" w:rsidP="00B303AE">
            <w:r w:rsidRPr="009F576A">
              <w:rPr>
                <w:b/>
              </w:rPr>
              <w:t>Dependency on map step completion</w:t>
            </w:r>
          </w:p>
        </w:tc>
        <w:tc>
          <w:tcPr>
            <w:tcW w:w="273" w:type="dxa"/>
          </w:tcPr>
          <w:p w14:paraId="6CD646A3" w14:textId="77777777" w:rsidR="00B303AE" w:rsidRDefault="00B303AE" w:rsidP="00B303AE"/>
        </w:tc>
      </w:tr>
      <w:tr w:rsidR="00B303AE" w14:paraId="2179A802" w14:textId="77777777" w:rsidTr="00B303AE">
        <w:trPr>
          <w:trHeight w:hRule="exact" w:val="1210"/>
        </w:trPr>
        <w:tc>
          <w:tcPr>
            <w:tcW w:w="273" w:type="dxa"/>
          </w:tcPr>
          <w:p w14:paraId="647858EE" w14:textId="77777777" w:rsidR="00B303AE" w:rsidRDefault="00B303AE" w:rsidP="00B303AE"/>
        </w:tc>
        <w:tc>
          <w:tcPr>
            <w:tcW w:w="4494" w:type="dxa"/>
            <w:gridSpan w:val="3"/>
            <w:vAlign w:val="center"/>
          </w:tcPr>
          <w:p w14:paraId="78ACA123" w14:textId="554876C5" w:rsidR="00B303AE" w:rsidRPr="009F576A" w:rsidRDefault="00B303AE" w:rsidP="00B303AE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LLMapReduce</w:t>
            </w:r>
            <w:proofErr w:type="spellEnd"/>
            <w:r>
              <w:rPr>
                <w:rFonts w:ascii="Consolas" w:hAnsi="Consolas" w:cs="Consolas"/>
              </w:rPr>
              <w:t xml:space="preserve"> --mapper mapper.sh --reducer reducer.sh --input </w:t>
            </w:r>
            <w:proofErr w:type="spellStart"/>
            <w:r>
              <w:rPr>
                <w:rFonts w:ascii="Consolas" w:hAnsi="Consolas" w:cs="Consolas"/>
              </w:rPr>
              <w:t>myfiles</w:t>
            </w:r>
            <w:proofErr w:type="spellEnd"/>
            <w:r>
              <w:rPr>
                <w:rFonts w:ascii="Consolas" w:hAnsi="Consolas" w:cs="Consolas"/>
              </w:rPr>
              <w:t xml:space="preserve"> --output </w:t>
            </w:r>
            <w:proofErr w:type="spellStart"/>
            <w:r>
              <w:rPr>
                <w:rFonts w:ascii="Consolas" w:hAnsi="Consolas" w:cs="Consolas"/>
              </w:rPr>
              <w:t>myoutput</w:t>
            </w:r>
            <w:proofErr w:type="spellEnd"/>
            <w:r>
              <w:rPr>
                <w:rFonts w:ascii="Consolas" w:hAnsi="Consolas" w:cs="Consolas"/>
              </w:rPr>
              <w:t xml:space="preserve"> --np=4 --</w:t>
            </w:r>
            <w:proofErr w:type="spellStart"/>
            <w:r w:rsidRPr="00B303AE">
              <w:rPr>
                <w:rFonts w:ascii="Consolas" w:hAnsi="Consolas" w:cs="Consolas"/>
              </w:rPr>
              <w:t>slotsPerTask</w:t>
            </w:r>
            <w:proofErr w:type="spellEnd"/>
            <w:r>
              <w:rPr>
                <w:rFonts w:ascii="Consolas" w:hAnsi="Consolas" w:cs="Consolas"/>
              </w:rPr>
              <w:t>=2</w:t>
            </w:r>
          </w:p>
        </w:tc>
        <w:tc>
          <w:tcPr>
            <w:tcW w:w="273" w:type="dxa"/>
          </w:tcPr>
          <w:p w14:paraId="11AEBE78" w14:textId="77777777" w:rsidR="00B303AE" w:rsidRPr="009F576A" w:rsidRDefault="00B303AE" w:rsidP="00B303AE">
            <w:pPr>
              <w:rPr>
                <w:rFonts w:ascii="Consolas" w:hAnsi="Consolas" w:cs="Consolas"/>
              </w:rPr>
            </w:pPr>
          </w:p>
        </w:tc>
        <w:tc>
          <w:tcPr>
            <w:tcW w:w="273" w:type="dxa"/>
          </w:tcPr>
          <w:p w14:paraId="77CDB3B8" w14:textId="77777777" w:rsidR="00B303AE" w:rsidRPr="009F576A" w:rsidRDefault="00B303AE" w:rsidP="00B303AE">
            <w:pPr>
              <w:rPr>
                <w:rFonts w:ascii="Consolas" w:hAnsi="Consolas" w:cs="Consolas"/>
              </w:rPr>
            </w:pPr>
          </w:p>
        </w:tc>
        <w:tc>
          <w:tcPr>
            <w:tcW w:w="4494" w:type="dxa"/>
            <w:gridSpan w:val="3"/>
            <w:vAlign w:val="center"/>
          </w:tcPr>
          <w:p w14:paraId="17103BE7" w14:textId="43C2C343" w:rsidR="00B303AE" w:rsidRPr="009F576A" w:rsidRDefault="00B303AE" w:rsidP="00B303AE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LLMapReduce</w:t>
            </w:r>
            <w:proofErr w:type="spellEnd"/>
            <w:r>
              <w:rPr>
                <w:rFonts w:ascii="Consolas" w:hAnsi="Consolas" w:cs="Consolas"/>
              </w:rPr>
              <w:t xml:space="preserve"> --mapper mapper.sh --reducer reducer.sh --input </w:t>
            </w:r>
            <w:proofErr w:type="spellStart"/>
            <w:r>
              <w:rPr>
                <w:rFonts w:ascii="Consolas" w:hAnsi="Consolas" w:cs="Consolas"/>
              </w:rPr>
              <w:t>myfiles</w:t>
            </w:r>
            <w:proofErr w:type="spellEnd"/>
            <w:r>
              <w:rPr>
                <w:rFonts w:ascii="Consolas" w:hAnsi="Consolas" w:cs="Consolas"/>
              </w:rPr>
              <w:t xml:space="preserve"> --output </w:t>
            </w:r>
            <w:proofErr w:type="spellStart"/>
            <w:r>
              <w:rPr>
                <w:rFonts w:ascii="Consolas" w:hAnsi="Consolas" w:cs="Consolas"/>
              </w:rPr>
              <w:t>myoutput</w:t>
            </w:r>
            <w:proofErr w:type="spellEnd"/>
            <w:r>
              <w:rPr>
                <w:rFonts w:ascii="Consolas" w:hAnsi="Consolas" w:cs="Consolas"/>
              </w:rPr>
              <w:t xml:space="preserve"> --np=4 --</w:t>
            </w:r>
            <w:proofErr w:type="spellStart"/>
            <w:r w:rsidRPr="00B303AE">
              <w:rPr>
                <w:rFonts w:ascii="Consolas" w:hAnsi="Consolas" w:cs="Consolas"/>
              </w:rPr>
              <w:t>slotsPerTask</w:t>
            </w:r>
            <w:proofErr w:type="spellEnd"/>
            <w:r>
              <w:rPr>
                <w:rFonts w:ascii="Consolas" w:hAnsi="Consolas" w:cs="Consolas"/>
              </w:rPr>
              <w:t>=2</w:t>
            </w:r>
          </w:p>
        </w:tc>
        <w:tc>
          <w:tcPr>
            <w:tcW w:w="273" w:type="dxa"/>
          </w:tcPr>
          <w:p w14:paraId="64D6DA18" w14:textId="77777777" w:rsidR="00B303AE" w:rsidRDefault="00B303AE" w:rsidP="00B303AE"/>
        </w:tc>
      </w:tr>
      <w:tr w:rsidR="00B303AE" w14:paraId="535025C4" w14:textId="77777777" w:rsidTr="00B303AE">
        <w:trPr>
          <w:trHeight w:hRule="exact" w:val="216"/>
        </w:trPr>
        <w:tc>
          <w:tcPr>
            <w:tcW w:w="273" w:type="dxa"/>
          </w:tcPr>
          <w:p w14:paraId="532F0DAC" w14:textId="77777777" w:rsidR="00B303AE" w:rsidRDefault="00B303AE" w:rsidP="00B303AE"/>
        </w:tc>
        <w:tc>
          <w:tcPr>
            <w:tcW w:w="2176" w:type="dxa"/>
          </w:tcPr>
          <w:p w14:paraId="4F2C5B1F" w14:textId="77777777" w:rsidR="00B303AE" w:rsidRDefault="00B303AE" w:rsidP="00B303AE"/>
        </w:tc>
        <w:tc>
          <w:tcPr>
            <w:tcW w:w="136" w:type="dxa"/>
          </w:tcPr>
          <w:p w14:paraId="73B093B8" w14:textId="77777777" w:rsidR="00B303AE" w:rsidRDefault="00B303AE" w:rsidP="00B303AE"/>
        </w:tc>
        <w:tc>
          <w:tcPr>
            <w:tcW w:w="2182" w:type="dxa"/>
          </w:tcPr>
          <w:p w14:paraId="581FE36B" w14:textId="77777777" w:rsidR="00B303AE" w:rsidRDefault="00B303AE" w:rsidP="00B303AE"/>
        </w:tc>
        <w:tc>
          <w:tcPr>
            <w:tcW w:w="273" w:type="dxa"/>
          </w:tcPr>
          <w:p w14:paraId="5A645729" w14:textId="77777777" w:rsidR="00B303AE" w:rsidRDefault="00B303AE" w:rsidP="00B303AE"/>
        </w:tc>
        <w:tc>
          <w:tcPr>
            <w:tcW w:w="273" w:type="dxa"/>
          </w:tcPr>
          <w:p w14:paraId="5670B12F" w14:textId="77777777" w:rsidR="00B303AE" w:rsidRDefault="00B303AE" w:rsidP="00B303AE"/>
        </w:tc>
        <w:tc>
          <w:tcPr>
            <w:tcW w:w="2176" w:type="dxa"/>
          </w:tcPr>
          <w:p w14:paraId="3C4A4A7E" w14:textId="77777777" w:rsidR="00B303AE" w:rsidRDefault="00B303AE" w:rsidP="00B303AE"/>
        </w:tc>
        <w:tc>
          <w:tcPr>
            <w:tcW w:w="136" w:type="dxa"/>
          </w:tcPr>
          <w:p w14:paraId="09188544" w14:textId="77777777" w:rsidR="00B303AE" w:rsidRDefault="00B303AE" w:rsidP="00B303AE"/>
        </w:tc>
        <w:tc>
          <w:tcPr>
            <w:tcW w:w="2182" w:type="dxa"/>
          </w:tcPr>
          <w:p w14:paraId="0CBD2BBE" w14:textId="77777777" w:rsidR="00B303AE" w:rsidRDefault="00B303AE" w:rsidP="00B303AE"/>
        </w:tc>
        <w:tc>
          <w:tcPr>
            <w:tcW w:w="273" w:type="dxa"/>
          </w:tcPr>
          <w:p w14:paraId="5043C7AD" w14:textId="77777777" w:rsidR="00B303AE" w:rsidRDefault="00B303AE" w:rsidP="00B303AE"/>
        </w:tc>
      </w:tr>
      <w:tr w:rsidR="00B303AE" w14:paraId="204E5F08" w14:textId="77777777" w:rsidTr="00B303AE">
        <w:trPr>
          <w:trHeight w:hRule="exact" w:val="288"/>
        </w:trPr>
        <w:tc>
          <w:tcPr>
            <w:tcW w:w="273" w:type="dxa"/>
          </w:tcPr>
          <w:p w14:paraId="44C5BBF3" w14:textId="77777777" w:rsidR="00B303AE" w:rsidRDefault="00B303AE" w:rsidP="00B303AE"/>
        </w:tc>
        <w:tc>
          <w:tcPr>
            <w:tcW w:w="2176" w:type="dxa"/>
          </w:tcPr>
          <w:p w14:paraId="70C83AC2" w14:textId="77777777" w:rsidR="00B303AE" w:rsidRDefault="00B303AE" w:rsidP="00B303AE"/>
        </w:tc>
        <w:tc>
          <w:tcPr>
            <w:tcW w:w="136" w:type="dxa"/>
          </w:tcPr>
          <w:p w14:paraId="4C830A61" w14:textId="77777777" w:rsidR="00B303AE" w:rsidRDefault="00B303AE" w:rsidP="00B303AE"/>
        </w:tc>
        <w:tc>
          <w:tcPr>
            <w:tcW w:w="2182" w:type="dxa"/>
          </w:tcPr>
          <w:p w14:paraId="5A320646" w14:textId="77777777" w:rsidR="00B303AE" w:rsidRDefault="00B303AE" w:rsidP="00B303AE"/>
        </w:tc>
        <w:tc>
          <w:tcPr>
            <w:tcW w:w="273" w:type="dxa"/>
          </w:tcPr>
          <w:p w14:paraId="4C279FDE" w14:textId="77777777" w:rsidR="00B303AE" w:rsidRDefault="00B303AE" w:rsidP="00B303AE"/>
        </w:tc>
        <w:tc>
          <w:tcPr>
            <w:tcW w:w="273" w:type="dxa"/>
          </w:tcPr>
          <w:p w14:paraId="272CEBD4" w14:textId="77777777" w:rsidR="00B303AE" w:rsidRDefault="00B303AE" w:rsidP="00B303AE"/>
        </w:tc>
        <w:tc>
          <w:tcPr>
            <w:tcW w:w="2176" w:type="dxa"/>
          </w:tcPr>
          <w:p w14:paraId="015FF83D" w14:textId="77777777" w:rsidR="00B303AE" w:rsidRDefault="00B303AE" w:rsidP="00B303AE"/>
        </w:tc>
        <w:tc>
          <w:tcPr>
            <w:tcW w:w="136" w:type="dxa"/>
          </w:tcPr>
          <w:p w14:paraId="59C2F5EE" w14:textId="77777777" w:rsidR="00B303AE" w:rsidRDefault="00B303AE" w:rsidP="00B303AE"/>
        </w:tc>
        <w:tc>
          <w:tcPr>
            <w:tcW w:w="2182" w:type="dxa"/>
          </w:tcPr>
          <w:p w14:paraId="27618707" w14:textId="77777777" w:rsidR="00B303AE" w:rsidRDefault="00B303AE" w:rsidP="00B303AE"/>
        </w:tc>
        <w:tc>
          <w:tcPr>
            <w:tcW w:w="273" w:type="dxa"/>
          </w:tcPr>
          <w:p w14:paraId="6385D522" w14:textId="77777777" w:rsidR="00B303AE" w:rsidRDefault="00B303AE" w:rsidP="00B303AE"/>
        </w:tc>
      </w:tr>
      <w:tr w:rsidR="00B303AE" w14:paraId="77D6B0A4" w14:textId="77777777" w:rsidTr="00B303AE">
        <w:trPr>
          <w:trHeight w:hRule="exact" w:val="403"/>
        </w:trPr>
        <w:tc>
          <w:tcPr>
            <w:tcW w:w="273" w:type="dxa"/>
          </w:tcPr>
          <w:p w14:paraId="79A07C09" w14:textId="77777777" w:rsidR="00B303AE" w:rsidRDefault="00B303AE" w:rsidP="00B303AE"/>
        </w:tc>
        <w:tc>
          <w:tcPr>
            <w:tcW w:w="4494" w:type="dxa"/>
            <w:gridSpan w:val="3"/>
          </w:tcPr>
          <w:p w14:paraId="1CC36613" w14:textId="782C660D" w:rsidR="00B303AE" w:rsidRDefault="00B303AE" w:rsidP="00B303AE">
            <w:pPr>
              <w:pStyle w:val="Organization"/>
              <w:jc w:val="center"/>
            </w:pPr>
            <w:r w:rsidRPr="00954435">
              <w:rPr>
                <w:sz w:val="32"/>
              </w:rPr>
              <w:t>Job Array (Throughput)</w:t>
            </w:r>
          </w:p>
        </w:tc>
        <w:tc>
          <w:tcPr>
            <w:tcW w:w="273" w:type="dxa"/>
          </w:tcPr>
          <w:p w14:paraId="0F2FA3AC" w14:textId="77777777" w:rsidR="00B303AE" w:rsidRDefault="00B303AE" w:rsidP="00B303AE">
            <w:pPr>
              <w:pStyle w:val="NoSpacing"/>
            </w:pPr>
          </w:p>
        </w:tc>
        <w:tc>
          <w:tcPr>
            <w:tcW w:w="273" w:type="dxa"/>
          </w:tcPr>
          <w:p w14:paraId="31A6BCE0" w14:textId="77777777" w:rsidR="00B303AE" w:rsidRDefault="00B303AE" w:rsidP="00B303AE">
            <w:pPr>
              <w:pStyle w:val="NoSpacing"/>
            </w:pPr>
          </w:p>
        </w:tc>
        <w:tc>
          <w:tcPr>
            <w:tcW w:w="4494" w:type="dxa"/>
            <w:gridSpan w:val="3"/>
          </w:tcPr>
          <w:p w14:paraId="64A8AA79" w14:textId="5A53E8F2" w:rsidR="00B303AE" w:rsidRDefault="00B303AE" w:rsidP="00B303AE">
            <w:pPr>
              <w:pStyle w:val="Organization"/>
              <w:jc w:val="center"/>
            </w:pPr>
            <w:r w:rsidRPr="00954435">
              <w:rPr>
                <w:sz w:val="32"/>
              </w:rPr>
              <w:t>Job Array (Throughput)</w:t>
            </w:r>
          </w:p>
        </w:tc>
        <w:tc>
          <w:tcPr>
            <w:tcW w:w="273" w:type="dxa"/>
          </w:tcPr>
          <w:p w14:paraId="35A0E0A3" w14:textId="77777777" w:rsidR="00B303AE" w:rsidRDefault="00B303AE" w:rsidP="00B303AE"/>
        </w:tc>
      </w:tr>
      <w:tr w:rsidR="00B303AE" w14:paraId="1D2710A9" w14:textId="77777777" w:rsidTr="00B303AE">
        <w:trPr>
          <w:trHeight w:hRule="exact" w:val="763"/>
        </w:trPr>
        <w:tc>
          <w:tcPr>
            <w:tcW w:w="273" w:type="dxa"/>
          </w:tcPr>
          <w:p w14:paraId="02438535" w14:textId="77777777" w:rsidR="00B303AE" w:rsidRDefault="00B303AE" w:rsidP="00B303AE"/>
        </w:tc>
        <w:tc>
          <w:tcPr>
            <w:tcW w:w="4494" w:type="dxa"/>
            <w:gridSpan w:val="3"/>
          </w:tcPr>
          <w:p w14:paraId="601C7F3A" w14:textId="77777777" w:rsidR="00B303AE" w:rsidRDefault="00B303AE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Number of Tasks: 4</w:t>
            </w:r>
          </w:p>
          <w:p w14:paraId="4049C2D1" w14:textId="77777777" w:rsidR="00B303AE" w:rsidRDefault="00B303AE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Cores per Task: 2</w:t>
            </w:r>
          </w:p>
          <w:p w14:paraId="3981ED38" w14:textId="77777777" w:rsidR="00B303AE" w:rsidRPr="00954435" w:rsidRDefault="00B303AE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</w:p>
        </w:tc>
        <w:tc>
          <w:tcPr>
            <w:tcW w:w="273" w:type="dxa"/>
          </w:tcPr>
          <w:p w14:paraId="48765190" w14:textId="77777777" w:rsidR="00B303AE" w:rsidRDefault="00B303AE" w:rsidP="00B303AE"/>
        </w:tc>
        <w:tc>
          <w:tcPr>
            <w:tcW w:w="273" w:type="dxa"/>
          </w:tcPr>
          <w:p w14:paraId="7E23E171" w14:textId="77777777" w:rsidR="00B303AE" w:rsidRDefault="00B303AE" w:rsidP="00B303AE"/>
        </w:tc>
        <w:tc>
          <w:tcPr>
            <w:tcW w:w="4494" w:type="dxa"/>
            <w:gridSpan w:val="3"/>
          </w:tcPr>
          <w:p w14:paraId="68C3913B" w14:textId="77777777" w:rsidR="00B303AE" w:rsidRDefault="00B303AE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Number of Tasks: 4</w:t>
            </w:r>
          </w:p>
          <w:p w14:paraId="31A78550" w14:textId="77777777" w:rsidR="00B303AE" w:rsidRDefault="00B303AE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Cores per Task: 2</w:t>
            </w:r>
          </w:p>
          <w:p w14:paraId="5A4C0C22" w14:textId="77777777" w:rsidR="00B303AE" w:rsidRDefault="00B303AE" w:rsidP="00B303AE"/>
        </w:tc>
        <w:tc>
          <w:tcPr>
            <w:tcW w:w="273" w:type="dxa"/>
          </w:tcPr>
          <w:p w14:paraId="327A6951" w14:textId="77777777" w:rsidR="00B303AE" w:rsidRDefault="00B303AE" w:rsidP="00B303AE"/>
        </w:tc>
      </w:tr>
      <w:tr w:rsidR="00B303AE" w14:paraId="56B661B0" w14:textId="77777777" w:rsidTr="00B303AE">
        <w:trPr>
          <w:trHeight w:hRule="exact" w:val="1210"/>
        </w:trPr>
        <w:tc>
          <w:tcPr>
            <w:tcW w:w="273" w:type="dxa"/>
          </w:tcPr>
          <w:p w14:paraId="7EB6DAC3" w14:textId="77777777" w:rsidR="00B303AE" w:rsidRDefault="00B303AE" w:rsidP="00B303AE"/>
        </w:tc>
        <w:tc>
          <w:tcPr>
            <w:tcW w:w="4494" w:type="dxa"/>
            <w:gridSpan w:val="3"/>
            <w:vAlign w:val="center"/>
          </w:tcPr>
          <w:p w14:paraId="02B211BA" w14:textId="77777777" w:rsidR="00B303AE" w:rsidRPr="009F576A" w:rsidRDefault="00B303AE" w:rsidP="00B303AE">
            <w:pPr>
              <w:spacing w:after="0"/>
              <w:rPr>
                <w:rFonts w:ascii="Consolas" w:hAnsi="Consolas" w:cs="Consolas"/>
              </w:rPr>
            </w:pPr>
            <w:proofErr w:type="gramStart"/>
            <w:r w:rsidRPr="009F576A">
              <w:rPr>
                <w:rFonts w:ascii="Consolas" w:hAnsi="Consolas" w:cs="Consolas"/>
              </w:rPr>
              <w:t>#!/</w:t>
            </w:r>
            <w:proofErr w:type="gramEnd"/>
            <w:r w:rsidRPr="009F576A">
              <w:rPr>
                <w:rFonts w:ascii="Consolas" w:hAnsi="Consolas" w:cs="Consolas"/>
              </w:rPr>
              <w:t>bin/bash</w:t>
            </w:r>
          </w:p>
          <w:p w14:paraId="045EC0E0" w14:textId="77777777" w:rsidR="00B303AE" w:rsidRPr="009F576A" w:rsidRDefault="00B303AE" w:rsidP="00B303AE">
            <w:pPr>
              <w:spacing w:after="0"/>
              <w:rPr>
                <w:rFonts w:ascii="Consolas" w:hAnsi="Consolas" w:cs="Consolas"/>
              </w:rPr>
            </w:pPr>
            <w:r w:rsidRPr="009F576A">
              <w:rPr>
                <w:rFonts w:ascii="Consolas" w:hAnsi="Consolas" w:cs="Consolas"/>
              </w:rPr>
              <w:t>#SBATCH -o out.log-%j-%a</w:t>
            </w:r>
          </w:p>
          <w:p w14:paraId="4219FC9C" w14:textId="77777777" w:rsidR="00B303AE" w:rsidRPr="009F576A" w:rsidRDefault="00B303AE" w:rsidP="00B303A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#SBATCH -a 1-4</w:t>
            </w:r>
          </w:p>
          <w:p w14:paraId="79FCD615" w14:textId="77777777" w:rsidR="00B303AE" w:rsidRPr="009F576A" w:rsidRDefault="00B303AE" w:rsidP="00B303AE">
            <w:pPr>
              <w:spacing w:after="0"/>
              <w:rPr>
                <w:rFonts w:ascii="Consolas" w:hAnsi="Consolas" w:cs="Consolas"/>
              </w:rPr>
            </w:pPr>
            <w:r w:rsidRPr="009F576A">
              <w:rPr>
                <w:rFonts w:ascii="Consolas" w:hAnsi="Consolas" w:cs="Consolas"/>
              </w:rPr>
              <w:t>#SBATCH -c 2</w:t>
            </w:r>
          </w:p>
          <w:p w14:paraId="585CDCFE" w14:textId="73ADEA59" w:rsidR="00B303AE" w:rsidRPr="009F576A" w:rsidRDefault="00B303AE" w:rsidP="00B303AE">
            <w:pPr>
              <w:spacing w:after="0"/>
              <w:rPr>
                <w:rFonts w:ascii="Consolas" w:hAnsi="Consolas" w:cs="Consolas"/>
              </w:rPr>
            </w:pPr>
            <w:proofErr w:type="spellStart"/>
            <w:r w:rsidRPr="009F576A">
              <w:rPr>
                <w:rFonts w:ascii="Consolas" w:hAnsi="Consolas" w:cs="Consolas"/>
              </w:rPr>
              <w:t>julia</w:t>
            </w:r>
            <w:proofErr w:type="spellEnd"/>
            <w:r w:rsidRPr="009F576A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9F576A">
              <w:rPr>
                <w:rFonts w:ascii="Consolas" w:hAnsi="Consolas" w:cs="Consolas"/>
              </w:rPr>
              <w:t>myscript.jl</w:t>
            </w:r>
            <w:proofErr w:type="spellEnd"/>
            <w:proofErr w:type="gramEnd"/>
            <w:r w:rsidRPr="009F576A">
              <w:rPr>
                <w:rFonts w:ascii="Consolas" w:hAnsi="Consolas" w:cs="Consolas"/>
              </w:rPr>
              <w:t xml:space="preserve"> $SLURM_ARRAY_TASK_ID</w:t>
            </w:r>
          </w:p>
        </w:tc>
        <w:tc>
          <w:tcPr>
            <w:tcW w:w="273" w:type="dxa"/>
          </w:tcPr>
          <w:p w14:paraId="7D96EACA" w14:textId="77777777" w:rsidR="00B303AE" w:rsidRPr="009F576A" w:rsidRDefault="00B303AE" w:rsidP="00B303AE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273" w:type="dxa"/>
          </w:tcPr>
          <w:p w14:paraId="21BA4484" w14:textId="77777777" w:rsidR="00B303AE" w:rsidRPr="009F576A" w:rsidRDefault="00B303AE" w:rsidP="00B303AE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4494" w:type="dxa"/>
            <w:gridSpan w:val="3"/>
            <w:vAlign w:val="center"/>
          </w:tcPr>
          <w:p w14:paraId="720448F2" w14:textId="77777777" w:rsidR="00B303AE" w:rsidRPr="009F576A" w:rsidRDefault="00B303AE" w:rsidP="00B303AE">
            <w:pPr>
              <w:spacing w:after="0"/>
              <w:rPr>
                <w:rFonts w:ascii="Consolas" w:hAnsi="Consolas" w:cs="Consolas"/>
              </w:rPr>
            </w:pPr>
            <w:proofErr w:type="gramStart"/>
            <w:r w:rsidRPr="009F576A">
              <w:rPr>
                <w:rFonts w:ascii="Consolas" w:hAnsi="Consolas" w:cs="Consolas"/>
              </w:rPr>
              <w:t>#!/</w:t>
            </w:r>
            <w:proofErr w:type="gramEnd"/>
            <w:r w:rsidRPr="009F576A">
              <w:rPr>
                <w:rFonts w:ascii="Consolas" w:hAnsi="Consolas" w:cs="Consolas"/>
              </w:rPr>
              <w:t>bin/bash</w:t>
            </w:r>
          </w:p>
          <w:p w14:paraId="296F6C6B" w14:textId="77777777" w:rsidR="00B303AE" w:rsidRPr="009F576A" w:rsidRDefault="00B303AE" w:rsidP="00B303AE">
            <w:pPr>
              <w:spacing w:after="0"/>
              <w:rPr>
                <w:rFonts w:ascii="Consolas" w:hAnsi="Consolas" w:cs="Consolas"/>
              </w:rPr>
            </w:pPr>
            <w:r w:rsidRPr="009F576A">
              <w:rPr>
                <w:rFonts w:ascii="Consolas" w:hAnsi="Consolas" w:cs="Consolas"/>
              </w:rPr>
              <w:t>#SBATCH -o out.log-%j-%a</w:t>
            </w:r>
          </w:p>
          <w:p w14:paraId="329F0C21" w14:textId="77777777" w:rsidR="00B303AE" w:rsidRPr="009F576A" w:rsidRDefault="00B303AE" w:rsidP="00B303A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#SBATCH -a 1-4</w:t>
            </w:r>
          </w:p>
          <w:p w14:paraId="1AA11DDD" w14:textId="77777777" w:rsidR="00B303AE" w:rsidRPr="009F576A" w:rsidRDefault="00B303AE" w:rsidP="00B303AE">
            <w:pPr>
              <w:spacing w:after="0"/>
              <w:rPr>
                <w:rFonts w:ascii="Consolas" w:hAnsi="Consolas" w:cs="Consolas"/>
              </w:rPr>
            </w:pPr>
            <w:r w:rsidRPr="009F576A">
              <w:rPr>
                <w:rFonts w:ascii="Consolas" w:hAnsi="Consolas" w:cs="Consolas"/>
              </w:rPr>
              <w:t>#SBATCH -c 2</w:t>
            </w:r>
          </w:p>
          <w:p w14:paraId="19A976BC" w14:textId="320372E4" w:rsidR="00B303AE" w:rsidRPr="009F576A" w:rsidRDefault="00B303AE" w:rsidP="00B303AE">
            <w:pPr>
              <w:spacing w:after="0"/>
              <w:rPr>
                <w:rFonts w:ascii="Consolas" w:hAnsi="Consolas" w:cs="Consolas"/>
              </w:rPr>
            </w:pPr>
            <w:r w:rsidRPr="009F576A">
              <w:rPr>
                <w:rFonts w:ascii="Consolas" w:hAnsi="Consolas" w:cs="Consolas"/>
              </w:rPr>
              <w:t>python myscript.py $SLURM_ARRAY_TASK_ID</w:t>
            </w:r>
          </w:p>
        </w:tc>
        <w:tc>
          <w:tcPr>
            <w:tcW w:w="273" w:type="dxa"/>
          </w:tcPr>
          <w:p w14:paraId="153CC09F" w14:textId="77777777" w:rsidR="00B303AE" w:rsidRDefault="00B303AE" w:rsidP="00B303AE"/>
        </w:tc>
      </w:tr>
      <w:tr w:rsidR="00B303AE" w14:paraId="0E984E2B" w14:textId="77777777" w:rsidTr="00B303AE">
        <w:trPr>
          <w:trHeight w:hRule="exact" w:val="216"/>
        </w:trPr>
        <w:tc>
          <w:tcPr>
            <w:tcW w:w="273" w:type="dxa"/>
          </w:tcPr>
          <w:p w14:paraId="2DCE732E" w14:textId="77777777" w:rsidR="00B303AE" w:rsidRDefault="00B303AE" w:rsidP="00B303AE"/>
        </w:tc>
        <w:tc>
          <w:tcPr>
            <w:tcW w:w="2176" w:type="dxa"/>
          </w:tcPr>
          <w:p w14:paraId="6425882C" w14:textId="77777777" w:rsidR="00B303AE" w:rsidRDefault="00B303AE" w:rsidP="00B303AE"/>
        </w:tc>
        <w:tc>
          <w:tcPr>
            <w:tcW w:w="136" w:type="dxa"/>
          </w:tcPr>
          <w:p w14:paraId="0EE5DF5F" w14:textId="77777777" w:rsidR="00B303AE" w:rsidRDefault="00B303AE" w:rsidP="00B303AE"/>
        </w:tc>
        <w:tc>
          <w:tcPr>
            <w:tcW w:w="2182" w:type="dxa"/>
          </w:tcPr>
          <w:p w14:paraId="23B6FBC2" w14:textId="77777777" w:rsidR="00B303AE" w:rsidRDefault="00B303AE" w:rsidP="00B303AE"/>
        </w:tc>
        <w:tc>
          <w:tcPr>
            <w:tcW w:w="273" w:type="dxa"/>
          </w:tcPr>
          <w:p w14:paraId="3DE4F674" w14:textId="77777777" w:rsidR="00B303AE" w:rsidRDefault="00B303AE" w:rsidP="00B303AE"/>
        </w:tc>
        <w:tc>
          <w:tcPr>
            <w:tcW w:w="273" w:type="dxa"/>
          </w:tcPr>
          <w:p w14:paraId="13CF83BB" w14:textId="77777777" w:rsidR="00B303AE" w:rsidRDefault="00B303AE" w:rsidP="00B303AE"/>
        </w:tc>
        <w:tc>
          <w:tcPr>
            <w:tcW w:w="2176" w:type="dxa"/>
          </w:tcPr>
          <w:p w14:paraId="1AFD4A45" w14:textId="77777777" w:rsidR="00B303AE" w:rsidRDefault="00B303AE" w:rsidP="00B303AE"/>
        </w:tc>
        <w:tc>
          <w:tcPr>
            <w:tcW w:w="136" w:type="dxa"/>
          </w:tcPr>
          <w:p w14:paraId="0216E86D" w14:textId="77777777" w:rsidR="00B303AE" w:rsidRDefault="00B303AE" w:rsidP="00B303AE"/>
        </w:tc>
        <w:tc>
          <w:tcPr>
            <w:tcW w:w="2182" w:type="dxa"/>
          </w:tcPr>
          <w:p w14:paraId="43DF4948" w14:textId="77777777" w:rsidR="00B303AE" w:rsidRDefault="00B303AE" w:rsidP="00B303AE"/>
        </w:tc>
        <w:tc>
          <w:tcPr>
            <w:tcW w:w="273" w:type="dxa"/>
          </w:tcPr>
          <w:p w14:paraId="680B2506" w14:textId="77777777" w:rsidR="00B303AE" w:rsidRDefault="00B303AE" w:rsidP="00B303AE"/>
        </w:tc>
      </w:tr>
      <w:tr w:rsidR="00B303AE" w14:paraId="5C9B0B65" w14:textId="77777777" w:rsidTr="00B303AE">
        <w:trPr>
          <w:trHeight w:hRule="exact" w:val="288"/>
        </w:trPr>
        <w:tc>
          <w:tcPr>
            <w:tcW w:w="273" w:type="dxa"/>
          </w:tcPr>
          <w:p w14:paraId="03FB8C2F" w14:textId="77777777" w:rsidR="00B303AE" w:rsidRDefault="00B303AE" w:rsidP="00B303AE"/>
        </w:tc>
        <w:tc>
          <w:tcPr>
            <w:tcW w:w="2176" w:type="dxa"/>
          </w:tcPr>
          <w:p w14:paraId="643DA244" w14:textId="77777777" w:rsidR="00B303AE" w:rsidRDefault="00B303AE" w:rsidP="00B303AE"/>
        </w:tc>
        <w:tc>
          <w:tcPr>
            <w:tcW w:w="136" w:type="dxa"/>
          </w:tcPr>
          <w:p w14:paraId="2B86F793" w14:textId="77777777" w:rsidR="00B303AE" w:rsidRDefault="00B303AE" w:rsidP="00B303AE"/>
        </w:tc>
        <w:tc>
          <w:tcPr>
            <w:tcW w:w="2182" w:type="dxa"/>
          </w:tcPr>
          <w:p w14:paraId="73D49951" w14:textId="77777777" w:rsidR="00B303AE" w:rsidRDefault="00B303AE" w:rsidP="00B303AE"/>
        </w:tc>
        <w:tc>
          <w:tcPr>
            <w:tcW w:w="273" w:type="dxa"/>
          </w:tcPr>
          <w:p w14:paraId="3E0AAD3D" w14:textId="77777777" w:rsidR="00B303AE" w:rsidRDefault="00B303AE" w:rsidP="00B303AE"/>
        </w:tc>
        <w:tc>
          <w:tcPr>
            <w:tcW w:w="273" w:type="dxa"/>
          </w:tcPr>
          <w:p w14:paraId="3AA4DDE5" w14:textId="77777777" w:rsidR="00B303AE" w:rsidRDefault="00B303AE" w:rsidP="00B303AE"/>
        </w:tc>
        <w:tc>
          <w:tcPr>
            <w:tcW w:w="2176" w:type="dxa"/>
          </w:tcPr>
          <w:p w14:paraId="61E160C6" w14:textId="77777777" w:rsidR="00B303AE" w:rsidRDefault="00B303AE" w:rsidP="00B303AE"/>
        </w:tc>
        <w:tc>
          <w:tcPr>
            <w:tcW w:w="136" w:type="dxa"/>
          </w:tcPr>
          <w:p w14:paraId="1E4A69D1" w14:textId="77777777" w:rsidR="00B303AE" w:rsidRDefault="00B303AE" w:rsidP="00B303AE"/>
        </w:tc>
        <w:tc>
          <w:tcPr>
            <w:tcW w:w="2182" w:type="dxa"/>
          </w:tcPr>
          <w:p w14:paraId="27CA4142" w14:textId="77777777" w:rsidR="00B303AE" w:rsidRDefault="00B303AE" w:rsidP="00B303AE"/>
        </w:tc>
        <w:tc>
          <w:tcPr>
            <w:tcW w:w="273" w:type="dxa"/>
          </w:tcPr>
          <w:p w14:paraId="15363BA6" w14:textId="77777777" w:rsidR="00B303AE" w:rsidRDefault="00B303AE" w:rsidP="00B303AE"/>
        </w:tc>
      </w:tr>
      <w:tr w:rsidR="00B303AE" w14:paraId="54A3173D" w14:textId="77777777" w:rsidTr="00B303AE">
        <w:trPr>
          <w:trHeight w:hRule="exact" w:val="403"/>
        </w:trPr>
        <w:tc>
          <w:tcPr>
            <w:tcW w:w="273" w:type="dxa"/>
          </w:tcPr>
          <w:p w14:paraId="43111575" w14:textId="77777777" w:rsidR="00B303AE" w:rsidRDefault="00B303AE" w:rsidP="00B303AE"/>
        </w:tc>
        <w:tc>
          <w:tcPr>
            <w:tcW w:w="4494" w:type="dxa"/>
            <w:gridSpan w:val="3"/>
          </w:tcPr>
          <w:p w14:paraId="0170F556" w14:textId="33311CFB" w:rsidR="00B303AE" w:rsidRDefault="00B303AE" w:rsidP="00B303AE">
            <w:pPr>
              <w:pStyle w:val="Organization"/>
              <w:jc w:val="center"/>
            </w:pPr>
            <w:r w:rsidRPr="00954435">
              <w:rPr>
                <w:sz w:val="32"/>
              </w:rPr>
              <w:t>Job Array (Throughput)</w:t>
            </w:r>
          </w:p>
        </w:tc>
        <w:tc>
          <w:tcPr>
            <w:tcW w:w="273" w:type="dxa"/>
          </w:tcPr>
          <w:p w14:paraId="658090D3" w14:textId="77777777" w:rsidR="00B303AE" w:rsidRDefault="00B303AE" w:rsidP="00B303AE">
            <w:pPr>
              <w:pStyle w:val="NoSpacing"/>
            </w:pPr>
          </w:p>
        </w:tc>
        <w:tc>
          <w:tcPr>
            <w:tcW w:w="273" w:type="dxa"/>
          </w:tcPr>
          <w:p w14:paraId="1040CB6B" w14:textId="77777777" w:rsidR="00B303AE" w:rsidRDefault="00B303AE" w:rsidP="00B303AE">
            <w:pPr>
              <w:pStyle w:val="NoSpacing"/>
            </w:pPr>
          </w:p>
        </w:tc>
        <w:tc>
          <w:tcPr>
            <w:tcW w:w="4494" w:type="dxa"/>
            <w:gridSpan w:val="3"/>
          </w:tcPr>
          <w:p w14:paraId="20C881DE" w14:textId="7E319695" w:rsidR="00B303AE" w:rsidRDefault="00B303AE" w:rsidP="00B303AE">
            <w:pPr>
              <w:pStyle w:val="Organization"/>
              <w:jc w:val="center"/>
            </w:pPr>
            <w:r w:rsidRPr="00954435">
              <w:rPr>
                <w:sz w:val="32"/>
              </w:rPr>
              <w:t>Job Array (Throughput)</w:t>
            </w:r>
          </w:p>
        </w:tc>
        <w:tc>
          <w:tcPr>
            <w:tcW w:w="273" w:type="dxa"/>
          </w:tcPr>
          <w:p w14:paraId="472AEBC1" w14:textId="77777777" w:rsidR="00B303AE" w:rsidRDefault="00B303AE" w:rsidP="00B303AE"/>
        </w:tc>
      </w:tr>
      <w:tr w:rsidR="00B303AE" w14:paraId="2BC3258F" w14:textId="77777777" w:rsidTr="00B303AE">
        <w:trPr>
          <w:trHeight w:hRule="exact" w:val="763"/>
        </w:trPr>
        <w:tc>
          <w:tcPr>
            <w:tcW w:w="273" w:type="dxa"/>
          </w:tcPr>
          <w:p w14:paraId="0FBF6DFB" w14:textId="77777777" w:rsidR="00B303AE" w:rsidRDefault="00B303AE" w:rsidP="00B303AE"/>
        </w:tc>
        <w:tc>
          <w:tcPr>
            <w:tcW w:w="4494" w:type="dxa"/>
            <w:gridSpan w:val="3"/>
          </w:tcPr>
          <w:p w14:paraId="4F6AC452" w14:textId="77777777" w:rsidR="00B303AE" w:rsidRDefault="00B303AE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Number of Tasks: 4</w:t>
            </w:r>
          </w:p>
          <w:p w14:paraId="4DFA50BC" w14:textId="77777777" w:rsidR="00B303AE" w:rsidRDefault="00B303AE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Cores per Task: 2</w:t>
            </w:r>
          </w:p>
          <w:p w14:paraId="18E9B161" w14:textId="77777777" w:rsidR="00B303AE" w:rsidRPr="00954435" w:rsidRDefault="00B303AE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</w:p>
        </w:tc>
        <w:tc>
          <w:tcPr>
            <w:tcW w:w="273" w:type="dxa"/>
          </w:tcPr>
          <w:p w14:paraId="58468704" w14:textId="77777777" w:rsidR="00B303AE" w:rsidRDefault="00B303AE" w:rsidP="00B303AE"/>
        </w:tc>
        <w:tc>
          <w:tcPr>
            <w:tcW w:w="273" w:type="dxa"/>
          </w:tcPr>
          <w:p w14:paraId="24B687CF" w14:textId="77777777" w:rsidR="00B303AE" w:rsidRDefault="00B303AE" w:rsidP="00B303AE"/>
        </w:tc>
        <w:tc>
          <w:tcPr>
            <w:tcW w:w="4494" w:type="dxa"/>
            <w:gridSpan w:val="3"/>
          </w:tcPr>
          <w:p w14:paraId="16F81910" w14:textId="77777777" w:rsidR="00B303AE" w:rsidRDefault="00B303AE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Number of Tasks: 4</w:t>
            </w:r>
          </w:p>
          <w:p w14:paraId="46E62958" w14:textId="77777777" w:rsidR="00B303AE" w:rsidRDefault="00B303AE" w:rsidP="00B303AE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Cores per Task: 2</w:t>
            </w:r>
          </w:p>
          <w:p w14:paraId="5F1514D1" w14:textId="758C71C4" w:rsidR="00B303AE" w:rsidRPr="009F576A" w:rsidRDefault="00B303AE" w:rsidP="00B303AE">
            <w:pPr>
              <w:jc w:val="center"/>
              <w:rPr>
                <w:b/>
              </w:rPr>
            </w:pPr>
          </w:p>
        </w:tc>
        <w:tc>
          <w:tcPr>
            <w:tcW w:w="273" w:type="dxa"/>
          </w:tcPr>
          <w:p w14:paraId="46CC6ECA" w14:textId="77777777" w:rsidR="00B303AE" w:rsidRDefault="00B303AE" w:rsidP="00B303AE"/>
        </w:tc>
      </w:tr>
      <w:tr w:rsidR="00B303AE" w14:paraId="53F79AB0" w14:textId="77777777" w:rsidTr="00B303AE">
        <w:trPr>
          <w:trHeight w:hRule="exact" w:val="1210"/>
        </w:trPr>
        <w:tc>
          <w:tcPr>
            <w:tcW w:w="273" w:type="dxa"/>
          </w:tcPr>
          <w:p w14:paraId="7884A12F" w14:textId="77777777" w:rsidR="00B303AE" w:rsidRDefault="00B303AE" w:rsidP="00B303AE"/>
        </w:tc>
        <w:tc>
          <w:tcPr>
            <w:tcW w:w="4494" w:type="dxa"/>
            <w:gridSpan w:val="3"/>
            <w:vAlign w:val="center"/>
          </w:tcPr>
          <w:p w14:paraId="06CCE718" w14:textId="77777777" w:rsidR="00B303AE" w:rsidRPr="009F576A" w:rsidRDefault="00B303AE" w:rsidP="00B303AE">
            <w:pPr>
              <w:spacing w:after="0"/>
              <w:rPr>
                <w:rFonts w:ascii="Consolas" w:hAnsi="Consolas" w:cs="Consolas"/>
              </w:rPr>
            </w:pPr>
            <w:proofErr w:type="gramStart"/>
            <w:r w:rsidRPr="009F576A">
              <w:rPr>
                <w:rFonts w:ascii="Consolas" w:hAnsi="Consolas" w:cs="Consolas"/>
              </w:rPr>
              <w:t>#!/</w:t>
            </w:r>
            <w:proofErr w:type="gramEnd"/>
            <w:r w:rsidRPr="009F576A">
              <w:rPr>
                <w:rFonts w:ascii="Consolas" w:hAnsi="Consolas" w:cs="Consolas"/>
              </w:rPr>
              <w:t>bin/bash</w:t>
            </w:r>
          </w:p>
          <w:p w14:paraId="7DCA3A30" w14:textId="77777777" w:rsidR="00B303AE" w:rsidRPr="009F576A" w:rsidRDefault="00B303AE" w:rsidP="00B303AE">
            <w:pPr>
              <w:spacing w:after="0"/>
              <w:rPr>
                <w:rFonts w:ascii="Consolas" w:hAnsi="Consolas" w:cs="Consolas"/>
              </w:rPr>
            </w:pPr>
            <w:r w:rsidRPr="009F576A">
              <w:rPr>
                <w:rFonts w:ascii="Consolas" w:hAnsi="Consolas" w:cs="Consolas"/>
              </w:rPr>
              <w:t>#SBATCH -o out.log-%j-%a</w:t>
            </w:r>
          </w:p>
          <w:p w14:paraId="522745A9" w14:textId="77777777" w:rsidR="00B303AE" w:rsidRPr="009F576A" w:rsidRDefault="00B303AE" w:rsidP="00B303A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#SBATCH -a 1-4</w:t>
            </w:r>
          </w:p>
          <w:p w14:paraId="47A858E8" w14:textId="77777777" w:rsidR="00B303AE" w:rsidRPr="009F576A" w:rsidRDefault="00B303AE" w:rsidP="00B303AE">
            <w:pPr>
              <w:spacing w:after="0"/>
              <w:rPr>
                <w:rFonts w:ascii="Consolas" w:hAnsi="Consolas" w:cs="Consolas"/>
              </w:rPr>
            </w:pPr>
            <w:r w:rsidRPr="009F576A">
              <w:rPr>
                <w:rFonts w:ascii="Consolas" w:hAnsi="Consolas" w:cs="Consolas"/>
              </w:rPr>
              <w:t>#SBATCH -c 2</w:t>
            </w:r>
          </w:p>
          <w:p w14:paraId="132877CC" w14:textId="2067A76E" w:rsidR="00B303AE" w:rsidRPr="009F576A" w:rsidRDefault="00B303AE" w:rsidP="00B303AE">
            <w:pPr>
              <w:spacing w:after="0"/>
              <w:rPr>
                <w:rFonts w:ascii="Consolas" w:hAnsi="Consolas" w:cs="Consolas"/>
              </w:rPr>
            </w:pPr>
            <w:proofErr w:type="spellStart"/>
            <w:r w:rsidRPr="009F576A">
              <w:rPr>
                <w:rFonts w:ascii="Consolas" w:hAnsi="Consolas" w:cs="Consolas"/>
              </w:rPr>
              <w:t>julia</w:t>
            </w:r>
            <w:proofErr w:type="spellEnd"/>
            <w:r w:rsidRPr="009F576A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9F576A">
              <w:rPr>
                <w:rFonts w:ascii="Consolas" w:hAnsi="Consolas" w:cs="Consolas"/>
              </w:rPr>
              <w:t>myscript.jl</w:t>
            </w:r>
            <w:proofErr w:type="spellEnd"/>
            <w:proofErr w:type="gramEnd"/>
            <w:r w:rsidRPr="009F576A">
              <w:rPr>
                <w:rFonts w:ascii="Consolas" w:hAnsi="Consolas" w:cs="Consolas"/>
              </w:rPr>
              <w:t xml:space="preserve"> $SLURM_ARRAY_TASK_ID</w:t>
            </w:r>
          </w:p>
        </w:tc>
        <w:tc>
          <w:tcPr>
            <w:tcW w:w="273" w:type="dxa"/>
          </w:tcPr>
          <w:p w14:paraId="128879FF" w14:textId="77777777" w:rsidR="00B303AE" w:rsidRPr="009F576A" w:rsidRDefault="00B303AE" w:rsidP="00B303AE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273" w:type="dxa"/>
          </w:tcPr>
          <w:p w14:paraId="18BCD78C" w14:textId="77777777" w:rsidR="00B303AE" w:rsidRPr="009F576A" w:rsidRDefault="00B303AE" w:rsidP="00B303AE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4494" w:type="dxa"/>
            <w:gridSpan w:val="3"/>
            <w:vAlign w:val="center"/>
          </w:tcPr>
          <w:p w14:paraId="438EF70F" w14:textId="77777777" w:rsidR="00B303AE" w:rsidRPr="009F576A" w:rsidRDefault="00B303AE" w:rsidP="00B303AE">
            <w:pPr>
              <w:spacing w:after="0"/>
              <w:rPr>
                <w:rFonts w:ascii="Consolas" w:hAnsi="Consolas" w:cs="Consolas"/>
              </w:rPr>
            </w:pPr>
            <w:proofErr w:type="gramStart"/>
            <w:r w:rsidRPr="009F576A">
              <w:rPr>
                <w:rFonts w:ascii="Consolas" w:hAnsi="Consolas" w:cs="Consolas"/>
              </w:rPr>
              <w:t>#!/</w:t>
            </w:r>
            <w:proofErr w:type="gramEnd"/>
            <w:r w:rsidRPr="009F576A">
              <w:rPr>
                <w:rFonts w:ascii="Consolas" w:hAnsi="Consolas" w:cs="Consolas"/>
              </w:rPr>
              <w:t>bin/bash</w:t>
            </w:r>
          </w:p>
          <w:p w14:paraId="5EA8DAF5" w14:textId="77777777" w:rsidR="00B303AE" w:rsidRPr="009F576A" w:rsidRDefault="00B303AE" w:rsidP="00B303AE">
            <w:pPr>
              <w:spacing w:after="0"/>
              <w:rPr>
                <w:rFonts w:ascii="Consolas" w:hAnsi="Consolas" w:cs="Consolas"/>
              </w:rPr>
            </w:pPr>
            <w:r w:rsidRPr="009F576A">
              <w:rPr>
                <w:rFonts w:ascii="Consolas" w:hAnsi="Consolas" w:cs="Consolas"/>
              </w:rPr>
              <w:t>#SBATCH -o out.log-%j-%a</w:t>
            </w:r>
          </w:p>
          <w:p w14:paraId="0EE4C10C" w14:textId="77777777" w:rsidR="00B303AE" w:rsidRPr="009F576A" w:rsidRDefault="00B303AE" w:rsidP="00B303A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#SBATCH -a 1-4</w:t>
            </w:r>
          </w:p>
          <w:p w14:paraId="78CEAD3E" w14:textId="77777777" w:rsidR="00B303AE" w:rsidRPr="009F576A" w:rsidRDefault="00B303AE" w:rsidP="00B303AE">
            <w:pPr>
              <w:spacing w:after="0"/>
              <w:rPr>
                <w:rFonts w:ascii="Consolas" w:hAnsi="Consolas" w:cs="Consolas"/>
              </w:rPr>
            </w:pPr>
            <w:r w:rsidRPr="009F576A">
              <w:rPr>
                <w:rFonts w:ascii="Consolas" w:hAnsi="Consolas" w:cs="Consolas"/>
              </w:rPr>
              <w:t>#SBATCH -c 2</w:t>
            </w:r>
          </w:p>
          <w:p w14:paraId="1FA5DA45" w14:textId="2BD91318" w:rsidR="00B303AE" w:rsidRPr="009F576A" w:rsidRDefault="00B303AE" w:rsidP="00B303AE">
            <w:pPr>
              <w:spacing w:after="0"/>
              <w:rPr>
                <w:rFonts w:ascii="Consolas" w:hAnsi="Consolas" w:cs="Consolas"/>
              </w:rPr>
            </w:pPr>
            <w:r w:rsidRPr="009F576A">
              <w:rPr>
                <w:rFonts w:ascii="Consolas" w:hAnsi="Consolas" w:cs="Consolas"/>
              </w:rPr>
              <w:t>python myscript.py $SLURM_ARRAY_TASK_ID</w:t>
            </w:r>
          </w:p>
        </w:tc>
        <w:tc>
          <w:tcPr>
            <w:tcW w:w="273" w:type="dxa"/>
          </w:tcPr>
          <w:p w14:paraId="38B35CB0" w14:textId="77777777" w:rsidR="00B303AE" w:rsidRDefault="00B303AE" w:rsidP="00B303AE"/>
        </w:tc>
      </w:tr>
      <w:tr w:rsidR="00B303AE" w14:paraId="3A1F576F" w14:textId="77777777" w:rsidTr="00B303AE">
        <w:trPr>
          <w:trHeight w:hRule="exact" w:val="216"/>
        </w:trPr>
        <w:tc>
          <w:tcPr>
            <w:tcW w:w="273" w:type="dxa"/>
          </w:tcPr>
          <w:p w14:paraId="5CF6281B" w14:textId="77777777" w:rsidR="00B303AE" w:rsidRDefault="00B303AE" w:rsidP="00B303AE"/>
        </w:tc>
        <w:tc>
          <w:tcPr>
            <w:tcW w:w="2176" w:type="dxa"/>
          </w:tcPr>
          <w:p w14:paraId="6A6D694D" w14:textId="77777777" w:rsidR="00B303AE" w:rsidRDefault="00B303AE" w:rsidP="00B303AE"/>
        </w:tc>
        <w:tc>
          <w:tcPr>
            <w:tcW w:w="136" w:type="dxa"/>
          </w:tcPr>
          <w:p w14:paraId="026D927B" w14:textId="77777777" w:rsidR="00B303AE" w:rsidRDefault="00B303AE" w:rsidP="00B303AE"/>
        </w:tc>
        <w:tc>
          <w:tcPr>
            <w:tcW w:w="2182" w:type="dxa"/>
          </w:tcPr>
          <w:p w14:paraId="4099348D" w14:textId="77777777" w:rsidR="00B303AE" w:rsidRDefault="00B303AE" w:rsidP="00B303AE"/>
        </w:tc>
        <w:tc>
          <w:tcPr>
            <w:tcW w:w="273" w:type="dxa"/>
          </w:tcPr>
          <w:p w14:paraId="5081E415" w14:textId="77777777" w:rsidR="00B303AE" w:rsidRDefault="00B303AE" w:rsidP="00B303AE"/>
        </w:tc>
        <w:tc>
          <w:tcPr>
            <w:tcW w:w="273" w:type="dxa"/>
          </w:tcPr>
          <w:p w14:paraId="2217E8D3" w14:textId="77777777" w:rsidR="00B303AE" w:rsidRDefault="00B303AE" w:rsidP="00B303AE"/>
        </w:tc>
        <w:tc>
          <w:tcPr>
            <w:tcW w:w="2176" w:type="dxa"/>
          </w:tcPr>
          <w:p w14:paraId="0A4BAF69" w14:textId="77777777" w:rsidR="00B303AE" w:rsidRDefault="00B303AE" w:rsidP="00B303AE"/>
        </w:tc>
        <w:tc>
          <w:tcPr>
            <w:tcW w:w="136" w:type="dxa"/>
          </w:tcPr>
          <w:p w14:paraId="149510EF" w14:textId="77777777" w:rsidR="00B303AE" w:rsidRDefault="00B303AE" w:rsidP="00B303AE"/>
        </w:tc>
        <w:tc>
          <w:tcPr>
            <w:tcW w:w="2182" w:type="dxa"/>
          </w:tcPr>
          <w:p w14:paraId="35B766BC" w14:textId="77777777" w:rsidR="00B303AE" w:rsidRDefault="00B303AE" w:rsidP="00B303AE"/>
        </w:tc>
        <w:tc>
          <w:tcPr>
            <w:tcW w:w="273" w:type="dxa"/>
          </w:tcPr>
          <w:p w14:paraId="57ECFFD4" w14:textId="77777777" w:rsidR="00B303AE" w:rsidRDefault="00B303AE" w:rsidP="00B303AE"/>
        </w:tc>
      </w:tr>
      <w:tr w:rsidR="00B303AE" w14:paraId="533B8BF2" w14:textId="77777777" w:rsidTr="00B303AE">
        <w:trPr>
          <w:trHeight w:hRule="exact" w:val="288"/>
        </w:trPr>
        <w:tc>
          <w:tcPr>
            <w:tcW w:w="273" w:type="dxa"/>
          </w:tcPr>
          <w:p w14:paraId="5F6A1AFC" w14:textId="77777777" w:rsidR="00B303AE" w:rsidRDefault="00B303AE" w:rsidP="00B303AE"/>
        </w:tc>
        <w:tc>
          <w:tcPr>
            <w:tcW w:w="2176" w:type="dxa"/>
          </w:tcPr>
          <w:p w14:paraId="049A1157" w14:textId="77777777" w:rsidR="00B303AE" w:rsidRDefault="00B303AE" w:rsidP="00B303AE"/>
        </w:tc>
        <w:tc>
          <w:tcPr>
            <w:tcW w:w="136" w:type="dxa"/>
          </w:tcPr>
          <w:p w14:paraId="2597D747" w14:textId="77777777" w:rsidR="00B303AE" w:rsidRDefault="00B303AE" w:rsidP="00B303AE"/>
        </w:tc>
        <w:tc>
          <w:tcPr>
            <w:tcW w:w="2182" w:type="dxa"/>
          </w:tcPr>
          <w:p w14:paraId="4D2A79C3" w14:textId="77777777" w:rsidR="00B303AE" w:rsidRDefault="00B303AE" w:rsidP="00B303AE"/>
        </w:tc>
        <w:tc>
          <w:tcPr>
            <w:tcW w:w="273" w:type="dxa"/>
          </w:tcPr>
          <w:p w14:paraId="718E05CE" w14:textId="77777777" w:rsidR="00B303AE" w:rsidRDefault="00B303AE" w:rsidP="00B303AE"/>
        </w:tc>
        <w:tc>
          <w:tcPr>
            <w:tcW w:w="273" w:type="dxa"/>
          </w:tcPr>
          <w:p w14:paraId="7081931D" w14:textId="77777777" w:rsidR="00B303AE" w:rsidRDefault="00B303AE" w:rsidP="00B303AE"/>
        </w:tc>
        <w:tc>
          <w:tcPr>
            <w:tcW w:w="2176" w:type="dxa"/>
          </w:tcPr>
          <w:p w14:paraId="35F5B34D" w14:textId="77777777" w:rsidR="00B303AE" w:rsidRDefault="00B303AE" w:rsidP="00B303AE"/>
        </w:tc>
        <w:tc>
          <w:tcPr>
            <w:tcW w:w="136" w:type="dxa"/>
          </w:tcPr>
          <w:p w14:paraId="2DEC5CE0" w14:textId="77777777" w:rsidR="00B303AE" w:rsidRDefault="00B303AE" w:rsidP="00B303AE"/>
        </w:tc>
        <w:tc>
          <w:tcPr>
            <w:tcW w:w="2182" w:type="dxa"/>
          </w:tcPr>
          <w:p w14:paraId="5FB3D74A" w14:textId="77777777" w:rsidR="00B303AE" w:rsidRDefault="00B303AE" w:rsidP="00B303AE"/>
        </w:tc>
        <w:tc>
          <w:tcPr>
            <w:tcW w:w="273" w:type="dxa"/>
          </w:tcPr>
          <w:p w14:paraId="11570A87" w14:textId="77777777" w:rsidR="00B303AE" w:rsidRDefault="00B303AE" w:rsidP="00B303AE"/>
        </w:tc>
      </w:tr>
      <w:tr w:rsidR="00306667" w14:paraId="3C2FDF02" w14:textId="77777777" w:rsidTr="00B303AE">
        <w:trPr>
          <w:trHeight w:hRule="exact" w:val="403"/>
        </w:trPr>
        <w:tc>
          <w:tcPr>
            <w:tcW w:w="273" w:type="dxa"/>
          </w:tcPr>
          <w:p w14:paraId="2E74B7E1" w14:textId="77777777" w:rsidR="00306667" w:rsidRDefault="00306667" w:rsidP="00306667"/>
        </w:tc>
        <w:tc>
          <w:tcPr>
            <w:tcW w:w="4494" w:type="dxa"/>
            <w:gridSpan w:val="3"/>
          </w:tcPr>
          <w:p w14:paraId="4EBEFAF8" w14:textId="0BC4D183" w:rsidR="00306667" w:rsidRDefault="00306667" w:rsidP="00306667">
            <w:pPr>
              <w:pStyle w:val="Organization"/>
              <w:jc w:val="center"/>
            </w:pPr>
            <w:r>
              <w:rPr>
                <w:sz w:val="32"/>
              </w:rPr>
              <w:t>GPU Job</w:t>
            </w:r>
          </w:p>
        </w:tc>
        <w:tc>
          <w:tcPr>
            <w:tcW w:w="273" w:type="dxa"/>
          </w:tcPr>
          <w:p w14:paraId="0FAED9D5" w14:textId="77777777" w:rsidR="00306667" w:rsidRDefault="00306667" w:rsidP="00306667">
            <w:pPr>
              <w:pStyle w:val="NoSpacing"/>
            </w:pPr>
          </w:p>
        </w:tc>
        <w:tc>
          <w:tcPr>
            <w:tcW w:w="273" w:type="dxa"/>
          </w:tcPr>
          <w:p w14:paraId="41E77CC5" w14:textId="77777777" w:rsidR="00306667" w:rsidRDefault="00306667" w:rsidP="00306667">
            <w:pPr>
              <w:pStyle w:val="NoSpacing"/>
            </w:pPr>
          </w:p>
        </w:tc>
        <w:tc>
          <w:tcPr>
            <w:tcW w:w="4494" w:type="dxa"/>
            <w:gridSpan w:val="3"/>
          </w:tcPr>
          <w:p w14:paraId="68AA7AD7" w14:textId="059787A7" w:rsidR="00306667" w:rsidRDefault="00306667" w:rsidP="00306667">
            <w:pPr>
              <w:pStyle w:val="Organization"/>
              <w:jc w:val="center"/>
            </w:pPr>
            <w:r>
              <w:rPr>
                <w:sz w:val="32"/>
              </w:rPr>
              <w:t>GPU Job</w:t>
            </w:r>
          </w:p>
        </w:tc>
        <w:tc>
          <w:tcPr>
            <w:tcW w:w="273" w:type="dxa"/>
          </w:tcPr>
          <w:p w14:paraId="6F376BCF" w14:textId="77777777" w:rsidR="00306667" w:rsidRDefault="00306667" w:rsidP="00306667"/>
        </w:tc>
      </w:tr>
      <w:tr w:rsidR="00306667" w14:paraId="7736C1AD" w14:textId="77777777" w:rsidTr="000043C3">
        <w:trPr>
          <w:trHeight w:hRule="exact" w:val="567"/>
        </w:trPr>
        <w:tc>
          <w:tcPr>
            <w:tcW w:w="273" w:type="dxa"/>
          </w:tcPr>
          <w:p w14:paraId="138B1E7B" w14:textId="77777777" w:rsidR="00306667" w:rsidRDefault="00306667" w:rsidP="00306667"/>
        </w:tc>
        <w:tc>
          <w:tcPr>
            <w:tcW w:w="4494" w:type="dxa"/>
            <w:gridSpan w:val="3"/>
          </w:tcPr>
          <w:p w14:paraId="03354A2C" w14:textId="5C42308A" w:rsidR="00306667" w:rsidRDefault="00306667" w:rsidP="00306667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 xml:space="preserve">Number of Tasks: 1, GPUs: </w:t>
            </w:r>
            <w:r w:rsidR="000043C3">
              <w:rPr>
                <w:rFonts w:ascii="Calibri" w:hAnsi="Calibri" w:cs="Calibri"/>
                <w:color w:val="000000" w:themeColor="text1"/>
                <w:sz w:val="24"/>
              </w:rPr>
              <w:t>1</w:t>
            </w:r>
          </w:p>
          <w:p w14:paraId="16C2F56D" w14:textId="2E6B304F" w:rsidR="000043C3" w:rsidRPr="00954435" w:rsidRDefault="000043C3" w:rsidP="00306667">
            <w:pPr>
              <w:pStyle w:val="Name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Cores per Task: 14</w:t>
            </w:r>
          </w:p>
        </w:tc>
        <w:tc>
          <w:tcPr>
            <w:tcW w:w="273" w:type="dxa"/>
          </w:tcPr>
          <w:p w14:paraId="504E1278" w14:textId="77777777" w:rsidR="00306667" w:rsidRDefault="00306667" w:rsidP="00306667"/>
        </w:tc>
        <w:tc>
          <w:tcPr>
            <w:tcW w:w="273" w:type="dxa"/>
          </w:tcPr>
          <w:p w14:paraId="5E275517" w14:textId="77777777" w:rsidR="00306667" w:rsidRDefault="00306667" w:rsidP="00306667"/>
        </w:tc>
        <w:tc>
          <w:tcPr>
            <w:tcW w:w="4494" w:type="dxa"/>
            <w:gridSpan w:val="3"/>
          </w:tcPr>
          <w:p w14:paraId="00092B60" w14:textId="102D8D70" w:rsidR="00306667" w:rsidRDefault="00306667" w:rsidP="000043C3">
            <w:pPr>
              <w:spacing w:after="0" w:line="216" w:lineRule="auto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 xml:space="preserve">Number of Tasks: 1, GPUs: </w:t>
            </w:r>
            <w:r w:rsidR="000043C3">
              <w:rPr>
                <w:rFonts w:ascii="Calibri" w:hAnsi="Calibri" w:cs="Calibri"/>
                <w:color w:val="000000" w:themeColor="text1"/>
                <w:sz w:val="24"/>
              </w:rPr>
              <w:t>1</w:t>
            </w:r>
          </w:p>
          <w:p w14:paraId="04DA94CA" w14:textId="7AD1AEE7" w:rsidR="000043C3" w:rsidRPr="009F576A" w:rsidRDefault="000043C3" w:rsidP="000043C3">
            <w:pPr>
              <w:spacing w:after="0" w:line="216" w:lineRule="auto"/>
              <w:rPr>
                <w:b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Cores per Task: 14</w:t>
            </w:r>
          </w:p>
        </w:tc>
        <w:tc>
          <w:tcPr>
            <w:tcW w:w="273" w:type="dxa"/>
          </w:tcPr>
          <w:p w14:paraId="508AC866" w14:textId="77777777" w:rsidR="00306667" w:rsidRDefault="00306667" w:rsidP="00306667"/>
        </w:tc>
      </w:tr>
      <w:tr w:rsidR="00306667" w14:paraId="6169AA8E" w14:textId="77777777" w:rsidTr="00306667">
        <w:trPr>
          <w:trHeight w:hRule="exact" w:val="1629"/>
        </w:trPr>
        <w:tc>
          <w:tcPr>
            <w:tcW w:w="273" w:type="dxa"/>
          </w:tcPr>
          <w:p w14:paraId="0AB0F4C6" w14:textId="77777777" w:rsidR="00306667" w:rsidRDefault="00306667" w:rsidP="00306667"/>
        </w:tc>
        <w:tc>
          <w:tcPr>
            <w:tcW w:w="4494" w:type="dxa"/>
            <w:gridSpan w:val="3"/>
            <w:vAlign w:val="center"/>
          </w:tcPr>
          <w:p w14:paraId="3E388CBA" w14:textId="77777777" w:rsidR="00306667" w:rsidRPr="009F576A" w:rsidRDefault="00306667" w:rsidP="00306667">
            <w:pPr>
              <w:spacing w:after="0"/>
              <w:rPr>
                <w:rFonts w:ascii="Consolas" w:hAnsi="Consolas" w:cs="Consolas"/>
              </w:rPr>
            </w:pPr>
            <w:proofErr w:type="gramStart"/>
            <w:r w:rsidRPr="009F576A">
              <w:rPr>
                <w:rFonts w:ascii="Consolas" w:hAnsi="Consolas" w:cs="Consolas"/>
              </w:rPr>
              <w:t>#!/</w:t>
            </w:r>
            <w:proofErr w:type="gramEnd"/>
            <w:r w:rsidRPr="009F576A">
              <w:rPr>
                <w:rFonts w:ascii="Consolas" w:hAnsi="Consolas" w:cs="Consolas"/>
              </w:rPr>
              <w:t>bin/bash</w:t>
            </w:r>
          </w:p>
          <w:p w14:paraId="1A7B8BD2" w14:textId="77777777" w:rsidR="00306667" w:rsidRPr="009F576A" w:rsidRDefault="00306667" w:rsidP="0030666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#SBATCH -o out.log-%j</w:t>
            </w:r>
          </w:p>
          <w:p w14:paraId="10AFBF60" w14:textId="649BFA64" w:rsidR="00306667" w:rsidRDefault="00306667" w:rsidP="0030666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#SBATCH -</w:t>
            </w:r>
            <w:r w:rsidR="000043C3">
              <w:rPr>
                <w:rFonts w:ascii="Consolas" w:hAnsi="Consolas" w:cs="Consolas"/>
              </w:rPr>
              <w:t>n</w:t>
            </w:r>
            <w:r>
              <w:rPr>
                <w:rFonts w:ascii="Consolas" w:hAnsi="Consolas" w:cs="Consolas"/>
              </w:rPr>
              <w:t xml:space="preserve"> 1</w:t>
            </w:r>
          </w:p>
          <w:p w14:paraId="414D6F50" w14:textId="4E3D26EF" w:rsidR="00306667" w:rsidRDefault="00306667" w:rsidP="0030666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#SBATCH -</w:t>
            </w:r>
            <w:r w:rsidR="000043C3">
              <w:rPr>
                <w:rFonts w:ascii="Consolas" w:hAnsi="Consolas" w:cs="Consolas"/>
              </w:rPr>
              <w:t>c 14</w:t>
            </w:r>
          </w:p>
          <w:p w14:paraId="52B414B2" w14:textId="77777777" w:rsidR="00306667" w:rsidRDefault="00306667" w:rsidP="0030666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#SBATCH -p </w:t>
            </w:r>
            <w:proofErr w:type="spellStart"/>
            <w:r>
              <w:rPr>
                <w:rFonts w:ascii="Consolas" w:hAnsi="Consolas" w:cs="Consolas"/>
              </w:rPr>
              <w:t>gpu</w:t>
            </w:r>
            <w:proofErr w:type="spellEnd"/>
          </w:p>
          <w:p w14:paraId="618AD930" w14:textId="27E7C4EF" w:rsidR="00306667" w:rsidRDefault="00306667" w:rsidP="0030666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#SBATCH --</w:t>
            </w:r>
            <w:proofErr w:type="spellStart"/>
            <w:r>
              <w:rPr>
                <w:rFonts w:ascii="Consolas" w:hAnsi="Consolas" w:cs="Consolas"/>
              </w:rPr>
              <w:t>gres</w:t>
            </w:r>
            <w:proofErr w:type="spellEnd"/>
            <w:r>
              <w:rPr>
                <w:rFonts w:ascii="Consolas" w:hAnsi="Consolas" w:cs="Consolas"/>
              </w:rPr>
              <w:t>=</w:t>
            </w:r>
            <w:proofErr w:type="gramStart"/>
            <w:r>
              <w:rPr>
                <w:rFonts w:ascii="Consolas" w:hAnsi="Consolas" w:cs="Consolas"/>
              </w:rPr>
              <w:t>gpu:volta</w:t>
            </w:r>
            <w:proofErr w:type="gramEnd"/>
            <w:r>
              <w:rPr>
                <w:rFonts w:ascii="Consolas" w:hAnsi="Consolas" w:cs="Consolas"/>
              </w:rPr>
              <w:t>:</w:t>
            </w:r>
            <w:r w:rsidR="000043C3">
              <w:rPr>
                <w:rFonts w:ascii="Consolas" w:hAnsi="Consolas" w:cs="Consolas"/>
              </w:rPr>
              <w:t>1</w:t>
            </w:r>
          </w:p>
          <w:p w14:paraId="41AB0B33" w14:textId="26BAEF30" w:rsidR="00306667" w:rsidRPr="009F576A" w:rsidRDefault="00306667" w:rsidP="0030666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python my_ML_job.py</w:t>
            </w:r>
          </w:p>
        </w:tc>
        <w:tc>
          <w:tcPr>
            <w:tcW w:w="273" w:type="dxa"/>
          </w:tcPr>
          <w:p w14:paraId="59D97100" w14:textId="77777777" w:rsidR="00306667" w:rsidRPr="009F576A" w:rsidRDefault="00306667" w:rsidP="00306667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273" w:type="dxa"/>
          </w:tcPr>
          <w:p w14:paraId="05D1062A" w14:textId="77777777" w:rsidR="00306667" w:rsidRPr="009F576A" w:rsidRDefault="00306667" w:rsidP="00306667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4494" w:type="dxa"/>
            <w:gridSpan w:val="3"/>
            <w:vAlign w:val="center"/>
          </w:tcPr>
          <w:p w14:paraId="0B7A3FF7" w14:textId="77777777" w:rsidR="00306667" w:rsidRPr="009F576A" w:rsidRDefault="00306667" w:rsidP="00306667">
            <w:pPr>
              <w:spacing w:after="0"/>
              <w:rPr>
                <w:rFonts w:ascii="Consolas" w:hAnsi="Consolas" w:cs="Consolas"/>
              </w:rPr>
            </w:pPr>
            <w:proofErr w:type="gramStart"/>
            <w:r w:rsidRPr="009F576A">
              <w:rPr>
                <w:rFonts w:ascii="Consolas" w:hAnsi="Consolas" w:cs="Consolas"/>
              </w:rPr>
              <w:t>#!/</w:t>
            </w:r>
            <w:proofErr w:type="gramEnd"/>
            <w:r w:rsidRPr="009F576A">
              <w:rPr>
                <w:rFonts w:ascii="Consolas" w:hAnsi="Consolas" w:cs="Consolas"/>
              </w:rPr>
              <w:t>bin/bash</w:t>
            </w:r>
          </w:p>
          <w:p w14:paraId="6BF49303" w14:textId="77777777" w:rsidR="00306667" w:rsidRPr="009F576A" w:rsidRDefault="00306667" w:rsidP="0030666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#SBATCH -o out.log-%j</w:t>
            </w:r>
          </w:p>
          <w:p w14:paraId="20B8C158" w14:textId="46641899" w:rsidR="00306667" w:rsidRDefault="00306667" w:rsidP="0030666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#SBATCH -</w:t>
            </w:r>
            <w:r w:rsidR="000043C3">
              <w:rPr>
                <w:rFonts w:ascii="Consolas" w:hAnsi="Consolas" w:cs="Consolas"/>
              </w:rPr>
              <w:t>n</w:t>
            </w:r>
            <w:r>
              <w:rPr>
                <w:rFonts w:ascii="Consolas" w:hAnsi="Consolas" w:cs="Consolas"/>
              </w:rPr>
              <w:t xml:space="preserve"> 1</w:t>
            </w:r>
          </w:p>
          <w:p w14:paraId="6ADE0C22" w14:textId="529CA0FE" w:rsidR="00306667" w:rsidRDefault="00306667" w:rsidP="0030666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#SBATCH -</w:t>
            </w:r>
            <w:r w:rsidR="000043C3">
              <w:rPr>
                <w:rFonts w:ascii="Consolas" w:hAnsi="Consolas" w:cs="Consolas"/>
              </w:rPr>
              <w:t>c 14</w:t>
            </w:r>
          </w:p>
          <w:p w14:paraId="638452E9" w14:textId="77777777" w:rsidR="00306667" w:rsidRDefault="00306667" w:rsidP="0030666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#SBATCH -p </w:t>
            </w:r>
            <w:proofErr w:type="spellStart"/>
            <w:r>
              <w:rPr>
                <w:rFonts w:ascii="Consolas" w:hAnsi="Consolas" w:cs="Consolas"/>
              </w:rPr>
              <w:t>gpu</w:t>
            </w:r>
            <w:proofErr w:type="spellEnd"/>
          </w:p>
          <w:p w14:paraId="666D9779" w14:textId="23CA504B" w:rsidR="00306667" w:rsidRDefault="00306667" w:rsidP="0030666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#SBATCH --</w:t>
            </w:r>
            <w:proofErr w:type="spellStart"/>
            <w:r>
              <w:rPr>
                <w:rFonts w:ascii="Consolas" w:hAnsi="Consolas" w:cs="Consolas"/>
              </w:rPr>
              <w:t>gres</w:t>
            </w:r>
            <w:proofErr w:type="spellEnd"/>
            <w:r>
              <w:rPr>
                <w:rFonts w:ascii="Consolas" w:hAnsi="Consolas" w:cs="Consolas"/>
              </w:rPr>
              <w:t>=</w:t>
            </w:r>
            <w:proofErr w:type="gramStart"/>
            <w:r>
              <w:rPr>
                <w:rFonts w:ascii="Consolas" w:hAnsi="Consolas" w:cs="Consolas"/>
              </w:rPr>
              <w:t>gpu:volta</w:t>
            </w:r>
            <w:proofErr w:type="gramEnd"/>
            <w:r>
              <w:rPr>
                <w:rFonts w:ascii="Consolas" w:hAnsi="Consolas" w:cs="Consolas"/>
              </w:rPr>
              <w:t>:</w:t>
            </w:r>
            <w:r w:rsidR="000043C3">
              <w:rPr>
                <w:rFonts w:ascii="Consolas" w:hAnsi="Consolas" w:cs="Consolas"/>
              </w:rPr>
              <w:t>1</w:t>
            </w:r>
          </w:p>
          <w:p w14:paraId="3EE621B8" w14:textId="1558ED34" w:rsidR="00306667" w:rsidRPr="009F576A" w:rsidRDefault="00306667" w:rsidP="0030666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python my_ML_job.py</w:t>
            </w:r>
          </w:p>
        </w:tc>
        <w:tc>
          <w:tcPr>
            <w:tcW w:w="273" w:type="dxa"/>
          </w:tcPr>
          <w:p w14:paraId="1DA86CFB" w14:textId="77777777" w:rsidR="00306667" w:rsidRDefault="00306667" w:rsidP="00306667"/>
        </w:tc>
      </w:tr>
    </w:tbl>
    <w:p w14:paraId="0ACA09B2" w14:textId="77777777" w:rsidR="00B303AE" w:rsidRDefault="00B303AE" w:rsidP="00B303AE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45D8F6A0" wp14:editId="2F7A27B3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72400" cy="10058400"/>
                <wp:effectExtent l="0" t="0" r="19050" b="19050"/>
                <wp:wrapNone/>
                <wp:docPr id="12" name="Group 12" descr="Cutline guid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457200"/>
                            <a:ext cx="7772400" cy="9144000"/>
                            <a:chOff x="0" y="0"/>
                            <a:chExt cx="7772400" cy="9144000"/>
                          </a:xfrm>
                        </wpg:grpSpPr>
                        <wps:wsp>
                          <wps:cNvPr id="15" name="Straight Connector 15"/>
                          <wps:cNvCnPr/>
                          <wps:spPr>
                            <a:xfrm>
                              <a:off x="0" y="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0" y="18288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0" y="36576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0" y="54864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0" y="73152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0" y="91440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685800" y="0"/>
                            <a:ext cx="6381750" cy="10058400"/>
                            <a:chOff x="0" y="0"/>
                            <a:chExt cx="6381750" cy="10058400"/>
                          </a:xfrm>
                        </wpg:grpSpPr>
                        <wps:wsp>
                          <wps:cNvPr id="22" name="Straight Connector 22"/>
                          <wps:cNvCnPr/>
                          <wps:spPr>
                            <a:xfrm>
                              <a:off x="0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3190875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6381750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DD4A7A" id="Group 12" o:spid="_x0000_s1026" alt="Cutline guides" style="position:absolute;margin-left:0;margin-top:0;width:612pt;height:11in;z-index:-251638784;mso-position-horizontal:left;mso-position-horizontal-relative:page;mso-position-vertical:top;mso-position-vertical-relative:page" coordsize="77724,1005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">
                <v:group id="Group 14" o:spid="_x0000_s1027" style="position:absolute;top:4572;width:77724;height:91440" coordsize="77724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line id="Straight Connector 15" o:spid="_x0000_s1028" style="position:absolute;visibility:visible;mso-wrap-style:square" from="0,0" to="77724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" strokecolor="#d8d8d8 [2732]" strokeweight=".5pt">
                    <v:stroke dashstyle="dash" joinstyle="miter"/>
                  </v:line>
                  <v:line id="Straight Connector 16" o:spid="_x0000_s1029" style="position:absolute;visibility:visible;mso-wrap-style:square" from="0,18288" to="77724,182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" strokecolor="#d8d8d8 [2732]" strokeweight=".5pt">
                    <v:stroke dashstyle="dash" joinstyle="miter"/>
                  </v:line>
                  <v:line id="Straight Connector 17" o:spid="_x0000_s1030" style="position:absolute;visibility:visible;mso-wrap-style:square" from="0,36576" to="77724,36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" strokecolor="#d8d8d8 [2732]" strokeweight=".5pt">
                    <v:stroke dashstyle="dash" joinstyle="miter"/>
                  </v:line>
                  <v:line id="Straight Connector 18" o:spid="_x0000_s1031" style="position:absolute;visibility:visible;mso-wrap-style:square" from="0,54864" to="77724,54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" strokecolor="#d8d8d8 [2732]" strokeweight=".5pt">
                    <v:stroke dashstyle="dash" joinstyle="miter"/>
                  </v:line>
                  <v:line id="Straight Connector 19" o:spid="_x0000_s1032" style="position:absolute;visibility:visible;mso-wrap-style:square" from="0,73152" to="77724,731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" strokecolor="#d8d8d8 [2732]" strokeweight=".5pt">
                    <v:stroke dashstyle="dash" joinstyle="miter"/>
                  </v:line>
                  <v:line id="Straight Connector 20" o:spid="_x0000_s1033" style="position:absolute;visibility:visible;mso-wrap-style:square" from="0,91440" to="77724,914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" strokecolor="#d8d8d8 [2732]" strokeweight=".5pt">
                    <v:stroke dashstyle="dash" joinstyle="miter"/>
                  </v:line>
                </v:group>
                <v:group id="Group 21" o:spid="_x0000_s1034" style="position:absolute;left:6858;width:63817;height:100584" coordsize="63817,1005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line id="Straight Connector 22" o:spid="_x0000_s1035" style="position:absolute;visibility:visible;mso-wrap-style:square" from="0,0" to="0,100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" strokecolor="#d8d8d8 [2732]" strokeweight=".5pt">
                    <v:stroke dashstyle="dash" joinstyle="miter"/>
                  </v:line>
                  <v:line id="Straight Connector 23" o:spid="_x0000_s1036" style="position:absolute;visibility:visible;mso-wrap-style:square" from="31908,0" to="31908,100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" strokecolor="#d8d8d8 [2732]" strokeweight=".5pt">
                    <v:stroke dashstyle="dash" joinstyle="miter"/>
                  </v:line>
                  <v:line id="Straight Connector 24" o:spid="_x0000_s1037" style="position:absolute;visibility:visible;mso-wrap-style:square" from="63817,0" to="63817,100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" strokecolor="#d8d8d8 [2732]" strokeweight=".5pt">
                    <v:stroke dashstyle="dash" joinstyle="miter"/>
                  </v:line>
                </v:group>
                <w10:wrap anchorx="page" anchory="page"/>
              </v:group>
            </w:pict>
          </mc:Fallback>
        </mc:AlternateContent>
      </w:r>
    </w:p>
    <w:tbl>
      <w:tblPr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usiness Card Layout"/>
      </w:tblPr>
      <w:tblGrid>
        <w:gridCol w:w="273"/>
        <w:gridCol w:w="2176"/>
        <w:gridCol w:w="136"/>
        <w:gridCol w:w="2182"/>
        <w:gridCol w:w="273"/>
        <w:gridCol w:w="273"/>
        <w:gridCol w:w="2176"/>
        <w:gridCol w:w="136"/>
        <w:gridCol w:w="2182"/>
        <w:gridCol w:w="273"/>
      </w:tblGrid>
      <w:tr w:rsidR="00B303AE" w14:paraId="79CDD29E" w14:textId="77777777" w:rsidTr="00B303AE">
        <w:trPr>
          <w:trHeight w:hRule="exact" w:val="288"/>
        </w:trPr>
        <w:tc>
          <w:tcPr>
            <w:tcW w:w="273" w:type="dxa"/>
          </w:tcPr>
          <w:p w14:paraId="03E2B973" w14:textId="77777777" w:rsidR="00B303AE" w:rsidRDefault="00B303AE" w:rsidP="00B303AE"/>
        </w:tc>
        <w:tc>
          <w:tcPr>
            <w:tcW w:w="4494" w:type="dxa"/>
            <w:gridSpan w:val="3"/>
          </w:tcPr>
          <w:p w14:paraId="2BF124B4" w14:textId="77777777" w:rsidR="00B303AE" w:rsidRPr="00954435" w:rsidRDefault="00B303AE" w:rsidP="00B303AE">
            <w:pPr>
              <w:pStyle w:val="Organization"/>
              <w:jc w:val="center"/>
              <w:rPr>
                <w:sz w:val="32"/>
              </w:rPr>
            </w:pPr>
          </w:p>
        </w:tc>
        <w:tc>
          <w:tcPr>
            <w:tcW w:w="273" w:type="dxa"/>
          </w:tcPr>
          <w:p w14:paraId="5D19E282" w14:textId="77777777" w:rsidR="00B303AE" w:rsidRDefault="00B303AE" w:rsidP="00B303AE">
            <w:pPr>
              <w:pStyle w:val="NoSpacing"/>
            </w:pPr>
          </w:p>
        </w:tc>
        <w:tc>
          <w:tcPr>
            <w:tcW w:w="273" w:type="dxa"/>
          </w:tcPr>
          <w:p w14:paraId="45137C41" w14:textId="77777777" w:rsidR="00B303AE" w:rsidRDefault="00B303AE" w:rsidP="00B303AE">
            <w:pPr>
              <w:pStyle w:val="NoSpacing"/>
            </w:pPr>
          </w:p>
        </w:tc>
        <w:tc>
          <w:tcPr>
            <w:tcW w:w="4494" w:type="dxa"/>
            <w:gridSpan w:val="3"/>
          </w:tcPr>
          <w:p w14:paraId="17929A17" w14:textId="77777777" w:rsidR="00B303AE" w:rsidRPr="00954435" w:rsidRDefault="00B303AE" w:rsidP="00B303AE">
            <w:pPr>
              <w:pStyle w:val="Organization"/>
              <w:jc w:val="center"/>
              <w:rPr>
                <w:sz w:val="32"/>
              </w:rPr>
            </w:pPr>
          </w:p>
        </w:tc>
        <w:tc>
          <w:tcPr>
            <w:tcW w:w="273" w:type="dxa"/>
          </w:tcPr>
          <w:p w14:paraId="6E2E1AFA" w14:textId="77777777" w:rsidR="00B303AE" w:rsidRDefault="00B303AE" w:rsidP="00B303AE">
            <w:pPr>
              <w:pStyle w:val="NoSpacing"/>
            </w:pPr>
          </w:p>
        </w:tc>
      </w:tr>
      <w:tr w:rsidR="00B303AE" w14:paraId="78D46FCB" w14:textId="77777777" w:rsidTr="00B303AE">
        <w:trPr>
          <w:trHeight w:hRule="exact" w:val="403"/>
        </w:trPr>
        <w:tc>
          <w:tcPr>
            <w:tcW w:w="273" w:type="dxa"/>
          </w:tcPr>
          <w:p w14:paraId="6815E385" w14:textId="77777777" w:rsidR="00B303AE" w:rsidRDefault="00B303AE" w:rsidP="00B303AE"/>
        </w:tc>
        <w:tc>
          <w:tcPr>
            <w:tcW w:w="4494" w:type="dxa"/>
            <w:gridSpan w:val="3"/>
          </w:tcPr>
          <w:p w14:paraId="2AC6435A" w14:textId="455A636F" w:rsidR="00B303AE" w:rsidRDefault="00B303AE" w:rsidP="00B303AE">
            <w:pPr>
              <w:pStyle w:val="Organization"/>
              <w:jc w:val="center"/>
            </w:pPr>
            <w:proofErr w:type="spellStart"/>
            <w:r>
              <w:rPr>
                <w:sz w:val="32"/>
              </w:rPr>
              <w:t>LLMapReduce</w:t>
            </w:r>
            <w:proofErr w:type="spellEnd"/>
            <w:r>
              <w:rPr>
                <w:sz w:val="32"/>
              </w:rPr>
              <w:t xml:space="preserve"> (Reduce Step)</w:t>
            </w:r>
          </w:p>
        </w:tc>
        <w:tc>
          <w:tcPr>
            <w:tcW w:w="273" w:type="dxa"/>
          </w:tcPr>
          <w:p w14:paraId="1312ABF7" w14:textId="77777777" w:rsidR="00B303AE" w:rsidRDefault="00B303AE" w:rsidP="00B303AE">
            <w:pPr>
              <w:pStyle w:val="NoSpacing"/>
            </w:pPr>
          </w:p>
        </w:tc>
        <w:tc>
          <w:tcPr>
            <w:tcW w:w="273" w:type="dxa"/>
          </w:tcPr>
          <w:p w14:paraId="4E5BD528" w14:textId="77777777" w:rsidR="00B303AE" w:rsidRDefault="00B303AE" w:rsidP="00B303AE">
            <w:pPr>
              <w:pStyle w:val="NoSpacing"/>
            </w:pPr>
          </w:p>
        </w:tc>
        <w:tc>
          <w:tcPr>
            <w:tcW w:w="4494" w:type="dxa"/>
            <w:gridSpan w:val="3"/>
          </w:tcPr>
          <w:p w14:paraId="340D42BD" w14:textId="637ECA10" w:rsidR="00B303AE" w:rsidRDefault="00B303AE" w:rsidP="00B303AE">
            <w:pPr>
              <w:pStyle w:val="Organization"/>
              <w:jc w:val="center"/>
            </w:pPr>
            <w:proofErr w:type="spellStart"/>
            <w:r>
              <w:rPr>
                <w:sz w:val="32"/>
              </w:rPr>
              <w:t>LLMapReduce</w:t>
            </w:r>
            <w:proofErr w:type="spellEnd"/>
            <w:r>
              <w:rPr>
                <w:sz w:val="32"/>
              </w:rPr>
              <w:t xml:space="preserve"> (Map Step)</w:t>
            </w:r>
          </w:p>
        </w:tc>
        <w:tc>
          <w:tcPr>
            <w:tcW w:w="273" w:type="dxa"/>
          </w:tcPr>
          <w:p w14:paraId="7BC61304" w14:textId="77777777" w:rsidR="00B303AE" w:rsidRDefault="00B303AE" w:rsidP="00B303AE">
            <w:pPr>
              <w:pStyle w:val="NoSpacing"/>
            </w:pPr>
          </w:p>
        </w:tc>
      </w:tr>
      <w:tr w:rsidR="00B303AE" w14:paraId="4C79F1CB" w14:textId="77777777" w:rsidTr="00B303AE">
        <w:trPr>
          <w:trHeight w:hRule="exact" w:val="1973"/>
        </w:trPr>
        <w:tc>
          <w:tcPr>
            <w:tcW w:w="273" w:type="dxa"/>
          </w:tcPr>
          <w:p w14:paraId="08D1BBF4" w14:textId="77777777" w:rsidR="00B303AE" w:rsidRDefault="00B303AE" w:rsidP="00B303AE"/>
        </w:tc>
        <w:tc>
          <w:tcPr>
            <w:tcW w:w="4494" w:type="dxa"/>
            <w:gridSpan w:val="3"/>
            <w:vAlign w:val="center"/>
          </w:tcPr>
          <w:p w14:paraId="259DF3FA" w14:textId="77777777" w:rsidR="00B303AE" w:rsidRPr="003A4E9C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JOBID ARRAY_J START PARTITION CPUS ST </w:t>
            </w:r>
            <w:r w:rsidRPr="003A4E9C">
              <w:rPr>
                <w:rFonts w:ascii="Consolas" w:hAnsi="Consolas" w:cs="Consolas"/>
              </w:rPr>
              <w:t>NODELIST(REASON)</w:t>
            </w:r>
          </w:p>
          <w:p w14:paraId="5F73FB1C" w14:textId="7F606756" w:rsidR="00B303AE" w:rsidRPr="009F576A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</w:t>
            </w:r>
            <w:r w:rsidR="002D66FE">
              <w:rPr>
                <w:rFonts w:ascii="Consolas" w:hAnsi="Consolas" w:cs="Consolas"/>
              </w:rPr>
              <w:t>63</w:t>
            </w:r>
            <w:r w:rsidR="002D66FE">
              <w:rPr>
                <w:rFonts w:ascii="Consolas" w:hAnsi="Consolas" w:cs="Consolas"/>
              </w:rPr>
              <w:t>7</w:t>
            </w:r>
            <w:r>
              <w:rPr>
                <w:rFonts w:ascii="Consolas" w:hAnsi="Consolas" w:cs="Consolas"/>
              </w:rPr>
              <w:t xml:space="preserve">   77</w:t>
            </w:r>
            <w:r w:rsidR="002D66FE">
              <w:rPr>
                <w:rFonts w:ascii="Consolas" w:hAnsi="Consolas" w:cs="Consolas"/>
              </w:rPr>
              <w:t>63</w:t>
            </w:r>
            <w:r w:rsidR="002D66FE">
              <w:rPr>
                <w:rFonts w:ascii="Consolas" w:hAnsi="Consolas" w:cs="Consolas"/>
              </w:rPr>
              <w:t>7</w:t>
            </w:r>
            <w:r>
              <w:rPr>
                <w:rFonts w:ascii="Consolas" w:hAnsi="Consolas" w:cs="Consolas"/>
              </w:rPr>
              <w:t xml:space="preserve"> 15:26   normal 1 </w:t>
            </w:r>
            <w:proofErr w:type="gramStart"/>
            <w:r>
              <w:rPr>
                <w:rFonts w:ascii="Consolas" w:hAnsi="Consolas" w:cs="Consolas"/>
              </w:rPr>
              <w:t>R  node</w:t>
            </w:r>
            <w:proofErr w:type="gramEnd"/>
            <w:r>
              <w:rPr>
                <w:rFonts w:ascii="Consolas" w:hAnsi="Consolas" w:cs="Consolas"/>
              </w:rPr>
              <w:t>-056</w:t>
            </w:r>
          </w:p>
        </w:tc>
        <w:tc>
          <w:tcPr>
            <w:tcW w:w="273" w:type="dxa"/>
          </w:tcPr>
          <w:p w14:paraId="7F753E4E" w14:textId="77777777" w:rsidR="00B303AE" w:rsidRPr="009F576A" w:rsidRDefault="00B303AE" w:rsidP="00B303AE">
            <w:pPr>
              <w:rPr>
                <w:rFonts w:ascii="Consolas" w:hAnsi="Consolas" w:cs="Consolas"/>
              </w:rPr>
            </w:pPr>
          </w:p>
        </w:tc>
        <w:tc>
          <w:tcPr>
            <w:tcW w:w="273" w:type="dxa"/>
          </w:tcPr>
          <w:p w14:paraId="4FE42E12" w14:textId="77777777" w:rsidR="00B303AE" w:rsidRPr="009F576A" w:rsidRDefault="00B303AE" w:rsidP="00B303AE">
            <w:pPr>
              <w:rPr>
                <w:rFonts w:ascii="Consolas" w:hAnsi="Consolas" w:cs="Consolas"/>
              </w:rPr>
            </w:pPr>
          </w:p>
        </w:tc>
        <w:tc>
          <w:tcPr>
            <w:tcW w:w="4494" w:type="dxa"/>
            <w:gridSpan w:val="3"/>
            <w:vAlign w:val="center"/>
          </w:tcPr>
          <w:p w14:paraId="7D95863C" w14:textId="77777777" w:rsidR="00B303AE" w:rsidRPr="003A4E9C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JOBID ARRAY_J START PARTITION CPUS ST </w:t>
            </w:r>
            <w:r w:rsidRPr="003A4E9C">
              <w:rPr>
                <w:rFonts w:ascii="Consolas" w:hAnsi="Consolas" w:cs="Consolas"/>
              </w:rPr>
              <w:t>NODELIST(REASON)</w:t>
            </w:r>
          </w:p>
          <w:p w14:paraId="6C4BAE78" w14:textId="6C1387FE" w:rsidR="00B303AE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</w:t>
            </w:r>
            <w:r w:rsidR="002D66FE">
              <w:rPr>
                <w:rFonts w:ascii="Consolas" w:hAnsi="Consolas" w:cs="Consolas"/>
              </w:rPr>
              <w:t>63</w:t>
            </w:r>
            <w:r w:rsidR="002D66FE">
              <w:rPr>
                <w:rFonts w:ascii="Consolas" w:hAnsi="Consolas" w:cs="Consolas"/>
              </w:rPr>
              <w:t>7</w:t>
            </w:r>
            <w:r>
              <w:rPr>
                <w:rFonts w:ascii="Consolas" w:hAnsi="Consolas" w:cs="Consolas"/>
              </w:rPr>
              <w:t xml:space="preserve">   7753</w:t>
            </w:r>
            <w:r w:rsidR="002D66FE">
              <w:rPr>
                <w:rFonts w:ascii="Consolas" w:hAnsi="Consolas" w:cs="Consolas"/>
              </w:rPr>
              <w:t>7</w:t>
            </w:r>
            <w:r>
              <w:rPr>
                <w:rFonts w:ascii="Consolas" w:hAnsi="Consolas" w:cs="Consolas"/>
              </w:rPr>
              <w:t xml:space="preserve"> N/A   normal 1 PD (Dependency)</w:t>
            </w:r>
          </w:p>
          <w:p w14:paraId="2E712968" w14:textId="70DF402D" w:rsidR="00B303AE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</w:t>
            </w:r>
            <w:r w:rsidR="002D66FE">
              <w:rPr>
                <w:rFonts w:ascii="Consolas" w:hAnsi="Consolas" w:cs="Consolas"/>
              </w:rPr>
              <w:t>636</w:t>
            </w:r>
            <w:r>
              <w:rPr>
                <w:rFonts w:ascii="Consolas" w:hAnsi="Consolas" w:cs="Consolas"/>
              </w:rPr>
              <w:t>_1 77</w:t>
            </w:r>
            <w:r w:rsidR="002D66FE">
              <w:rPr>
                <w:rFonts w:ascii="Consolas" w:hAnsi="Consolas" w:cs="Consolas"/>
              </w:rPr>
              <w:t>636</w:t>
            </w:r>
            <w:r>
              <w:rPr>
                <w:rFonts w:ascii="Consolas" w:hAnsi="Consolas" w:cs="Consolas"/>
              </w:rPr>
              <w:t xml:space="preserve"> 15:20 normal 2 </w:t>
            </w:r>
            <w:proofErr w:type="gramStart"/>
            <w:r>
              <w:rPr>
                <w:rFonts w:ascii="Consolas" w:hAnsi="Consolas" w:cs="Consolas"/>
              </w:rPr>
              <w:t xml:space="preserve">R  </w:t>
            </w:r>
            <w:r w:rsidRPr="003A4E9C">
              <w:rPr>
                <w:rFonts w:ascii="Consolas" w:hAnsi="Consolas" w:cs="Consolas"/>
              </w:rPr>
              <w:t>node</w:t>
            </w:r>
            <w:proofErr w:type="gramEnd"/>
            <w:r w:rsidRPr="003A4E9C">
              <w:rPr>
                <w:rFonts w:ascii="Consolas" w:hAnsi="Consolas" w:cs="Consolas"/>
              </w:rPr>
              <w:t>-0</w:t>
            </w:r>
            <w:r>
              <w:rPr>
                <w:rFonts w:ascii="Consolas" w:hAnsi="Consolas" w:cs="Consolas"/>
              </w:rPr>
              <w:t>3</w:t>
            </w:r>
            <w:r w:rsidRPr="003A4E9C">
              <w:rPr>
                <w:rFonts w:ascii="Consolas" w:hAnsi="Consolas" w:cs="Consolas"/>
              </w:rPr>
              <w:t>7</w:t>
            </w:r>
          </w:p>
          <w:p w14:paraId="464E3F57" w14:textId="25B02145" w:rsidR="00B303AE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</w:t>
            </w:r>
            <w:r w:rsidR="002D66FE">
              <w:rPr>
                <w:rFonts w:ascii="Consolas" w:hAnsi="Consolas" w:cs="Consolas"/>
              </w:rPr>
              <w:t>636</w:t>
            </w:r>
            <w:r>
              <w:rPr>
                <w:rFonts w:ascii="Consolas" w:hAnsi="Consolas" w:cs="Consolas"/>
              </w:rPr>
              <w:t>_2 77</w:t>
            </w:r>
            <w:r w:rsidR="002D66FE">
              <w:rPr>
                <w:rFonts w:ascii="Consolas" w:hAnsi="Consolas" w:cs="Consolas"/>
              </w:rPr>
              <w:t>636</w:t>
            </w:r>
            <w:r>
              <w:rPr>
                <w:rFonts w:ascii="Consolas" w:hAnsi="Consolas" w:cs="Consolas"/>
              </w:rPr>
              <w:t xml:space="preserve"> 15:20 normal 2 </w:t>
            </w:r>
            <w:proofErr w:type="gramStart"/>
            <w:r>
              <w:rPr>
                <w:rFonts w:ascii="Consolas" w:hAnsi="Consolas" w:cs="Consolas"/>
              </w:rPr>
              <w:t xml:space="preserve">R  </w:t>
            </w:r>
            <w:r w:rsidRPr="003A4E9C">
              <w:rPr>
                <w:rFonts w:ascii="Consolas" w:hAnsi="Consolas" w:cs="Consolas"/>
              </w:rPr>
              <w:t>node</w:t>
            </w:r>
            <w:proofErr w:type="gramEnd"/>
            <w:r w:rsidRPr="003A4E9C">
              <w:rPr>
                <w:rFonts w:ascii="Consolas" w:hAnsi="Consolas" w:cs="Consolas"/>
              </w:rPr>
              <w:t>-0</w:t>
            </w:r>
            <w:r>
              <w:rPr>
                <w:rFonts w:ascii="Consolas" w:hAnsi="Consolas" w:cs="Consolas"/>
              </w:rPr>
              <w:t>3</w:t>
            </w:r>
            <w:r w:rsidRPr="003A4E9C">
              <w:rPr>
                <w:rFonts w:ascii="Consolas" w:hAnsi="Consolas" w:cs="Consolas"/>
              </w:rPr>
              <w:t>7</w:t>
            </w:r>
          </w:p>
          <w:p w14:paraId="42E0CE2A" w14:textId="1EFED603" w:rsidR="00B303AE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</w:t>
            </w:r>
            <w:r w:rsidR="002D66FE">
              <w:rPr>
                <w:rFonts w:ascii="Consolas" w:hAnsi="Consolas" w:cs="Consolas"/>
              </w:rPr>
              <w:t>636</w:t>
            </w:r>
            <w:r>
              <w:rPr>
                <w:rFonts w:ascii="Consolas" w:hAnsi="Consolas" w:cs="Consolas"/>
              </w:rPr>
              <w:t>_3 77</w:t>
            </w:r>
            <w:r w:rsidR="002D66FE">
              <w:rPr>
                <w:rFonts w:ascii="Consolas" w:hAnsi="Consolas" w:cs="Consolas"/>
              </w:rPr>
              <w:t>636</w:t>
            </w:r>
            <w:r>
              <w:rPr>
                <w:rFonts w:ascii="Consolas" w:hAnsi="Consolas" w:cs="Consolas"/>
              </w:rPr>
              <w:t xml:space="preserve"> 15:20 normal 2 </w:t>
            </w:r>
            <w:proofErr w:type="gramStart"/>
            <w:r>
              <w:rPr>
                <w:rFonts w:ascii="Consolas" w:hAnsi="Consolas" w:cs="Consolas"/>
              </w:rPr>
              <w:t xml:space="preserve">R  </w:t>
            </w:r>
            <w:r w:rsidRPr="003A4E9C">
              <w:rPr>
                <w:rFonts w:ascii="Consolas" w:hAnsi="Consolas" w:cs="Consolas"/>
              </w:rPr>
              <w:t>node</w:t>
            </w:r>
            <w:proofErr w:type="gramEnd"/>
            <w:r w:rsidRPr="003A4E9C">
              <w:rPr>
                <w:rFonts w:ascii="Consolas" w:hAnsi="Consolas" w:cs="Consolas"/>
              </w:rPr>
              <w:t>-0</w:t>
            </w:r>
            <w:r>
              <w:rPr>
                <w:rFonts w:ascii="Consolas" w:hAnsi="Consolas" w:cs="Consolas"/>
              </w:rPr>
              <w:t>3</w:t>
            </w:r>
            <w:r w:rsidRPr="003A4E9C">
              <w:rPr>
                <w:rFonts w:ascii="Consolas" w:hAnsi="Consolas" w:cs="Consolas"/>
              </w:rPr>
              <w:t>7</w:t>
            </w:r>
          </w:p>
          <w:p w14:paraId="765AD07C" w14:textId="0919C3E6" w:rsidR="00B303AE" w:rsidRPr="009F576A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</w:t>
            </w:r>
            <w:r w:rsidR="002D66FE">
              <w:rPr>
                <w:rFonts w:ascii="Consolas" w:hAnsi="Consolas" w:cs="Consolas"/>
              </w:rPr>
              <w:t>636</w:t>
            </w:r>
            <w:r>
              <w:rPr>
                <w:rFonts w:ascii="Consolas" w:hAnsi="Consolas" w:cs="Consolas"/>
              </w:rPr>
              <w:t>_4 77</w:t>
            </w:r>
            <w:r w:rsidR="002D66FE">
              <w:rPr>
                <w:rFonts w:ascii="Consolas" w:hAnsi="Consolas" w:cs="Consolas"/>
              </w:rPr>
              <w:t>636</w:t>
            </w:r>
            <w:r>
              <w:rPr>
                <w:rFonts w:ascii="Consolas" w:hAnsi="Consolas" w:cs="Consolas"/>
              </w:rPr>
              <w:t xml:space="preserve"> 15:20 normal 2 </w:t>
            </w:r>
            <w:proofErr w:type="gramStart"/>
            <w:r>
              <w:rPr>
                <w:rFonts w:ascii="Consolas" w:hAnsi="Consolas" w:cs="Consolas"/>
              </w:rPr>
              <w:t>R  node</w:t>
            </w:r>
            <w:proofErr w:type="gramEnd"/>
            <w:r>
              <w:rPr>
                <w:rFonts w:ascii="Consolas" w:hAnsi="Consolas" w:cs="Consolas"/>
              </w:rPr>
              <w:t>-038</w:t>
            </w:r>
          </w:p>
        </w:tc>
        <w:tc>
          <w:tcPr>
            <w:tcW w:w="273" w:type="dxa"/>
          </w:tcPr>
          <w:p w14:paraId="14FD1777" w14:textId="77777777" w:rsidR="00B303AE" w:rsidRDefault="00B303AE" w:rsidP="00B303AE"/>
        </w:tc>
      </w:tr>
      <w:tr w:rsidR="00B303AE" w14:paraId="3AD05B23" w14:textId="77777777" w:rsidTr="00B303AE">
        <w:trPr>
          <w:trHeight w:hRule="exact" w:val="216"/>
        </w:trPr>
        <w:tc>
          <w:tcPr>
            <w:tcW w:w="273" w:type="dxa"/>
          </w:tcPr>
          <w:p w14:paraId="7D3DD01C" w14:textId="77777777" w:rsidR="00B303AE" w:rsidRDefault="00B303AE" w:rsidP="00B303AE"/>
        </w:tc>
        <w:tc>
          <w:tcPr>
            <w:tcW w:w="2176" w:type="dxa"/>
          </w:tcPr>
          <w:p w14:paraId="4765BA6F" w14:textId="77777777" w:rsidR="00B303AE" w:rsidRDefault="00B303AE" w:rsidP="00B303AE"/>
        </w:tc>
        <w:tc>
          <w:tcPr>
            <w:tcW w:w="136" w:type="dxa"/>
          </w:tcPr>
          <w:p w14:paraId="24ADFC55" w14:textId="77777777" w:rsidR="00B303AE" w:rsidRDefault="00B303AE" w:rsidP="00B303AE"/>
        </w:tc>
        <w:tc>
          <w:tcPr>
            <w:tcW w:w="2182" w:type="dxa"/>
          </w:tcPr>
          <w:p w14:paraId="41B611B6" w14:textId="77777777" w:rsidR="00B303AE" w:rsidRDefault="00B303AE" w:rsidP="00B303AE"/>
        </w:tc>
        <w:tc>
          <w:tcPr>
            <w:tcW w:w="273" w:type="dxa"/>
          </w:tcPr>
          <w:p w14:paraId="00D23BE0" w14:textId="77777777" w:rsidR="00B303AE" w:rsidRDefault="00B303AE" w:rsidP="00B303AE"/>
        </w:tc>
        <w:tc>
          <w:tcPr>
            <w:tcW w:w="273" w:type="dxa"/>
          </w:tcPr>
          <w:p w14:paraId="1C4FC22A" w14:textId="77777777" w:rsidR="00B303AE" w:rsidRDefault="00B303AE" w:rsidP="00B303AE"/>
        </w:tc>
        <w:tc>
          <w:tcPr>
            <w:tcW w:w="2176" w:type="dxa"/>
          </w:tcPr>
          <w:p w14:paraId="3AD88B2B" w14:textId="77777777" w:rsidR="00B303AE" w:rsidRDefault="00B303AE" w:rsidP="00B303AE"/>
        </w:tc>
        <w:tc>
          <w:tcPr>
            <w:tcW w:w="136" w:type="dxa"/>
          </w:tcPr>
          <w:p w14:paraId="205FC1A9" w14:textId="77777777" w:rsidR="00B303AE" w:rsidRDefault="00B303AE" w:rsidP="00B303AE"/>
        </w:tc>
        <w:tc>
          <w:tcPr>
            <w:tcW w:w="2182" w:type="dxa"/>
          </w:tcPr>
          <w:p w14:paraId="149521B3" w14:textId="77777777" w:rsidR="00B303AE" w:rsidRDefault="00B303AE" w:rsidP="00B303AE"/>
        </w:tc>
        <w:tc>
          <w:tcPr>
            <w:tcW w:w="273" w:type="dxa"/>
          </w:tcPr>
          <w:p w14:paraId="383A976F" w14:textId="77777777" w:rsidR="00B303AE" w:rsidRDefault="00B303AE" w:rsidP="00B303AE"/>
        </w:tc>
      </w:tr>
      <w:tr w:rsidR="00B303AE" w14:paraId="1B926FBB" w14:textId="77777777" w:rsidTr="00B303AE">
        <w:trPr>
          <w:trHeight w:hRule="exact" w:val="288"/>
        </w:trPr>
        <w:tc>
          <w:tcPr>
            <w:tcW w:w="273" w:type="dxa"/>
          </w:tcPr>
          <w:p w14:paraId="66451113" w14:textId="77777777" w:rsidR="00B303AE" w:rsidRDefault="00B303AE" w:rsidP="00B303AE"/>
        </w:tc>
        <w:tc>
          <w:tcPr>
            <w:tcW w:w="2176" w:type="dxa"/>
          </w:tcPr>
          <w:p w14:paraId="02ACEB0F" w14:textId="77777777" w:rsidR="00B303AE" w:rsidRDefault="00B303AE" w:rsidP="00B303AE"/>
        </w:tc>
        <w:tc>
          <w:tcPr>
            <w:tcW w:w="136" w:type="dxa"/>
          </w:tcPr>
          <w:p w14:paraId="3EC25A2B" w14:textId="77777777" w:rsidR="00B303AE" w:rsidRDefault="00B303AE" w:rsidP="00B303AE"/>
        </w:tc>
        <w:tc>
          <w:tcPr>
            <w:tcW w:w="2182" w:type="dxa"/>
          </w:tcPr>
          <w:p w14:paraId="4109F48C" w14:textId="77777777" w:rsidR="00B303AE" w:rsidRDefault="00B303AE" w:rsidP="00B303AE"/>
        </w:tc>
        <w:tc>
          <w:tcPr>
            <w:tcW w:w="273" w:type="dxa"/>
          </w:tcPr>
          <w:p w14:paraId="35F76FEF" w14:textId="77777777" w:rsidR="00B303AE" w:rsidRDefault="00B303AE" w:rsidP="00B303AE"/>
        </w:tc>
        <w:tc>
          <w:tcPr>
            <w:tcW w:w="273" w:type="dxa"/>
          </w:tcPr>
          <w:p w14:paraId="708DEBD4" w14:textId="77777777" w:rsidR="00B303AE" w:rsidRDefault="00B303AE" w:rsidP="00B303AE"/>
        </w:tc>
        <w:tc>
          <w:tcPr>
            <w:tcW w:w="2176" w:type="dxa"/>
          </w:tcPr>
          <w:p w14:paraId="0F9D1336" w14:textId="77777777" w:rsidR="00B303AE" w:rsidRDefault="00B303AE" w:rsidP="00B303AE"/>
        </w:tc>
        <w:tc>
          <w:tcPr>
            <w:tcW w:w="136" w:type="dxa"/>
          </w:tcPr>
          <w:p w14:paraId="17F6C760" w14:textId="77777777" w:rsidR="00B303AE" w:rsidRDefault="00B303AE" w:rsidP="00B303AE"/>
        </w:tc>
        <w:tc>
          <w:tcPr>
            <w:tcW w:w="2182" w:type="dxa"/>
          </w:tcPr>
          <w:p w14:paraId="714B6FA9" w14:textId="77777777" w:rsidR="00B303AE" w:rsidRDefault="00B303AE" w:rsidP="00B303AE"/>
        </w:tc>
        <w:tc>
          <w:tcPr>
            <w:tcW w:w="273" w:type="dxa"/>
          </w:tcPr>
          <w:p w14:paraId="760792AA" w14:textId="77777777" w:rsidR="00B303AE" w:rsidRDefault="00B303AE" w:rsidP="00B303AE"/>
        </w:tc>
      </w:tr>
      <w:tr w:rsidR="00B303AE" w14:paraId="053A4982" w14:textId="77777777" w:rsidTr="00B303AE">
        <w:trPr>
          <w:trHeight w:hRule="exact" w:val="403"/>
        </w:trPr>
        <w:tc>
          <w:tcPr>
            <w:tcW w:w="273" w:type="dxa"/>
          </w:tcPr>
          <w:p w14:paraId="5BD52908" w14:textId="77777777" w:rsidR="00B303AE" w:rsidRDefault="00B303AE" w:rsidP="00B303AE"/>
        </w:tc>
        <w:tc>
          <w:tcPr>
            <w:tcW w:w="4494" w:type="dxa"/>
            <w:gridSpan w:val="3"/>
          </w:tcPr>
          <w:p w14:paraId="1B93F86B" w14:textId="40F167A0" w:rsidR="00B303AE" w:rsidRDefault="00B303AE" w:rsidP="00B303AE">
            <w:pPr>
              <w:pStyle w:val="Organization"/>
              <w:jc w:val="center"/>
            </w:pPr>
            <w:proofErr w:type="spellStart"/>
            <w:r>
              <w:rPr>
                <w:sz w:val="32"/>
              </w:rPr>
              <w:t>LLMapReduce</w:t>
            </w:r>
            <w:proofErr w:type="spellEnd"/>
            <w:r>
              <w:rPr>
                <w:sz w:val="32"/>
              </w:rPr>
              <w:t xml:space="preserve"> (Reduce Step)</w:t>
            </w:r>
          </w:p>
        </w:tc>
        <w:tc>
          <w:tcPr>
            <w:tcW w:w="273" w:type="dxa"/>
          </w:tcPr>
          <w:p w14:paraId="16ADD28D" w14:textId="77777777" w:rsidR="00B303AE" w:rsidRDefault="00B303AE" w:rsidP="00B303AE">
            <w:pPr>
              <w:pStyle w:val="NoSpacing"/>
            </w:pPr>
          </w:p>
        </w:tc>
        <w:tc>
          <w:tcPr>
            <w:tcW w:w="273" w:type="dxa"/>
          </w:tcPr>
          <w:p w14:paraId="25732F1C" w14:textId="77777777" w:rsidR="00B303AE" w:rsidRDefault="00B303AE" w:rsidP="00B303AE">
            <w:pPr>
              <w:pStyle w:val="NoSpacing"/>
            </w:pPr>
          </w:p>
        </w:tc>
        <w:tc>
          <w:tcPr>
            <w:tcW w:w="4494" w:type="dxa"/>
            <w:gridSpan w:val="3"/>
          </w:tcPr>
          <w:p w14:paraId="4EE30E60" w14:textId="7E3FDDFC" w:rsidR="00B303AE" w:rsidRDefault="00B303AE" w:rsidP="00B303AE">
            <w:pPr>
              <w:pStyle w:val="Organization"/>
              <w:jc w:val="center"/>
            </w:pPr>
            <w:proofErr w:type="spellStart"/>
            <w:r>
              <w:rPr>
                <w:sz w:val="32"/>
              </w:rPr>
              <w:t>LLMapReduce</w:t>
            </w:r>
            <w:proofErr w:type="spellEnd"/>
            <w:r>
              <w:rPr>
                <w:sz w:val="32"/>
              </w:rPr>
              <w:t xml:space="preserve"> (Map Step)</w:t>
            </w:r>
          </w:p>
        </w:tc>
        <w:tc>
          <w:tcPr>
            <w:tcW w:w="273" w:type="dxa"/>
          </w:tcPr>
          <w:p w14:paraId="77AB6478" w14:textId="77777777" w:rsidR="00B303AE" w:rsidRDefault="00B303AE" w:rsidP="00B303AE"/>
        </w:tc>
      </w:tr>
      <w:tr w:rsidR="00B303AE" w14:paraId="3F6E86A7" w14:textId="77777777" w:rsidTr="00B303AE">
        <w:trPr>
          <w:trHeight w:hRule="exact" w:val="1973"/>
        </w:trPr>
        <w:tc>
          <w:tcPr>
            <w:tcW w:w="273" w:type="dxa"/>
          </w:tcPr>
          <w:p w14:paraId="2822A1B9" w14:textId="77777777" w:rsidR="00B303AE" w:rsidRDefault="00B303AE" w:rsidP="00B303AE"/>
        </w:tc>
        <w:tc>
          <w:tcPr>
            <w:tcW w:w="4494" w:type="dxa"/>
            <w:gridSpan w:val="3"/>
            <w:vAlign w:val="center"/>
          </w:tcPr>
          <w:p w14:paraId="2FA32A72" w14:textId="77777777" w:rsidR="00B303AE" w:rsidRPr="003A4E9C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JOBID ARRAY_J START PARTITION CPUS ST </w:t>
            </w:r>
            <w:r w:rsidRPr="003A4E9C">
              <w:rPr>
                <w:rFonts w:ascii="Consolas" w:hAnsi="Consolas" w:cs="Consolas"/>
              </w:rPr>
              <w:t>NODELIST(REASON)</w:t>
            </w:r>
          </w:p>
          <w:p w14:paraId="79EDC919" w14:textId="4D61A612" w:rsidR="00B303AE" w:rsidRPr="009F576A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</w:t>
            </w:r>
            <w:r w:rsidR="002D66FE">
              <w:rPr>
                <w:rFonts w:ascii="Consolas" w:hAnsi="Consolas" w:cs="Consolas"/>
              </w:rPr>
              <w:t>430</w:t>
            </w:r>
            <w:r>
              <w:rPr>
                <w:rFonts w:ascii="Consolas" w:hAnsi="Consolas" w:cs="Consolas"/>
              </w:rPr>
              <w:t xml:space="preserve">   77</w:t>
            </w:r>
            <w:r w:rsidR="002D66FE">
              <w:rPr>
                <w:rFonts w:ascii="Consolas" w:hAnsi="Consolas" w:cs="Consolas"/>
              </w:rPr>
              <w:t>430</w:t>
            </w:r>
            <w:r>
              <w:rPr>
                <w:rFonts w:ascii="Consolas" w:hAnsi="Consolas" w:cs="Consolas"/>
              </w:rPr>
              <w:t xml:space="preserve"> 15:26   normal 1 </w:t>
            </w:r>
            <w:proofErr w:type="gramStart"/>
            <w:r>
              <w:rPr>
                <w:rFonts w:ascii="Consolas" w:hAnsi="Consolas" w:cs="Consolas"/>
              </w:rPr>
              <w:t>R  node</w:t>
            </w:r>
            <w:proofErr w:type="gramEnd"/>
            <w:r>
              <w:rPr>
                <w:rFonts w:ascii="Consolas" w:hAnsi="Consolas" w:cs="Consolas"/>
              </w:rPr>
              <w:t>-056</w:t>
            </w:r>
          </w:p>
        </w:tc>
        <w:tc>
          <w:tcPr>
            <w:tcW w:w="273" w:type="dxa"/>
          </w:tcPr>
          <w:p w14:paraId="3248AFC1" w14:textId="77777777" w:rsidR="00B303AE" w:rsidRPr="009F576A" w:rsidRDefault="00B303AE" w:rsidP="00B303AE">
            <w:pPr>
              <w:rPr>
                <w:rFonts w:ascii="Consolas" w:hAnsi="Consolas" w:cs="Consolas"/>
              </w:rPr>
            </w:pPr>
          </w:p>
        </w:tc>
        <w:tc>
          <w:tcPr>
            <w:tcW w:w="273" w:type="dxa"/>
          </w:tcPr>
          <w:p w14:paraId="298B59B4" w14:textId="77777777" w:rsidR="00B303AE" w:rsidRPr="009F576A" w:rsidRDefault="00B303AE" w:rsidP="00B303AE">
            <w:pPr>
              <w:rPr>
                <w:rFonts w:ascii="Consolas" w:hAnsi="Consolas" w:cs="Consolas"/>
              </w:rPr>
            </w:pPr>
          </w:p>
        </w:tc>
        <w:tc>
          <w:tcPr>
            <w:tcW w:w="4494" w:type="dxa"/>
            <w:gridSpan w:val="3"/>
            <w:vAlign w:val="center"/>
          </w:tcPr>
          <w:p w14:paraId="5881955F" w14:textId="77777777" w:rsidR="00B303AE" w:rsidRPr="003A4E9C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JOBID ARRAY_J START PARTITION CPUS ST </w:t>
            </w:r>
            <w:r w:rsidRPr="003A4E9C">
              <w:rPr>
                <w:rFonts w:ascii="Consolas" w:hAnsi="Consolas" w:cs="Consolas"/>
              </w:rPr>
              <w:t>NODELIST(REASON)</w:t>
            </w:r>
          </w:p>
          <w:p w14:paraId="7E4C35C6" w14:textId="3C408113" w:rsidR="00B303AE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</w:t>
            </w:r>
            <w:r w:rsidR="002D66FE">
              <w:rPr>
                <w:rFonts w:ascii="Consolas" w:hAnsi="Consolas" w:cs="Consolas"/>
              </w:rPr>
              <w:t>430</w:t>
            </w:r>
            <w:r>
              <w:rPr>
                <w:rFonts w:ascii="Consolas" w:hAnsi="Consolas" w:cs="Consolas"/>
              </w:rPr>
              <w:t xml:space="preserve">   77</w:t>
            </w:r>
            <w:r w:rsidR="002D66FE">
              <w:rPr>
                <w:rFonts w:ascii="Consolas" w:hAnsi="Consolas" w:cs="Consolas"/>
              </w:rPr>
              <w:t>430</w:t>
            </w:r>
            <w:r>
              <w:rPr>
                <w:rFonts w:ascii="Consolas" w:hAnsi="Consolas" w:cs="Consolas"/>
              </w:rPr>
              <w:t xml:space="preserve"> N/A   normal 1 PD (Dependency)</w:t>
            </w:r>
          </w:p>
          <w:p w14:paraId="4CB7EC15" w14:textId="32A3BA56" w:rsidR="00B303AE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</w:t>
            </w:r>
            <w:r w:rsidR="002D66FE">
              <w:rPr>
                <w:rFonts w:ascii="Consolas" w:hAnsi="Consolas" w:cs="Consolas"/>
              </w:rPr>
              <w:t>429</w:t>
            </w:r>
            <w:r>
              <w:rPr>
                <w:rFonts w:ascii="Consolas" w:hAnsi="Consolas" w:cs="Consolas"/>
              </w:rPr>
              <w:t>_1 77</w:t>
            </w:r>
            <w:r w:rsidR="002D66FE">
              <w:rPr>
                <w:rFonts w:ascii="Consolas" w:hAnsi="Consolas" w:cs="Consolas"/>
              </w:rPr>
              <w:t>429</w:t>
            </w:r>
            <w:r>
              <w:rPr>
                <w:rFonts w:ascii="Consolas" w:hAnsi="Consolas" w:cs="Consolas"/>
              </w:rPr>
              <w:t xml:space="preserve"> 15:20 normal 2 </w:t>
            </w:r>
            <w:proofErr w:type="gramStart"/>
            <w:r>
              <w:rPr>
                <w:rFonts w:ascii="Consolas" w:hAnsi="Consolas" w:cs="Consolas"/>
              </w:rPr>
              <w:t xml:space="preserve">R  </w:t>
            </w:r>
            <w:r w:rsidRPr="003A4E9C">
              <w:rPr>
                <w:rFonts w:ascii="Consolas" w:hAnsi="Consolas" w:cs="Consolas"/>
              </w:rPr>
              <w:t>node</w:t>
            </w:r>
            <w:proofErr w:type="gramEnd"/>
            <w:r w:rsidRPr="003A4E9C">
              <w:rPr>
                <w:rFonts w:ascii="Consolas" w:hAnsi="Consolas" w:cs="Consolas"/>
              </w:rPr>
              <w:t>-0</w:t>
            </w:r>
            <w:r>
              <w:rPr>
                <w:rFonts w:ascii="Consolas" w:hAnsi="Consolas" w:cs="Consolas"/>
              </w:rPr>
              <w:t>3</w:t>
            </w:r>
            <w:r w:rsidRPr="003A4E9C">
              <w:rPr>
                <w:rFonts w:ascii="Consolas" w:hAnsi="Consolas" w:cs="Consolas"/>
              </w:rPr>
              <w:t>7</w:t>
            </w:r>
          </w:p>
          <w:p w14:paraId="46E8C4E9" w14:textId="2E22ECA1" w:rsidR="00B303AE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</w:t>
            </w:r>
            <w:r w:rsidR="002D66FE">
              <w:rPr>
                <w:rFonts w:ascii="Consolas" w:hAnsi="Consolas" w:cs="Consolas"/>
              </w:rPr>
              <w:t>429</w:t>
            </w:r>
            <w:r>
              <w:rPr>
                <w:rFonts w:ascii="Consolas" w:hAnsi="Consolas" w:cs="Consolas"/>
              </w:rPr>
              <w:t>_2 77</w:t>
            </w:r>
            <w:r w:rsidR="002D66FE">
              <w:rPr>
                <w:rFonts w:ascii="Consolas" w:hAnsi="Consolas" w:cs="Consolas"/>
              </w:rPr>
              <w:t>429</w:t>
            </w:r>
            <w:r>
              <w:rPr>
                <w:rFonts w:ascii="Consolas" w:hAnsi="Consolas" w:cs="Consolas"/>
              </w:rPr>
              <w:t xml:space="preserve"> 15:20 normal 2 </w:t>
            </w:r>
            <w:proofErr w:type="gramStart"/>
            <w:r>
              <w:rPr>
                <w:rFonts w:ascii="Consolas" w:hAnsi="Consolas" w:cs="Consolas"/>
              </w:rPr>
              <w:t xml:space="preserve">R  </w:t>
            </w:r>
            <w:r w:rsidRPr="003A4E9C">
              <w:rPr>
                <w:rFonts w:ascii="Consolas" w:hAnsi="Consolas" w:cs="Consolas"/>
              </w:rPr>
              <w:t>node</w:t>
            </w:r>
            <w:proofErr w:type="gramEnd"/>
            <w:r w:rsidRPr="003A4E9C">
              <w:rPr>
                <w:rFonts w:ascii="Consolas" w:hAnsi="Consolas" w:cs="Consolas"/>
              </w:rPr>
              <w:t>-0</w:t>
            </w:r>
            <w:r>
              <w:rPr>
                <w:rFonts w:ascii="Consolas" w:hAnsi="Consolas" w:cs="Consolas"/>
              </w:rPr>
              <w:t>3</w:t>
            </w:r>
            <w:r w:rsidRPr="003A4E9C">
              <w:rPr>
                <w:rFonts w:ascii="Consolas" w:hAnsi="Consolas" w:cs="Consolas"/>
              </w:rPr>
              <w:t>7</w:t>
            </w:r>
          </w:p>
          <w:p w14:paraId="6AD6EBF8" w14:textId="53672D33" w:rsidR="00B303AE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</w:t>
            </w:r>
            <w:r w:rsidR="002D66FE">
              <w:rPr>
                <w:rFonts w:ascii="Consolas" w:hAnsi="Consolas" w:cs="Consolas"/>
              </w:rPr>
              <w:t>429</w:t>
            </w:r>
            <w:r>
              <w:rPr>
                <w:rFonts w:ascii="Consolas" w:hAnsi="Consolas" w:cs="Consolas"/>
              </w:rPr>
              <w:t>_3 77</w:t>
            </w:r>
            <w:r w:rsidR="002D66FE">
              <w:rPr>
                <w:rFonts w:ascii="Consolas" w:hAnsi="Consolas" w:cs="Consolas"/>
              </w:rPr>
              <w:t>429</w:t>
            </w:r>
            <w:r>
              <w:rPr>
                <w:rFonts w:ascii="Consolas" w:hAnsi="Consolas" w:cs="Consolas"/>
              </w:rPr>
              <w:t xml:space="preserve"> 15:20 normal 2 </w:t>
            </w:r>
            <w:proofErr w:type="gramStart"/>
            <w:r>
              <w:rPr>
                <w:rFonts w:ascii="Consolas" w:hAnsi="Consolas" w:cs="Consolas"/>
              </w:rPr>
              <w:t xml:space="preserve">R  </w:t>
            </w:r>
            <w:r w:rsidRPr="003A4E9C">
              <w:rPr>
                <w:rFonts w:ascii="Consolas" w:hAnsi="Consolas" w:cs="Consolas"/>
              </w:rPr>
              <w:t>node</w:t>
            </w:r>
            <w:proofErr w:type="gramEnd"/>
            <w:r w:rsidRPr="003A4E9C">
              <w:rPr>
                <w:rFonts w:ascii="Consolas" w:hAnsi="Consolas" w:cs="Consolas"/>
              </w:rPr>
              <w:t>-0</w:t>
            </w:r>
            <w:r>
              <w:rPr>
                <w:rFonts w:ascii="Consolas" w:hAnsi="Consolas" w:cs="Consolas"/>
              </w:rPr>
              <w:t>3</w:t>
            </w:r>
            <w:r w:rsidRPr="003A4E9C">
              <w:rPr>
                <w:rFonts w:ascii="Consolas" w:hAnsi="Consolas" w:cs="Consolas"/>
              </w:rPr>
              <w:t>7</w:t>
            </w:r>
          </w:p>
          <w:p w14:paraId="66871BF5" w14:textId="393F4E84" w:rsidR="00B303AE" w:rsidRPr="009F576A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</w:t>
            </w:r>
            <w:r w:rsidR="002D66FE">
              <w:rPr>
                <w:rFonts w:ascii="Consolas" w:hAnsi="Consolas" w:cs="Consolas"/>
              </w:rPr>
              <w:t>429</w:t>
            </w:r>
            <w:r>
              <w:rPr>
                <w:rFonts w:ascii="Consolas" w:hAnsi="Consolas" w:cs="Consolas"/>
              </w:rPr>
              <w:t>_4 77</w:t>
            </w:r>
            <w:r w:rsidR="002D66FE">
              <w:rPr>
                <w:rFonts w:ascii="Consolas" w:hAnsi="Consolas" w:cs="Consolas"/>
              </w:rPr>
              <w:t>429</w:t>
            </w:r>
            <w:r>
              <w:rPr>
                <w:rFonts w:ascii="Consolas" w:hAnsi="Consolas" w:cs="Consolas"/>
              </w:rPr>
              <w:t xml:space="preserve"> 15:20 normal 2 </w:t>
            </w:r>
            <w:proofErr w:type="gramStart"/>
            <w:r>
              <w:rPr>
                <w:rFonts w:ascii="Consolas" w:hAnsi="Consolas" w:cs="Consolas"/>
              </w:rPr>
              <w:t>R  node</w:t>
            </w:r>
            <w:proofErr w:type="gramEnd"/>
            <w:r>
              <w:rPr>
                <w:rFonts w:ascii="Consolas" w:hAnsi="Consolas" w:cs="Consolas"/>
              </w:rPr>
              <w:t>-038</w:t>
            </w:r>
          </w:p>
        </w:tc>
        <w:tc>
          <w:tcPr>
            <w:tcW w:w="273" w:type="dxa"/>
          </w:tcPr>
          <w:p w14:paraId="6848799E" w14:textId="77777777" w:rsidR="00B303AE" w:rsidRDefault="00B303AE" w:rsidP="00B303AE"/>
        </w:tc>
      </w:tr>
      <w:tr w:rsidR="00B303AE" w14:paraId="66058215" w14:textId="77777777" w:rsidTr="00B303AE">
        <w:trPr>
          <w:trHeight w:hRule="exact" w:val="216"/>
        </w:trPr>
        <w:tc>
          <w:tcPr>
            <w:tcW w:w="273" w:type="dxa"/>
          </w:tcPr>
          <w:p w14:paraId="0E308FDC" w14:textId="77777777" w:rsidR="00B303AE" w:rsidRDefault="00B303AE" w:rsidP="00B303AE"/>
        </w:tc>
        <w:tc>
          <w:tcPr>
            <w:tcW w:w="2176" w:type="dxa"/>
          </w:tcPr>
          <w:p w14:paraId="780BA091" w14:textId="77777777" w:rsidR="00B303AE" w:rsidRDefault="00B303AE" w:rsidP="00B303AE"/>
        </w:tc>
        <w:tc>
          <w:tcPr>
            <w:tcW w:w="136" w:type="dxa"/>
          </w:tcPr>
          <w:p w14:paraId="711BDCF9" w14:textId="77777777" w:rsidR="00B303AE" w:rsidRDefault="00B303AE" w:rsidP="00B303AE"/>
        </w:tc>
        <w:tc>
          <w:tcPr>
            <w:tcW w:w="2182" w:type="dxa"/>
          </w:tcPr>
          <w:p w14:paraId="54F937DD" w14:textId="77777777" w:rsidR="00B303AE" w:rsidRDefault="00B303AE" w:rsidP="00B303AE"/>
        </w:tc>
        <w:tc>
          <w:tcPr>
            <w:tcW w:w="273" w:type="dxa"/>
          </w:tcPr>
          <w:p w14:paraId="77E0F96A" w14:textId="77777777" w:rsidR="00B303AE" w:rsidRDefault="00B303AE" w:rsidP="00B303AE"/>
        </w:tc>
        <w:tc>
          <w:tcPr>
            <w:tcW w:w="273" w:type="dxa"/>
          </w:tcPr>
          <w:p w14:paraId="0CCD5970" w14:textId="77777777" w:rsidR="00B303AE" w:rsidRDefault="00B303AE" w:rsidP="00B303AE"/>
        </w:tc>
        <w:tc>
          <w:tcPr>
            <w:tcW w:w="2176" w:type="dxa"/>
          </w:tcPr>
          <w:p w14:paraId="3CECCFF7" w14:textId="77777777" w:rsidR="00B303AE" w:rsidRDefault="00B303AE" w:rsidP="00B303AE"/>
        </w:tc>
        <w:tc>
          <w:tcPr>
            <w:tcW w:w="136" w:type="dxa"/>
          </w:tcPr>
          <w:p w14:paraId="63F30BFF" w14:textId="77777777" w:rsidR="00B303AE" w:rsidRDefault="00B303AE" w:rsidP="00B303AE"/>
        </w:tc>
        <w:tc>
          <w:tcPr>
            <w:tcW w:w="2182" w:type="dxa"/>
          </w:tcPr>
          <w:p w14:paraId="7E202A99" w14:textId="77777777" w:rsidR="00B303AE" w:rsidRDefault="00B303AE" w:rsidP="00B303AE"/>
        </w:tc>
        <w:tc>
          <w:tcPr>
            <w:tcW w:w="273" w:type="dxa"/>
          </w:tcPr>
          <w:p w14:paraId="330F1E2D" w14:textId="77777777" w:rsidR="00B303AE" w:rsidRDefault="00B303AE" w:rsidP="00B303AE"/>
        </w:tc>
      </w:tr>
      <w:tr w:rsidR="00B303AE" w14:paraId="4FBC62CE" w14:textId="77777777" w:rsidTr="00B303AE">
        <w:trPr>
          <w:trHeight w:hRule="exact" w:val="288"/>
        </w:trPr>
        <w:tc>
          <w:tcPr>
            <w:tcW w:w="273" w:type="dxa"/>
          </w:tcPr>
          <w:p w14:paraId="7C5C4262" w14:textId="77777777" w:rsidR="00B303AE" w:rsidRDefault="00B303AE" w:rsidP="00B303AE"/>
        </w:tc>
        <w:tc>
          <w:tcPr>
            <w:tcW w:w="2176" w:type="dxa"/>
          </w:tcPr>
          <w:p w14:paraId="7A6B92DF" w14:textId="77777777" w:rsidR="00B303AE" w:rsidRDefault="00B303AE" w:rsidP="00B303AE"/>
        </w:tc>
        <w:tc>
          <w:tcPr>
            <w:tcW w:w="136" w:type="dxa"/>
          </w:tcPr>
          <w:p w14:paraId="0BEE7D29" w14:textId="77777777" w:rsidR="00B303AE" w:rsidRDefault="00B303AE" w:rsidP="00B303AE"/>
        </w:tc>
        <w:tc>
          <w:tcPr>
            <w:tcW w:w="2182" w:type="dxa"/>
          </w:tcPr>
          <w:p w14:paraId="57444305" w14:textId="77777777" w:rsidR="00B303AE" w:rsidRDefault="00B303AE" w:rsidP="00B303AE"/>
        </w:tc>
        <w:tc>
          <w:tcPr>
            <w:tcW w:w="273" w:type="dxa"/>
          </w:tcPr>
          <w:p w14:paraId="70CBE856" w14:textId="77777777" w:rsidR="00B303AE" w:rsidRDefault="00B303AE" w:rsidP="00B303AE"/>
        </w:tc>
        <w:tc>
          <w:tcPr>
            <w:tcW w:w="273" w:type="dxa"/>
          </w:tcPr>
          <w:p w14:paraId="599D1D0F" w14:textId="77777777" w:rsidR="00B303AE" w:rsidRDefault="00B303AE" w:rsidP="00B303AE"/>
        </w:tc>
        <w:tc>
          <w:tcPr>
            <w:tcW w:w="2176" w:type="dxa"/>
          </w:tcPr>
          <w:p w14:paraId="7B709EFD" w14:textId="77777777" w:rsidR="00B303AE" w:rsidRDefault="00B303AE" w:rsidP="00B303AE"/>
        </w:tc>
        <w:tc>
          <w:tcPr>
            <w:tcW w:w="136" w:type="dxa"/>
          </w:tcPr>
          <w:p w14:paraId="2A90483F" w14:textId="77777777" w:rsidR="00B303AE" w:rsidRDefault="00B303AE" w:rsidP="00B303AE"/>
        </w:tc>
        <w:tc>
          <w:tcPr>
            <w:tcW w:w="2182" w:type="dxa"/>
          </w:tcPr>
          <w:p w14:paraId="7C3067EF" w14:textId="77777777" w:rsidR="00B303AE" w:rsidRDefault="00B303AE" w:rsidP="00B303AE"/>
        </w:tc>
        <w:tc>
          <w:tcPr>
            <w:tcW w:w="273" w:type="dxa"/>
          </w:tcPr>
          <w:p w14:paraId="68102DDD" w14:textId="77777777" w:rsidR="00B303AE" w:rsidRDefault="00B303AE" w:rsidP="00B303AE"/>
        </w:tc>
      </w:tr>
      <w:tr w:rsidR="00B303AE" w14:paraId="522588EC" w14:textId="77777777" w:rsidTr="00B303AE">
        <w:trPr>
          <w:trHeight w:hRule="exact" w:val="403"/>
        </w:trPr>
        <w:tc>
          <w:tcPr>
            <w:tcW w:w="273" w:type="dxa"/>
          </w:tcPr>
          <w:p w14:paraId="09276BC8" w14:textId="77777777" w:rsidR="00B303AE" w:rsidRDefault="00B303AE" w:rsidP="00B303AE"/>
        </w:tc>
        <w:tc>
          <w:tcPr>
            <w:tcW w:w="4494" w:type="dxa"/>
            <w:gridSpan w:val="3"/>
          </w:tcPr>
          <w:p w14:paraId="485E7D32" w14:textId="78532D67" w:rsidR="00B303AE" w:rsidRDefault="00B303AE" w:rsidP="00B303AE">
            <w:pPr>
              <w:pStyle w:val="Organization"/>
              <w:jc w:val="center"/>
            </w:pPr>
            <w:r w:rsidRPr="00954435">
              <w:rPr>
                <w:sz w:val="32"/>
              </w:rPr>
              <w:t>Job Array (Throughput)</w:t>
            </w:r>
          </w:p>
        </w:tc>
        <w:tc>
          <w:tcPr>
            <w:tcW w:w="273" w:type="dxa"/>
          </w:tcPr>
          <w:p w14:paraId="6BF5C113" w14:textId="77777777" w:rsidR="00B303AE" w:rsidRDefault="00B303AE" w:rsidP="00B303AE">
            <w:pPr>
              <w:pStyle w:val="NoSpacing"/>
            </w:pPr>
          </w:p>
        </w:tc>
        <w:tc>
          <w:tcPr>
            <w:tcW w:w="273" w:type="dxa"/>
          </w:tcPr>
          <w:p w14:paraId="4DFCF4E8" w14:textId="77777777" w:rsidR="00B303AE" w:rsidRDefault="00B303AE" w:rsidP="00B303AE">
            <w:pPr>
              <w:pStyle w:val="NoSpacing"/>
            </w:pPr>
          </w:p>
        </w:tc>
        <w:tc>
          <w:tcPr>
            <w:tcW w:w="4494" w:type="dxa"/>
            <w:gridSpan w:val="3"/>
          </w:tcPr>
          <w:p w14:paraId="7C4C3D9F" w14:textId="2A01C181" w:rsidR="00B303AE" w:rsidRDefault="00B303AE" w:rsidP="00B303AE">
            <w:pPr>
              <w:pStyle w:val="Organization"/>
              <w:jc w:val="center"/>
            </w:pPr>
            <w:r w:rsidRPr="00954435">
              <w:rPr>
                <w:sz w:val="32"/>
              </w:rPr>
              <w:t>Job Array (Throughput)</w:t>
            </w:r>
          </w:p>
        </w:tc>
        <w:tc>
          <w:tcPr>
            <w:tcW w:w="273" w:type="dxa"/>
          </w:tcPr>
          <w:p w14:paraId="13E4F8B2" w14:textId="77777777" w:rsidR="00B303AE" w:rsidRDefault="00B303AE" w:rsidP="00B303AE"/>
        </w:tc>
      </w:tr>
      <w:tr w:rsidR="00B303AE" w14:paraId="7D764244" w14:textId="77777777" w:rsidTr="00B303AE">
        <w:trPr>
          <w:trHeight w:hRule="exact" w:val="1973"/>
        </w:trPr>
        <w:tc>
          <w:tcPr>
            <w:tcW w:w="273" w:type="dxa"/>
          </w:tcPr>
          <w:p w14:paraId="0502B1C9" w14:textId="77777777" w:rsidR="00B303AE" w:rsidRDefault="00B303AE" w:rsidP="00B303AE"/>
        </w:tc>
        <w:tc>
          <w:tcPr>
            <w:tcW w:w="4494" w:type="dxa"/>
            <w:gridSpan w:val="3"/>
            <w:vAlign w:val="center"/>
          </w:tcPr>
          <w:p w14:paraId="206939B9" w14:textId="77777777" w:rsidR="00B303AE" w:rsidRPr="003A4E9C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JOBID ARRAY_J START PARTITION CPUS ST </w:t>
            </w:r>
            <w:r w:rsidRPr="003A4E9C">
              <w:rPr>
                <w:rFonts w:ascii="Consolas" w:hAnsi="Consolas" w:cs="Consolas"/>
              </w:rPr>
              <w:t>NODELIST(REASON)</w:t>
            </w:r>
          </w:p>
          <w:p w14:paraId="7FD82919" w14:textId="167152F4" w:rsidR="00B303AE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</w:t>
            </w:r>
            <w:r w:rsidR="002D66FE">
              <w:rPr>
                <w:rFonts w:ascii="Consolas" w:hAnsi="Consolas" w:cs="Consolas"/>
              </w:rPr>
              <w:t>247</w:t>
            </w:r>
            <w:r>
              <w:rPr>
                <w:rFonts w:ascii="Consolas" w:hAnsi="Consolas" w:cs="Consolas"/>
              </w:rPr>
              <w:t>_1 77</w:t>
            </w:r>
            <w:r w:rsidR="002D66FE">
              <w:rPr>
                <w:rFonts w:ascii="Consolas" w:hAnsi="Consolas" w:cs="Consolas"/>
              </w:rPr>
              <w:t>247</w:t>
            </w:r>
            <w:r>
              <w:rPr>
                <w:rFonts w:ascii="Consolas" w:hAnsi="Consolas" w:cs="Consolas"/>
              </w:rPr>
              <w:t xml:space="preserve"> 09:25 normal 2 </w:t>
            </w:r>
            <w:proofErr w:type="gramStart"/>
            <w:r>
              <w:rPr>
                <w:rFonts w:ascii="Consolas" w:hAnsi="Consolas" w:cs="Consolas"/>
              </w:rPr>
              <w:t xml:space="preserve">R  </w:t>
            </w:r>
            <w:r w:rsidRPr="003A4E9C">
              <w:rPr>
                <w:rFonts w:ascii="Consolas" w:hAnsi="Consolas" w:cs="Consolas"/>
              </w:rPr>
              <w:t>node</w:t>
            </w:r>
            <w:proofErr w:type="gramEnd"/>
            <w:r w:rsidRPr="003A4E9C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>04</w:t>
            </w:r>
            <w:r w:rsidRPr="003A4E9C">
              <w:rPr>
                <w:rFonts w:ascii="Consolas" w:hAnsi="Consolas" w:cs="Consolas"/>
              </w:rPr>
              <w:t>7</w:t>
            </w:r>
          </w:p>
          <w:p w14:paraId="22AD9B72" w14:textId="37BD2EDF" w:rsidR="00B303AE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</w:t>
            </w:r>
            <w:r w:rsidR="002D66FE">
              <w:rPr>
                <w:rFonts w:ascii="Consolas" w:hAnsi="Consolas" w:cs="Consolas"/>
              </w:rPr>
              <w:t>247</w:t>
            </w:r>
            <w:r>
              <w:rPr>
                <w:rFonts w:ascii="Consolas" w:hAnsi="Consolas" w:cs="Consolas"/>
              </w:rPr>
              <w:t>_2 77</w:t>
            </w:r>
            <w:r w:rsidR="002D66FE">
              <w:rPr>
                <w:rFonts w:ascii="Consolas" w:hAnsi="Consolas" w:cs="Consolas"/>
              </w:rPr>
              <w:t>247</w:t>
            </w:r>
            <w:r>
              <w:rPr>
                <w:rFonts w:ascii="Consolas" w:hAnsi="Consolas" w:cs="Consolas"/>
              </w:rPr>
              <w:t xml:space="preserve"> 09:25 normal 2 </w:t>
            </w:r>
            <w:proofErr w:type="gramStart"/>
            <w:r>
              <w:rPr>
                <w:rFonts w:ascii="Consolas" w:hAnsi="Consolas" w:cs="Consolas"/>
              </w:rPr>
              <w:t xml:space="preserve">R  </w:t>
            </w:r>
            <w:r w:rsidRPr="003A4E9C">
              <w:rPr>
                <w:rFonts w:ascii="Consolas" w:hAnsi="Consolas" w:cs="Consolas"/>
              </w:rPr>
              <w:t>node</w:t>
            </w:r>
            <w:proofErr w:type="gramEnd"/>
            <w:r w:rsidRPr="003A4E9C">
              <w:rPr>
                <w:rFonts w:ascii="Consolas" w:hAnsi="Consolas" w:cs="Consolas"/>
              </w:rPr>
              <w:t>-0</w:t>
            </w:r>
            <w:r>
              <w:rPr>
                <w:rFonts w:ascii="Consolas" w:hAnsi="Consolas" w:cs="Consolas"/>
              </w:rPr>
              <w:t>4</w:t>
            </w:r>
            <w:r w:rsidRPr="003A4E9C">
              <w:rPr>
                <w:rFonts w:ascii="Consolas" w:hAnsi="Consolas" w:cs="Consolas"/>
              </w:rPr>
              <w:t>7</w:t>
            </w:r>
          </w:p>
          <w:p w14:paraId="79312586" w14:textId="18F92042" w:rsidR="00B303AE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</w:t>
            </w:r>
            <w:r w:rsidR="002D66FE">
              <w:rPr>
                <w:rFonts w:ascii="Consolas" w:hAnsi="Consolas" w:cs="Consolas"/>
              </w:rPr>
              <w:t>247</w:t>
            </w:r>
            <w:r>
              <w:rPr>
                <w:rFonts w:ascii="Consolas" w:hAnsi="Consolas" w:cs="Consolas"/>
              </w:rPr>
              <w:t>_3 77</w:t>
            </w:r>
            <w:r w:rsidR="002D66FE">
              <w:rPr>
                <w:rFonts w:ascii="Consolas" w:hAnsi="Consolas" w:cs="Consolas"/>
              </w:rPr>
              <w:t>247</w:t>
            </w:r>
            <w:r>
              <w:rPr>
                <w:rFonts w:ascii="Consolas" w:hAnsi="Consolas" w:cs="Consolas"/>
              </w:rPr>
              <w:t xml:space="preserve"> 09:25 normal 2 </w:t>
            </w:r>
            <w:proofErr w:type="gramStart"/>
            <w:r>
              <w:rPr>
                <w:rFonts w:ascii="Consolas" w:hAnsi="Consolas" w:cs="Consolas"/>
              </w:rPr>
              <w:t xml:space="preserve">R  </w:t>
            </w:r>
            <w:r w:rsidRPr="003A4E9C">
              <w:rPr>
                <w:rFonts w:ascii="Consolas" w:hAnsi="Consolas" w:cs="Consolas"/>
              </w:rPr>
              <w:t>node</w:t>
            </w:r>
            <w:proofErr w:type="gramEnd"/>
            <w:r w:rsidRPr="003A4E9C">
              <w:rPr>
                <w:rFonts w:ascii="Consolas" w:hAnsi="Consolas" w:cs="Consolas"/>
              </w:rPr>
              <w:t>-0</w:t>
            </w:r>
            <w:r>
              <w:rPr>
                <w:rFonts w:ascii="Consolas" w:hAnsi="Consolas" w:cs="Consolas"/>
              </w:rPr>
              <w:t>4</w:t>
            </w:r>
            <w:r w:rsidRPr="003A4E9C">
              <w:rPr>
                <w:rFonts w:ascii="Consolas" w:hAnsi="Consolas" w:cs="Consolas"/>
              </w:rPr>
              <w:t>7</w:t>
            </w:r>
          </w:p>
          <w:p w14:paraId="6FF5265B" w14:textId="1F553884" w:rsidR="00B303AE" w:rsidRPr="009F576A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</w:t>
            </w:r>
            <w:r w:rsidR="002D66FE">
              <w:rPr>
                <w:rFonts w:ascii="Consolas" w:hAnsi="Consolas" w:cs="Consolas"/>
              </w:rPr>
              <w:t>247</w:t>
            </w:r>
            <w:r>
              <w:rPr>
                <w:rFonts w:ascii="Consolas" w:hAnsi="Consolas" w:cs="Consolas"/>
              </w:rPr>
              <w:t>_4 77</w:t>
            </w:r>
            <w:r w:rsidR="002D66FE">
              <w:rPr>
                <w:rFonts w:ascii="Consolas" w:hAnsi="Consolas" w:cs="Consolas"/>
              </w:rPr>
              <w:t>247</w:t>
            </w:r>
            <w:r>
              <w:rPr>
                <w:rFonts w:ascii="Consolas" w:hAnsi="Consolas" w:cs="Consolas"/>
              </w:rPr>
              <w:t xml:space="preserve"> 09:25 normal 2 </w:t>
            </w:r>
            <w:proofErr w:type="gramStart"/>
            <w:r>
              <w:rPr>
                <w:rFonts w:ascii="Consolas" w:hAnsi="Consolas" w:cs="Consolas"/>
              </w:rPr>
              <w:t>R  node</w:t>
            </w:r>
            <w:proofErr w:type="gramEnd"/>
            <w:r>
              <w:rPr>
                <w:rFonts w:ascii="Consolas" w:hAnsi="Consolas" w:cs="Consolas"/>
              </w:rPr>
              <w:t>-048</w:t>
            </w:r>
          </w:p>
        </w:tc>
        <w:tc>
          <w:tcPr>
            <w:tcW w:w="273" w:type="dxa"/>
          </w:tcPr>
          <w:p w14:paraId="2ACD7323" w14:textId="77777777" w:rsidR="00B303AE" w:rsidRPr="009F576A" w:rsidRDefault="00B303AE" w:rsidP="00B303AE">
            <w:pPr>
              <w:rPr>
                <w:rFonts w:ascii="Consolas" w:hAnsi="Consolas" w:cs="Consolas"/>
              </w:rPr>
            </w:pPr>
          </w:p>
        </w:tc>
        <w:tc>
          <w:tcPr>
            <w:tcW w:w="273" w:type="dxa"/>
          </w:tcPr>
          <w:p w14:paraId="26C6C5C8" w14:textId="77777777" w:rsidR="00B303AE" w:rsidRPr="009F576A" w:rsidRDefault="00B303AE" w:rsidP="00B303AE">
            <w:pPr>
              <w:rPr>
                <w:rFonts w:ascii="Consolas" w:hAnsi="Consolas" w:cs="Consolas"/>
              </w:rPr>
            </w:pPr>
          </w:p>
        </w:tc>
        <w:tc>
          <w:tcPr>
            <w:tcW w:w="4494" w:type="dxa"/>
            <w:gridSpan w:val="3"/>
            <w:vAlign w:val="center"/>
          </w:tcPr>
          <w:p w14:paraId="692EEAFD" w14:textId="77777777" w:rsidR="00B303AE" w:rsidRPr="003A4E9C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JOBID ARRAY_J START PARTITION CPUS ST </w:t>
            </w:r>
            <w:r w:rsidRPr="003A4E9C">
              <w:rPr>
                <w:rFonts w:ascii="Consolas" w:hAnsi="Consolas" w:cs="Consolas"/>
              </w:rPr>
              <w:t>NODELIST(REASON)</w:t>
            </w:r>
          </w:p>
          <w:p w14:paraId="47F9D808" w14:textId="36C4C062" w:rsidR="00B303AE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</w:t>
            </w:r>
            <w:r w:rsidR="002D66FE">
              <w:rPr>
                <w:rFonts w:ascii="Consolas" w:hAnsi="Consolas" w:cs="Consolas"/>
              </w:rPr>
              <w:t>148</w:t>
            </w:r>
            <w:r>
              <w:rPr>
                <w:rFonts w:ascii="Consolas" w:hAnsi="Consolas" w:cs="Consolas"/>
              </w:rPr>
              <w:t>_1 77</w:t>
            </w:r>
            <w:r w:rsidR="002D66FE">
              <w:rPr>
                <w:rFonts w:ascii="Consolas" w:hAnsi="Consolas" w:cs="Consolas"/>
              </w:rPr>
              <w:t>148</w:t>
            </w:r>
            <w:r>
              <w:rPr>
                <w:rFonts w:ascii="Consolas" w:hAnsi="Consolas" w:cs="Consolas"/>
              </w:rPr>
              <w:t xml:space="preserve"> 15:15 normal 2 </w:t>
            </w:r>
            <w:proofErr w:type="gramStart"/>
            <w:r>
              <w:rPr>
                <w:rFonts w:ascii="Consolas" w:hAnsi="Consolas" w:cs="Consolas"/>
              </w:rPr>
              <w:t xml:space="preserve">R  </w:t>
            </w:r>
            <w:r w:rsidRPr="003A4E9C">
              <w:rPr>
                <w:rFonts w:ascii="Consolas" w:hAnsi="Consolas" w:cs="Consolas"/>
              </w:rPr>
              <w:t>node</w:t>
            </w:r>
            <w:proofErr w:type="gramEnd"/>
            <w:r w:rsidRPr="003A4E9C">
              <w:rPr>
                <w:rFonts w:ascii="Consolas" w:hAnsi="Consolas" w:cs="Consolas"/>
              </w:rPr>
              <w:t>-0</w:t>
            </w:r>
            <w:r>
              <w:rPr>
                <w:rFonts w:ascii="Consolas" w:hAnsi="Consolas" w:cs="Consolas"/>
              </w:rPr>
              <w:t>3</w:t>
            </w:r>
            <w:r w:rsidRPr="003A4E9C">
              <w:rPr>
                <w:rFonts w:ascii="Consolas" w:hAnsi="Consolas" w:cs="Consolas"/>
              </w:rPr>
              <w:t>7</w:t>
            </w:r>
          </w:p>
          <w:p w14:paraId="56E188DE" w14:textId="670CFF31" w:rsidR="00B303AE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</w:t>
            </w:r>
            <w:r w:rsidR="002D66FE">
              <w:rPr>
                <w:rFonts w:ascii="Consolas" w:hAnsi="Consolas" w:cs="Consolas"/>
              </w:rPr>
              <w:t>148</w:t>
            </w:r>
            <w:r>
              <w:rPr>
                <w:rFonts w:ascii="Consolas" w:hAnsi="Consolas" w:cs="Consolas"/>
              </w:rPr>
              <w:t>_2 77</w:t>
            </w:r>
            <w:r w:rsidR="002D66FE">
              <w:rPr>
                <w:rFonts w:ascii="Consolas" w:hAnsi="Consolas" w:cs="Consolas"/>
              </w:rPr>
              <w:t>148</w:t>
            </w:r>
            <w:r>
              <w:rPr>
                <w:rFonts w:ascii="Consolas" w:hAnsi="Consolas" w:cs="Consolas"/>
              </w:rPr>
              <w:t xml:space="preserve"> 15:15 normal 2 </w:t>
            </w:r>
            <w:proofErr w:type="gramStart"/>
            <w:r>
              <w:rPr>
                <w:rFonts w:ascii="Consolas" w:hAnsi="Consolas" w:cs="Consolas"/>
              </w:rPr>
              <w:t xml:space="preserve">R  </w:t>
            </w:r>
            <w:r w:rsidRPr="003A4E9C">
              <w:rPr>
                <w:rFonts w:ascii="Consolas" w:hAnsi="Consolas" w:cs="Consolas"/>
              </w:rPr>
              <w:t>node</w:t>
            </w:r>
            <w:proofErr w:type="gramEnd"/>
            <w:r w:rsidRPr="003A4E9C">
              <w:rPr>
                <w:rFonts w:ascii="Consolas" w:hAnsi="Consolas" w:cs="Consolas"/>
              </w:rPr>
              <w:t>-0</w:t>
            </w:r>
            <w:r>
              <w:rPr>
                <w:rFonts w:ascii="Consolas" w:hAnsi="Consolas" w:cs="Consolas"/>
              </w:rPr>
              <w:t>3</w:t>
            </w:r>
            <w:r w:rsidRPr="003A4E9C">
              <w:rPr>
                <w:rFonts w:ascii="Consolas" w:hAnsi="Consolas" w:cs="Consolas"/>
              </w:rPr>
              <w:t>7</w:t>
            </w:r>
          </w:p>
          <w:p w14:paraId="254C7DF3" w14:textId="1F73F8D3" w:rsidR="00B303AE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</w:t>
            </w:r>
            <w:r w:rsidR="002D66FE">
              <w:rPr>
                <w:rFonts w:ascii="Consolas" w:hAnsi="Consolas" w:cs="Consolas"/>
              </w:rPr>
              <w:t>148</w:t>
            </w:r>
            <w:r>
              <w:rPr>
                <w:rFonts w:ascii="Consolas" w:hAnsi="Consolas" w:cs="Consolas"/>
              </w:rPr>
              <w:t>_3 77</w:t>
            </w:r>
            <w:r w:rsidR="002D66FE">
              <w:rPr>
                <w:rFonts w:ascii="Consolas" w:hAnsi="Consolas" w:cs="Consolas"/>
              </w:rPr>
              <w:t>148</w:t>
            </w:r>
            <w:r>
              <w:rPr>
                <w:rFonts w:ascii="Consolas" w:hAnsi="Consolas" w:cs="Consolas"/>
              </w:rPr>
              <w:t xml:space="preserve"> 15:15 normal 2 </w:t>
            </w:r>
            <w:proofErr w:type="gramStart"/>
            <w:r>
              <w:rPr>
                <w:rFonts w:ascii="Consolas" w:hAnsi="Consolas" w:cs="Consolas"/>
              </w:rPr>
              <w:t xml:space="preserve">R  </w:t>
            </w:r>
            <w:r w:rsidRPr="003A4E9C">
              <w:rPr>
                <w:rFonts w:ascii="Consolas" w:hAnsi="Consolas" w:cs="Consolas"/>
              </w:rPr>
              <w:t>node</w:t>
            </w:r>
            <w:proofErr w:type="gramEnd"/>
            <w:r w:rsidRPr="003A4E9C">
              <w:rPr>
                <w:rFonts w:ascii="Consolas" w:hAnsi="Consolas" w:cs="Consolas"/>
              </w:rPr>
              <w:t>-0</w:t>
            </w:r>
            <w:r>
              <w:rPr>
                <w:rFonts w:ascii="Consolas" w:hAnsi="Consolas" w:cs="Consolas"/>
              </w:rPr>
              <w:t>3</w:t>
            </w:r>
            <w:r w:rsidRPr="003A4E9C">
              <w:rPr>
                <w:rFonts w:ascii="Consolas" w:hAnsi="Consolas" w:cs="Consolas"/>
              </w:rPr>
              <w:t>7</w:t>
            </w:r>
          </w:p>
          <w:p w14:paraId="06BF4BBB" w14:textId="5C18663C" w:rsidR="00B303AE" w:rsidRPr="009F576A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</w:t>
            </w:r>
            <w:r w:rsidR="002D66FE">
              <w:rPr>
                <w:rFonts w:ascii="Consolas" w:hAnsi="Consolas" w:cs="Consolas"/>
              </w:rPr>
              <w:t>148</w:t>
            </w:r>
            <w:r>
              <w:rPr>
                <w:rFonts w:ascii="Consolas" w:hAnsi="Consolas" w:cs="Consolas"/>
              </w:rPr>
              <w:t>_4 77</w:t>
            </w:r>
            <w:r w:rsidR="002D66FE">
              <w:rPr>
                <w:rFonts w:ascii="Consolas" w:hAnsi="Consolas" w:cs="Consolas"/>
              </w:rPr>
              <w:t>148</w:t>
            </w:r>
            <w:r>
              <w:rPr>
                <w:rFonts w:ascii="Consolas" w:hAnsi="Consolas" w:cs="Consolas"/>
              </w:rPr>
              <w:t xml:space="preserve"> 15:22 normal 2 </w:t>
            </w:r>
            <w:proofErr w:type="gramStart"/>
            <w:r>
              <w:rPr>
                <w:rFonts w:ascii="Consolas" w:hAnsi="Consolas" w:cs="Consolas"/>
              </w:rPr>
              <w:t>R  node</w:t>
            </w:r>
            <w:proofErr w:type="gramEnd"/>
            <w:r>
              <w:rPr>
                <w:rFonts w:ascii="Consolas" w:hAnsi="Consolas" w:cs="Consolas"/>
              </w:rPr>
              <w:t>-038</w:t>
            </w:r>
          </w:p>
        </w:tc>
        <w:tc>
          <w:tcPr>
            <w:tcW w:w="273" w:type="dxa"/>
          </w:tcPr>
          <w:p w14:paraId="73C8E7EC" w14:textId="77777777" w:rsidR="00B303AE" w:rsidRDefault="00B303AE" w:rsidP="00B303AE"/>
        </w:tc>
      </w:tr>
      <w:tr w:rsidR="00B303AE" w14:paraId="1AA88123" w14:textId="77777777" w:rsidTr="00B303AE">
        <w:trPr>
          <w:trHeight w:hRule="exact" w:val="216"/>
        </w:trPr>
        <w:tc>
          <w:tcPr>
            <w:tcW w:w="273" w:type="dxa"/>
          </w:tcPr>
          <w:p w14:paraId="3CD91C85" w14:textId="77777777" w:rsidR="00B303AE" w:rsidRDefault="00B303AE" w:rsidP="00B303AE"/>
        </w:tc>
        <w:tc>
          <w:tcPr>
            <w:tcW w:w="2176" w:type="dxa"/>
          </w:tcPr>
          <w:p w14:paraId="7027F0DB" w14:textId="77777777" w:rsidR="00B303AE" w:rsidRDefault="00B303AE" w:rsidP="00B303AE"/>
        </w:tc>
        <w:tc>
          <w:tcPr>
            <w:tcW w:w="136" w:type="dxa"/>
          </w:tcPr>
          <w:p w14:paraId="474FF9E5" w14:textId="77777777" w:rsidR="00B303AE" w:rsidRDefault="00B303AE" w:rsidP="00B303AE"/>
        </w:tc>
        <w:tc>
          <w:tcPr>
            <w:tcW w:w="2182" w:type="dxa"/>
          </w:tcPr>
          <w:p w14:paraId="6232953D" w14:textId="77777777" w:rsidR="00B303AE" w:rsidRDefault="00B303AE" w:rsidP="00B303AE"/>
        </w:tc>
        <w:tc>
          <w:tcPr>
            <w:tcW w:w="273" w:type="dxa"/>
          </w:tcPr>
          <w:p w14:paraId="49943733" w14:textId="77777777" w:rsidR="00B303AE" w:rsidRDefault="00B303AE" w:rsidP="00B303AE"/>
        </w:tc>
        <w:tc>
          <w:tcPr>
            <w:tcW w:w="273" w:type="dxa"/>
          </w:tcPr>
          <w:p w14:paraId="56168AE6" w14:textId="77777777" w:rsidR="00B303AE" w:rsidRDefault="00B303AE" w:rsidP="00B303AE"/>
        </w:tc>
        <w:tc>
          <w:tcPr>
            <w:tcW w:w="2176" w:type="dxa"/>
          </w:tcPr>
          <w:p w14:paraId="39DB7E8F" w14:textId="77777777" w:rsidR="00B303AE" w:rsidRDefault="00B303AE" w:rsidP="00B303AE"/>
        </w:tc>
        <w:tc>
          <w:tcPr>
            <w:tcW w:w="136" w:type="dxa"/>
          </w:tcPr>
          <w:p w14:paraId="34930818" w14:textId="77777777" w:rsidR="00B303AE" w:rsidRDefault="00B303AE" w:rsidP="00B303AE"/>
        </w:tc>
        <w:tc>
          <w:tcPr>
            <w:tcW w:w="2182" w:type="dxa"/>
          </w:tcPr>
          <w:p w14:paraId="07AA59E3" w14:textId="77777777" w:rsidR="00B303AE" w:rsidRDefault="00B303AE" w:rsidP="00B303AE"/>
        </w:tc>
        <w:tc>
          <w:tcPr>
            <w:tcW w:w="273" w:type="dxa"/>
          </w:tcPr>
          <w:p w14:paraId="2D4712C9" w14:textId="77777777" w:rsidR="00B303AE" w:rsidRDefault="00B303AE" w:rsidP="00B303AE"/>
        </w:tc>
      </w:tr>
      <w:tr w:rsidR="00B303AE" w14:paraId="4D184830" w14:textId="77777777" w:rsidTr="00B303AE">
        <w:trPr>
          <w:trHeight w:hRule="exact" w:val="288"/>
        </w:trPr>
        <w:tc>
          <w:tcPr>
            <w:tcW w:w="273" w:type="dxa"/>
          </w:tcPr>
          <w:p w14:paraId="4D6EE691" w14:textId="77777777" w:rsidR="00B303AE" w:rsidRDefault="00B303AE" w:rsidP="00B303AE"/>
        </w:tc>
        <w:tc>
          <w:tcPr>
            <w:tcW w:w="2176" w:type="dxa"/>
          </w:tcPr>
          <w:p w14:paraId="32903420" w14:textId="77777777" w:rsidR="00B303AE" w:rsidRDefault="00B303AE" w:rsidP="00B303AE"/>
        </w:tc>
        <w:tc>
          <w:tcPr>
            <w:tcW w:w="136" w:type="dxa"/>
          </w:tcPr>
          <w:p w14:paraId="612C753B" w14:textId="77777777" w:rsidR="00B303AE" w:rsidRDefault="00B303AE" w:rsidP="00B303AE"/>
        </w:tc>
        <w:tc>
          <w:tcPr>
            <w:tcW w:w="2182" w:type="dxa"/>
          </w:tcPr>
          <w:p w14:paraId="019A4ED3" w14:textId="77777777" w:rsidR="00B303AE" w:rsidRDefault="00B303AE" w:rsidP="00B303AE"/>
        </w:tc>
        <w:tc>
          <w:tcPr>
            <w:tcW w:w="273" w:type="dxa"/>
          </w:tcPr>
          <w:p w14:paraId="17CEA7D5" w14:textId="77777777" w:rsidR="00B303AE" w:rsidRDefault="00B303AE" w:rsidP="00B303AE"/>
        </w:tc>
        <w:tc>
          <w:tcPr>
            <w:tcW w:w="273" w:type="dxa"/>
          </w:tcPr>
          <w:p w14:paraId="6E094C2D" w14:textId="77777777" w:rsidR="00B303AE" w:rsidRDefault="00B303AE" w:rsidP="00B303AE"/>
        </w:tc>
        <w:tc>
          <w:tcPr>
            <w:tcW w:w="2176" w:type="dxa"/>
          </w:tcPr>
          <w:p w14:paraId="75BC4FB8" w14:textId="77777777" w:rsidR="00B303AE" w:rsidRDefault="00B303AE" w:rsidP="00B303AE"/>
        </w:tc>
        <w:tc>
          <w:tcPr>
            <w:tcW w:w="136" w:type="dxa"/>
          </w:tcPr>
          <w:p w14:paraId="544B47B2" w14:textId="77777777" w:rsidR="00B303AE" w:rsidRDefault="00B303AE" w:rsidP="00B303AE"/>
        </w:tc>
        <w:tc>
          <w:tcPr>
            <w:tcW w:w="2182" w:type="dxa"/>
          </w:tcPr>
          <w:p w14:paraId="670A4942" w14:textId="77777777" w:rsidR="00B303AE" w:rsidRDefault="00B303AE" w:rsidP="00B303AE"/>
        </w:tc>
        <w:tc>
          <w:tcPr>
            <w:tcW w:w="273" w:type="dxa"/>
          </w:tcPr>
          <w:p w14:paraId="10A961C4" w14:textId="77777777" w:rsidR="00B303AE" w:rsidRDefault="00B303AE" w:rsidP="00B303AE"/>
        </w:tc>
      </w:tr>
      <w:tr w:rsidR="00B303AE" w14:paraId="1065DC5F" w14:textId="77777777" w:rsidTr="00B303AE">
        <w:trPr>
          <w:trHeight w:hRule="exact" w:val="403"/>
        </w:trPr>
        <w:tc>
          <w:tcPr>
            <w:tcW w:w="273" w:type="dxa"/>
          </w:tcPr>
          <w:p w14:paraId="379624D1" w14:textId="77777777" w:rsidR="00B303AE" w:rsidRDefault="00B303AE" w:rsidP="00B303AE"/>
        </w:tc>
        <w:tc>
          <w:tcPr>
            <w:tcW w:w="4494" w:type="dxa"/>
            <w:gridSpan w:val="3"/>
          </w:tcPr>
          <w:p w14:paraId="160F356D" w14:textId="7E52BE45" w:rsidR="00B303AE" w:rsidRDefault="00B303AE" w:rsidP="00B303AE">
            <w:pPr>
              <w:pStyle w:val="Organization"/>
              <w:jc w:val="center"/>
            </w:pPr>
            <w:r w:rsidRPr="00954435">
              <w:rPr>
                <w:sz w:val="32"/>
              </w:rPr>
              <w:t>Job Array (Throughput)</w:t>
            </w:r>
          </w:p>
        </w:tc>
        <w:tc>
          <w:tcPr>
            <w:tcW w:w="273" w:type="dxa"/>
          </w:tcPr>
          <w:p w14:paraId="608165B8" w14:textId="77777777" w:rsidR="00B303AE" w:rsidRDefault="00B303AE" w:rsidP="00B303AE">
            <w:pPr>
              <w:pStyle w:val="NoSpacing"/>
            </w:pPr>
          </w:p>
        </w:tc>
        <w:tc>
          <w:tcPr>
            <w:tcW w:w="273" w:type="dxa"/>
          </w:tcPr>
          <w:p w14:paraId="5F283CDA" w14:textId="77777777" w:rsidR="00B303AE" w:rsidRDefault="00B303AE" w:rsidP="00B303AE">
            <w:pPr>
              <w:pStyle w:val="NoSpacing"/>
            </w:pPr>
          </w:p>
        </w:tc>
        <w:tc>
          <w:tcPr>
            <w:tcW w:w="4494" w:type="dxa"/>
            <w:gridSpan w:val="3"/>
          </w:tcPr>
          <w:p w14:paraId="25B35E73" w14:textId="6EB948D5" w:rsidR="00B303AE" w:rsidRDefault="00B303AE" w:rsidP="00B303AE">
            <w:pPr>
              <w:pStyle w:val="Organization"/>
              <w:jc w:val="center"/>
            </w:pPr>
            <w:r w:rsidRPr="00954435">
              <w:rPr>
                <w:sz w:val="32"/>
              </w:rPr>
              <w:t>Job Array (Throughput)</w:t>
            </w:r>
          </w:p>
        </w:tc>
        <w:tc>
          <w:tcPr>
            <w:tcW w:w="273" w:type="dxa"/>
          </w:tcPr>
          <w:p w14:paraId="6D3B20CA" w14:textId="77777777" w:rsidR="00B303AE" w:rsidRDefault="00B303AE" w:rsidP="00B303AE"/>
        </w:tc>
      </w:tr>
      <w:tr w:rsidR="00B303AE" w14:paraId="53B8A540" w14:textId="77777777" w:rsidTr="00B303AE">
        <w:trPr>
          <w:trHeight w:hRule="exact" w:val="1973"/>
        </w:trPr>
        <w:tc>
          <w:tcPr>
            <w:tcW w:w="273" w:type="dxa"/>
          </w:tcPr>
          <w:p w14:paraId="2EC3ED13" w14:textId="77777777" w:rsidR="00B303AE" w:rsidRDefault="00B303AE" w:rsidP="00B303AE"/>
        </w:tc>
        <w:tc>
          <w:tcPr>
            <w:tcW w:w="4494" w:type="dxa"/>
            <w:gridSpan w:val="3"/>
            <w:vAlign w:val="center"/>
          </w:tcPr>
          <w:p w14:paraId="12E49BC0" w14:textId="77777777" w:rsidR="00B303AE" w:rsidRPr="003A4E9C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JOBID ARRAY_J START PARTITION CPUS ST </w:t>
            </w:r>
            <w:r w:rsidRPr="003A4E9C">
              <w:rPr>
                <w:rFonts w:ascii="Consolas" w:hAnsi="Consolas" w:cs="Consolas"/>
              </w:rPr>
              <w:t>NODELIST(REASON)</w:t>
            </w:r>
          </w:p>
          <w:p w14:paraId="6737C78D" w14:textId="5111CB4A" w:rsidR="00B303AE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</w:t>
            </w:r>
            <w:r w:rsidR="002D66FE">
              <w:rPr>
                <w:rFonts w:ascii="Consolas" w:hAnsi="Consolas" w:cs="Consolas"/>
              </w:rPr>
              <w:t>823</w:t>
            </w:r>
            <w:r>
              <w:rPr>
                <w:rFonts w:ascii="Consolas" w:hAnsi="Consolas" w:cs="Consolas"/>
              </w:rPr>
              <w:t>_1 77</w:t>
            </w:r>
            <w:r w:rsidR="002D66FE">
              <w:rPr>
                <w:rFonts w:ascii="Consolas" w:hAnsi="Consolas" w:cs="Consolas"/>
              </w:rPr>
              <w:t>823</w:t>
            </w:r>
            <w:r>
              <w:rPr>
                <w:rFonts w:ascii="Consolas" w:hAnsi="Consolas" w:cs="Consolas"/>
              </w:rPr>
              <w:t xml:space="preserve"> 09:25 normal 2 </w:t>
            </w:r>
            <w:proofErr w:type="gramStart"/>
            <w:r>
              <w:rPr>
                <w:rFonts w:ascii="Consolas" w:hAnsi="Consolas" w:cs="Consolas"/>
              </w:rPr>
              <w:t xml:space="preserve">R  </w:t>
            </w:r>
            <w:r w:rsidRPr="003A4E9C">
              <w:rPr>
                <w:rFonts w:ascii="Consolas" w:hAnsi="Consolas" w:cs="Consolas"/>
              </w:rPr>
              <w:t>node</w:t>
            </w:r>
            <w:proofErr w:type="gramEnd"/>
            <w:r w:rsidRPr="003A4E9C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>04</w:t>
            </w:r>
            <w:r w:rsidRPr="003A4E9C">
              <w:rPr>
                <w:rFonts w:ascii="Consolas" w:hAnsi="Consolas" w:cs="Consolas"/>
              </w:rPr>
              <w:t>7</w:t>
            </w:r>
          </w:p>
          <w:p w14:paraId="61EF4BE8" w14:textId="4099CF23" w:rsidR="00B303AE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</w:t>
            </w:r>
            <w:r w:rsidR="002D66FE">
              <w:rPr>
                <w:rFonts w:ascii="Consolas" w:hAnsi="Consolas" w:cs="Consolas"/>
              </w:rPr>
              <w:t>823</w:t>
            </w:r>
            <w:r>
              <w:rPr>
                <w:rFonts w:ascii="Consolas" w:hAnsi="Consolas" w:cs="Consolas"/>
              </w:rPr>
              <w:t>_2 77</w:t>
            </w:r>
            <w:r w:rsidR="002D66FE">
              <w:rPr>
                <w:rFonts w:ascii="Consolas" w:hAnsi="Consolas" w:cs="Consolas"/>
              </w:rPr>
              <w:t>823</w:t>
            </w:r>
            <w:r>
              <w:rPr>
                <w:rFonts w:ascii="Consolas" w:hAnsi="Consolas" w:cs="Consolas"/>
              </w:rPr>
              <w:t xml:space="preserve"> 09:25 normal 2 </w:t>
            </w:r>
            <w:proofErr w:type="gramStart"/>
            <w:r>
              <w:rPr>
                <w:rFonts w:ascii="Consolas" w:hAnsi="Consolas" w:cs="Consolas"/>
              </w:rPr>
              <w:t xml:space="preserve">R  </w:t>
            </w:r>
            <w:r w:rsidRPr="003A4E9C">
              <w:rPr>
                <w:rFonts w:ascii="Consolas" w:hAnsi="Consolas" w:cs="Consolas"/>
              </w:rPr>
              <w:t>node</w:t>
            </w:r>
            <w:proofErr w:type="gramEnd"/>
            <w:r w:rsidRPr="003A4E9C">
              <w:rPr>
                <w:rFonts w:ascii="Consolas" w:hAnsi="Consolas" w:cs="Consolas"/>
              </w:rPr>
              <w:t>-0</w:t>
            </w:r>
            <w:r>
              <w:rPr>
                <w:rFonts w:ascii="Consolas" w:hAnsi="Consolas" w:cs="Consolas"/>
              </w:rPr>
              <w:t>4</w:t>
            </w:r>
            <w:r w:rsidRPr="003A4E9C">
              <w:rPr>
                <w:rFonts w:ascii="Consolas" w:hAnsi="Consolas" w:cs="Consolas"/>
              </w:rPr>
              <w:t>7</w:t>
            </w:r>
          </w:p>
          <w:p w14:paraId="343FDB66" w14:textId="565FE954" w:rsidR="00B303AE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</w:t>
            </w:r>
            <w:r w:rsidR="002D66FE">
              <w:rPr>
                <w:rFonts w:ascii="Consolas" w:hAnsi="Consolas" w:cs="Consolas"/>
              </w:rPr>
              <w:t>823</w:t>
            </w:r>
            <w:r>
              <w:rPr>
                <w:rFonts w:ascii="Consolas" w:hAnsi="Consolas" w:cs="Consolas"/>
              </w:rPr>
              <w:t>_3 77</w:t>
            </w:r>
            <w:r w:rsidR="002D66FE">
              <w:rPr>
                <w:rFonts w:ascii="Consolas" w:hAnsi="Consolas" w:cs="Consolas"/>
              </w:rPr>
              <w:t>823</w:t>
            </w:r>
            <w:r>
              <w:rPr>
                <w:rFonts w:ascii="Consolas" w:hAnsi="Consolas" w:cs="Consolas"/>
              </w:rPr>
              <w:t xml:space="preserve"> 09:25 normal 2 </w:t>
            </w:r>
            <w:proofErr w:type="gramStart"/>
            <w:r>
              <w:rPr>
                <w:rFonts w:ascii="Consolas" w:hAnsi="Consolas" w:cs="Consolas"/>
              </w:rPr>
              <w:t xml:space="preserve">R  </w:t>
            </w:r>
            <w:r w:rsidRPr="003A4E9C">
              <w:rPr>
                <w:rFonts w:ascii="Consolas" w:hAnsi="Consolas" w:cs="Consolas"/>
              </w:rPr>
              <w:t>node</w:t>
            </w:r>
            <w:proofErr w:type="gramEnd"/>
            <w:r w:rsidRPr="003A4E9C">
              <w:rPr>
                <w:rFonts w:ascii="Consolas" w:hAnsi="Consolas" w:cs="Consolas"/>
              </w:rPr>
              <w:t>-0</w:t>
            </w:r>
            <w:r>
              <w:rPr>
                <w:rFonts w:ascii="Consolas" w:hAnsi="Consolas" w:cs="Consolas"/>
              </w:rPr>
              <w:t>4</w:t>
            </w:r>
            <w:r w:rsidRPr="003A4E9C">
              <w:rPr>
                <w:rFonts w:ascii="Consolas" w:hAnsi="Consolas" w:cs="Consolas"/>
              </w:rPr>
              <w:t>7</w:t>
            </w:r>
          </w:p>
          <w:p w14:paraId="707F5E96" w14:textId="32424A9C" w:rsidR="00B303AE" w:rsidRPr="009F576A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</w:t>
            </w:r>
            <w:r w:rsidR="002D66FE">
              <w:rPr>
                <w:rFonts w:ascii="Consolas" w:hAnsi="Consolas" w:cs="Consolas"/>
              </w:rPr>
              <w:t>823</w:t>
            </w:r>
            <w:r>
              <w:rPr>
                <w:rFonts w:ascii="Consolas" w:hAnsi="Consolas" w:cs="Consolas"/>
              </w:rPr>
              <w:t>_4 77</w:t>
            </w:r>
            <w:r w:rsidR="002D66FE">
              <w:rPr>
                <w:rFonts w:ascii="Consolas" w:hAnsi="Consolas" w:cs="Consolas"/>
              </w:rPr>
              <w:t>823</w:t>
            </w:r>
            <w:r>
              <w:rPr>
                <w:rFonts w:ascii="Consolas" w:hAnsi="Consolas" w:cs="Consolas"/>
              </w:rPr>
              <w:t xml:space="preserve"> 09:25 normal 2 </w:t>
            </w:r>
            <w:proofErr w:type="gramStart"/>
            <w:r>
              <w:rPr>
                <w:rFonts w:ascii="Consolas" w:hAnsi="Consolas" w:cs="Consolas"/>
              </w:rPr>
              <w:t>R  node</w:t>
            </w:r>
            <w:proofErr w:type="gramEnd"/>
            <w:r>
              <w:rPr>
                <w:rFonts w:ascii="Consolas" w:hAnsi="Consolas" w:cs="Consolas"/>
              </w:rPr>
              <w:t>-048</w:t>
            </w:r>
          </w:p>
        </w:tc>
        <w:tc>
          <w:tcPr>
            <w:tcW w:w="273" w:type="dxa"/>
          </w:tcPr>
          <w:p w14:paraId="615C9DC5" w14:textId="77777777" w:rsidR="00B303AE" w:rsidRPr="009F576A" w:rsidRDefault="00B303AE" w:rsidP="00B303AE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273" w:type="dxa"/>
          </w:tcPr>
          <w:p w14:paraId="391D8361" w14:textId="77777777" w:rsidR="00B303AE" w:rsidRPr="009F576A" w:rsidRDefault="00B303AE" w:rsidP="00B303AE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4494" w:type="dxa"/>
            <w:gridSpan w:val="3"/>
            <w:vAlign w:val="center"/>
          </w:tcPr>
          <w:p w14:paraId="28DE908B" w14:textId="77777777" w:rsidR="00B303AE" w:rsidRPr="003A4E9C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JOBID ARRAY_J START PARTITION CPUS ST </w:t>
            </w:r>
            <w:r w:rsidRPr="003A4E9C">
              <w:rPr>
                <w:rFonts w:ascii="Consolas" w:hAnsi="Consolas" w:cs="Consolas"/>
              </w:rPr>
              <w:t>NODELIST(REASON)</w:t>
            </w:r>
          </w:p>
          <w:p w14:paraId="7D5BF484" w14:textId="1821056E" w:rsidR="00B303AE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</w:t>
            </w:r>
            <w:r w:rsidR="002D66FE">
              <w:rPr>
                <w:rFonts w:ascii="Consolas" w:hAnsi="Consolas" w:cs="Consolas"/>
              </w:rPr>
              <w:t>765</w:t>
            </w:r>
            <w:r>
              <w:rPr>
                <w:rFonts w:ascii="Consolas" w:hAnsi="Consolas" w:cs="Consolas"/>
              </w:rPr>
              <w:t>_1 77</w:t>
            </w:r>
            <w:r w:rsidR="002D66FE">
              <w:rPr>
                <w:rFonts w:ascii="Consolas" w:hAnsi="Consolas" w:cs="Consolas"/>
              </w:rPr>
              <w:t>765</w:t>
            </w:r>
            <w:r>
              <w:rPr>
                <w:rFonts w:ascii="Consolas" w:hAnsi="Consolas" w:cs="Consolas"/>
              </w:rPr>
              <w:t xml:space="preserve"> 15:15 normal 2 </w:t>
            </w:r>
            <w:proofErr w:type="gramStart"/>
            <w:r>
              <w:rPr>
                <w:rFonts w:ascii="Consolas" w:hAnsi="Consolas" w:cs="Consolas"/>
              </w:rPr>
              <w:t xml:space="preserve">R  </w:t>
            </w:r>
            <w:r w:rsidRPr="003A4E9C">
              <w:rPr>
                <w:rFonts w:ascii="Consolas" w:hAnsi="Consolas" w:cs="Consolas"/>
              </w:rPr>
              <w:t>node</w:t>
            </w:r>
            <w:proofErr w:type="gramEnd"/>
            <w:r w:rsidRPr="003A4E9C">
              <w:rPr>
                <w:rFonts w:ascii="Consolas" w:hAnsi="Consolas" w:cs="Consolas"/>
              </w:rPr>
              <w:t>-0</w:t>
            </w:r>
            <w:r>
              <w:rPr>
                <w:rFonts w:ascii="Consolas" w:hAnsi="Consolas" w:cs="Consolas"/>
              </w:rPr>
              <w:t>3</w:t>
            </w:r>
            <w:r w:rsidRPr="003A4E9C">
              <w:rPr>
                <w:rFonts w:ascii="Consolas" w:hAnsi="Consolas" w:cs="Consolas"/>
              </w:rPr>
              <w:t>7</w:t>
            </w:r>
          </w:p>
          <w:p w14:paraId="4BC06BDB" w14:textId="7150F1BB" w:rsidR="00B303AE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</w:t>
            </w:r>
            <w:r w:rsidR="002D66FE">
              <w:rPr>
                <w:rFonts w:ascii="Consolas" w:hAnsi="Consolas" w:cs="Consolas"/>
              </w:rPr>
              <w:t>765</w:t>
            </w:r>
            <w:r>
              <w:rPr>
                <w:rFonts w:ascii="Consolas" w:hAnsi="Consolas" w:cs="Consolas"/>
              </w:rPr>
              <w:t>_2 77</w:t>
            </w:r>
            <w:r w:rsidR="002D66FE">
              <w:rPr>
                <w:rFonts w:ascii="Consolas" w:hAnsi="Consolas" w:cs="Consolas"/>
              </w:rPr>
              <w:t>765</w:t>
            </w:r>
            <w:r>
              <w:rPr>
                <w:rFonts w:ascii="Consolas" w:hAnsi="Consolas" w:cs="Consolas"/>
              </w:rPr>
              <w:t xml:space="preserve"> 15:15 normal 2 </w:t>
            </w:r>
            <w:proofErr w:type="gramStart"/>
            <w:r>
              <w:rPr>
                <w:rFonts w:ascii="Consolas" w:hAnsi="Consolas" w:cs="Consolas"/>
              </w:rPr>
              <w:t xml:space="preserve">R  </w:t>
            </w:r>
            <w:r w:rsidRPr="003A4E9C">
              <w:rPr>
                <w:rFonts w:ascii="Consolas" w:hAnsi="Consolas" w:cs="Consolas"/>
              </w:rPr>
              <w:t>node</w:t>
            </w:r>
            <w:proofErr w:type="gramEnd"/>
            <w:r w:rsidRPr="003A4E9C">
              <w:rPr>
                <w:rFonts w:ascii="Consolas" w:hAnsi="Consolas" w:cs="Consolas"/>
              </w:rPr>
              <w:t>-0</w:t>
            </w:r>
            <w:r>
              <w:rPr>
                <w:rFonts w:ascii="Consolas" w:hAnsi="Consolas" w:cs="Consolas"/>
              </w:rPr>
              <w:t>3</w:t>
            </w:r>
            <w:r w:rsidRPr="003A4E9C">
              <w:rPr>
                <w:rFonts w:ascii="Consolas" w:hAnsi="Consolas" w:cs="Consolas"/>
              </w:rPr>
              <w:t>7</w:t>
            </w:r>
          </w:p>
          <w:p w14:paraId="2FF68CCC" w14:textId="369E59C5" w:rsidR="00B303AE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</w:t>
            </w:r>
            <w:r w:rsidR="002D66FE">
              <w:rPr>
                <w:rFonts w:ascii="Consolas" w:hAnsi="Consolas" w:cs="Consolas"/>
              </w:rPr>
              <w:t>765</w:t>
            </w:r>
            <w:r>
              <w:rPr>
                <w:rFonts w:ascii="Consolas" w:hAnsi="Consolas" w:cs="Consolas"/>
              </w:rPr>
              <w:t>_3 77</w:t>
            </w:r>
            <w:r w:rsidR="002D66FE">
              <w:rPr>
                <w:rFonts w:ascii="Consolas" w:hAnsi="Consolas" w:cs="Consolas"/>
              </w:rPr>
              <w:t>765</w:t>
            </w:r>
            <w:r>
              <w:rPr>
                <w:rFonts w:ascii="Consolas" w:hAnsi="Consolas" w:cs="Consolas"/>
              </w:rPr>
              <w:t xml:space="preserve"> 15:15 normal 2 </w:t>
            </w:r>
            <w:proofErr w:type="gramStart"/>
            <w:r>
              <w:rPr>
                <w:rFonts w:ascii="Consolas" w:hAnsi="Consolas" w:cs="Consolas"/>
              </w:rPr>
              <w:t xml:space="preserve">R  </w:t>
            </w:r>
            <w:r w:rsidRPr="003A4E9C">
              <w:rPr>
                <w:rFonts w:ascii="Consolas" w:hAnsi="Consolas" w:cs="Consolas"/>
              </w:rPr>
              <w:t>node</w:t>
            </w:r>
            <w:proofErr w:type="gramEnd"/>
            <w:r w:rsidRPr="003A4E9C">
              <w:rPr>
                <w:rFonts w:ascii="Consolas" w:hAnsi="Consolas" w:cs="Consolas"/>
              </w:rPr>
              <w:t>-0</w:t>
            </w:r>
            <w:r>
              <w:rPr>
                <w:rFonts w:ascii="Consolas" w:hAnsi="Consolas" w:cs="Consolas"/>
              </w:rPr>
              <w:t>3</w:t>
            </w:r>
            <w:r w:rsidRPr="003A4E9C">
              <w:rPr>
                <w:rFonts w:ascii="Consolas" w:hAnsi="Consolas" w:cs="Consolas"/>
              </w:rPr>
              <w:t>7</w:t>
            </w:r>
          </w:p>
          <w:p w14:paraId="57BFD1E0" w14:textId="2BB20A1E" w:rsidR="00B303AE" w:rsidRPr="009F576A" w:rsidRDefault="00B303AE" w:rsidP="00B303A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</w:t>
            </w:r>
            <w:r w:rsidR="002D66FE">
              <w:rPr>
                <w:rFonts w:ascii="Consolas" w:hAnsi="Consolas" w:cs="Consolas"/>
              </w:rPr>
              <w:t>765</w:t>
            </w:r>
            <w:r>
              <w:rPr>
                <w:rFonts w:ascii="Consolas" w:hAnsi="Consolas" w:cs="Consolas"/>
              </w:rPr>
              <w:t>_4 77</w:t>
            </w:r>
            <w:r w:rsidR="002D66FE">
              <w:rPr>
                <w:rFonts w:ascii="Consolas" w:hAnsi="Consolas" w:cs="Consolas"/>
              </w:rPr>
              <w:t>765</w:t>
            </w:r>
            <w:r>
              <w:rPr>
                <w:rFonts w:ascii="Consolas" w:hAnsi="Consolas" w:cs="Consolas"/>
              </w:rPr>
              <w:t xml:space="preserve"> 15:22 normal 2 </w:t>
            </w:r>
            <w:proofErr w:type="gramStart"/>
            <w:r>
              <w:rPr>
                <w:rFonts w:ascii="Consolas" w:hAnsi="Consolas" w:cs="Consolas"/>
              </w:rPr>
              <w:t>R  node</w:t>
            </w:r>
            <w:proofErr w:type="gramEnd"/>
            <w:r>
              <w:rPr>
                <w:rFonts w:ascii="Consolas" w:hAnsi="Consolas" w:cs="Consolas"/>
              </w:rPr>
              <w:t>-038</w:t>
            </w:r>
          </w:p>
        </w:tc>
        <w:tc>
          <w:tcPr>
            <w:tcW w:w="273" w:type="dxa"/>
          </w:tcPr>
          <w:p w14:paraId="74E36C24" w14:textId="77777777" w:rsidR="00B303AE" w:rsidRDefault="00B303AE" w:rsidP="00B303AE"/>
        </w:tc>
      </w:tr>
      <w:tr w:rsidR="00B303AE" w14:paraId="3B0CF2FB" w14:textId="77777777" w:rsidTr="00B303AE">
        <w:trPr>
          <w:trHeight w:hRule="exact" w:val="216"/>
        </w:trPr>
        <w:tc>
          <w:tcPr>
            <w:tcW w:w="273" w:type="dxa"/>
          </w:tcPr>
          <w:p w14:paraId="6DA871F9" w14:textId="77777777" w:rsidR="00B303AE" w:rsidRDefault="00B303AE" w:rsidP="00B303AE"/>
        </w:tc>
        <w:tc>
          <w:tcPr>
            <w:tcW w:w="2176" w:type="dxa"/>
          </w:tcPr>
          <w:p w14:paraId="7229429C" w14:textId="77777777" w:rsidR="00B303AE" w:rsidRDefault="00B303AE" w:rsidP="00B303AE"/>
        </w:tc>
        <w:tc>
          <w:tcPr>
            <w:tcW w:w="136" w:type="dxa"/>
          </w:tcPr>
          <w:p w14:paraId="33ED3CE7" w14:textId="77777777" w:rsidR="00B303AE" w:rsidRDefault="00B303AE" w:rsidP="00B303AE"/>
        </w:tc>
        <w:tc>
          <w:tcPr>
            <w:tcW w:w="2182" w:type="dxa"/>
          </w:tcPr>
          <w:p w14:paraId="2F4648DA" w14:textId="77777777" w:rsidR="00B303AE" w:rsidRDefault="00B303AE" w:rsidP="00B303AE"/>
        </w:tc>
        <w:tc>
          <w:tcPr>
            <w:tcW w:w="273" w:type="dxa"/>
          </w:tcPr>
          <w:p w14:paraId="3665B25B" w14:textId="77777777" w:rsidR="00B303AE" w:rsidRDefault="00B303AE" w:rsidP="00B303AE"/>
        </w:tc>
        <w:tc>
          <w:tcPr>
            <w:tcW w:w="273" w:type="dxa"/>
          </w:tcPr>
          <w:p w14:paraId="76781AC2" w14:textId="77777777" w:rsidR="00B303AE" w:rsidRDefault="00B303AE" w:rsidP="00B303AE"/>
        </w:tc>
        <w:tc>
          <w:tcPr>
            <w:tcW w:w="2176" w:type="dxa"/>
          </w:tcPr>
          <w:p w14:paraId="78A76C2D" w14:textId="77777777" w:rsidR="00B303AE" w:rsidRDefault="00B303AE" w:rsidP="00B303AE"/>
        </w:tc>
        <w:tc>
          <w:tcPr>
            <w:tcW w:w="136" w:type="dxa"/>
          </w:tcPr>
          <w:p w14:paraId="49EDE32C" w14:textId="77777777" w:rsidR="00B303AE" w:rsidRDefault="00B303AE" w:rsidP="00B303AE"/>
        </w:tc>
        <w:tc>
          <w:tcPr>
            <w:tcW w:w="2182" w:type="dxa"/>
          </w:tcPr>
          <w:p w14:paraId="4630ED52" w14:textId="77777777" w:rsidR="00B303AE" w:rsidRDefault="00B303AE" w:rsidP="00B303AE"/>
        </w:tc>
        <w:tc>
          <w:tcPr>
            <w:tcW w:w="273" w:type="dxa"/>
          </w:tcPr>
          <w:p w14:paraId="5E0D3090" w14:textId="77777777" w:rsidR="00B303AE" w:rsidRDefault="00B303AE" w:rsidP="00B303AE"/>
        </w:tc>
      </w:tr>
      <w:tr w:rsidR="00B303AE" w14:paraId="7604EC7A" w14:textId="77777777" w:rsidTr="00B303AE">
        <w:trPr>
          <w:trHeight w:hRule="exact" w:val="288"/>
        </w:trPr>
        <w:tc>
          <w:tcPr>
            <w:tcW w:w="273" w:type="dxa"/>
          </w:tcPr>
          <w:p w14:paraId="7AD26BE2" w14:textId="77777777" w:rsidR="00B303AE" w:rsidRDefault="00B303AE" w:rsidP="00B303AE"/>
        </w:tc>
        <w:tc>
          <w:tcPr>
            <w:tcW w:w="2176" w:type="dxa"/>
          </w:tcPr>
          <w:p w14:paraId="7581C219" w14:textId="77777777" w:rsidR="00B303AE" w:rsidRDefault="00B303AE" w:rsidP="00B303AE"/>
        </w:tc>
        <w:tc>
          <w:tcPr>
            <w:tcW w:w="136" w:type="dxa"/>
          </w:tcPr>
          <w:p w14:paraId="0E0022CF" w14:textId="77777777" w:rsidR="00B303AE" w:rsidRDefault="00B303AE" w:rsidP="00B303AE"/>
        </w:tc>
        <w:tc>
          <w:tcPr>
            <w:tcW w:w="2182" w:type="dxa"/>
          </w:tcPr>
          <w:p w14:paraId="36441E11" w14:textId="77777777" w:rsidR="00B303AE" w:rsidRDefault="00B303AE" w:rsidP="00B303AE"/>
        </w:tc>
        <w:tc>
          <w:tcPr>
            <w:tcW w:w="273" w:type="dxa"/>
          </w:tcPr>
          <w:p w14:paraId="6E4234DC" w14:textId="77777777" w:rsidR="00B303AE" w:rsidRDefault="00B303AE" w:rsidP="00B303AE"/>
        </w:tc>
        <w:tc>
          <w:tcPr>
            <w:tcW w:w="273" w:type="dxa"/>
          </w:tcPr>
          <w:p w14:paraId="7CF2CF15" w14:textId="77777777" w:rsidR="00B303AE" w:rsidRDefault="00B303AE" w:rsidP="00B303AE"/>
        </w:tc>
        <w:tc>
          <w:tcPr>
            <w:tcW w:w="2176" w:type="dxa"/>
          </w:tcPr>
          <w:p w14:paraId="09FF5FE1" w14:textId="77777777" w:rsidR="00B303AE" w:rsidRDefault="00B303AE" w:rsidP="00B303AE"/>
        </w:tc>
        <w:tc>
          <w:tcPr>
            <w:tcW w:w="136" w:type="dxa"/>
          </w:tcPr>
          <w:p w14:paraId="250DE8F9" w14:textId="77777777" w:rsidR="00B303AE" w:rsidRDefault="00B303AE" w:rsidP="00B303AE"/>
        </w:tc>
        <w:tc>
          <w:tcPr>
            <w:tcW w:w="2182" w:type="dxa"/>
          </w:tcPr>
          <w:p w14:paraId="21AF4EB5" w14:textId="77777777" w:rsidR="00B303AE" w:rsidRDefault="00B303AE" w:rsidP="00B303AE"/>
        </w:tc>
        <w:tc>
          <w:tcPr>
            <w:tcW w:w="273" w:type="dxa"/>
          </w:tcPr>
          <w:p w14:paraId="5D6B3CB6" w14:textId="77777777" w:rsidR="00B303AE" w:rsidRDefault="00B303AE" w:rsidP="00B303AE"/>
        </w:tc>
      </w:tr>
      <w:tr w:rsidR="00306667" w14:paraId="1A7C37E1" w14:textId="77777777" w:rsidTr="00B303AE">
        <w:trPr>
          <w:trHeight w:hRule="exact" w:val="403"/>
        </w:trPr>
        <w:tc>
          <w:tcPr>
            <w:tcW w:w="273" w:type="dxa"/>
          </w:tcPr>
          <w:p w14:paraId="35F106C5" w14:textId="77777777" w:rsidR="00306667" w:rsidRDefault="00306667" w:rsidP="00306667"/>
        </w:tc>
        <w:tc>
          <w:tcPr>
            <w:tcW w:w="4494" w:type="dxa"/>
            <w:gridSpan w:val="3"/>
          </w:tcPr>
          <w:p w14:paraId="7A9D968B" w14:textId="58959DEC" w:rsidR="00306667" w:rsidRDefault="00306667" w:rsidP="00306667">
            <w:pPr>
              <w:pStyle w:val="Organization"/>
              <w:jc w:val="center"/>
            </w:pPr>
            <w:r>
              <w:rPr>
                <w:sz w:val="32"/>
              </w:rPr>
              <w:t>GPU Job</w:t>
            </w:r>
          </w:p>
        </w:tc>
        <w:tc>
          <w:tcPr>
            <w:tcW w:w="273" w:type="dxa"/>
          </w:tcPr>
          <w:p w14:paraId="0AA550AE" w14:textId="77777777" w:rsidR="00306667" w:rsidRDefault="00306667" w:rsidP="00306667">
            <w:pPr>
              <w:pStyle w:val="NoSpacing"/>
            </w:pPr>
          </w:p>
        </w:tc>
        <w:tc>
          <w:tcPr>
            <w:tcW w:w="273" w:type="dxa"/>
          </w:tcPr>
          <w:p w14:paraId="0314D232" w14:textId="77777777" w:rsidR="00306667" w:rsidRDefault="00306667" w:rsidP="00306667">
            <w:pPr>
              <w:pStyle w:val="NoSpacing"/>
            </w:pPr>
          </w:p>
        </w:tc>
        <w:tc>
          <w:tcPr>
            <w:tcW w:w="4494" w:type="dxa"/>
            <w:gridSpan w:val="3"/>
          </w:tcPr>
          <w:p w14:paraId="50D0775E" w14:textId="7ED83A93" w:rsidR="00306667" w:rsidRDefault="00306667" w:rsidP="00306667">
            <w:pPr>
              <w:pStyle w:val="Organization"/>
              <w:jc w:val="center"/>
            </w:pPr>
            <w:r>
              <w:rPr>
                <w:sz w:val="32"/>
              </w:rPr>
              <w:t>GPU Job</w:t>
            </w:r>
          </w:p>
        </w:tc>
        <w:tc>
          <w:tcPr>
            <w:tcW w:w="273" w:type="dxa"/>
          </w:tcPr>
          <w:p w14:paraId="68803B9F" w14:textId="77777777" w:rsidR="00306667" w:rsidRDefault="00306667" w:rsidP="00306667"/>
        </w:tc>
      </w:tr>
      <w:tr w:rsidR="00306667" w14:paraId="4943B73A" w14:textId="77777777" w:rsidTr="00B303AE">
        <w:trPr>
          <w:trHeight w:hRule="exact" w:val="1973"/>
        </w:trPr>
        <w:tc>
          <w:tcPr>
            <w:tcW w:w="273" w:type="dxa"/>
          </w:tcPr>
          <w:p w14:paraId="2A78628B" w14:textId="77777777" w:rsidR="00306667" w:rsidRDefault="00306667" w:rsidP="00306667"/>
        </w:tc>
        <w:tc>
          <w:tcPr>
            <w:tcW w:w="4494" w:type="dxa"/>
            <w:gridSpan w:val="3"/>
            <w:vAlign w:val="center"/>
          </w:tcPr>
          <w:p w14:paraId="484C236C" w14:textId="77777777" w:rsidR="00306667" w:rsidRPr="003A4E9C" w:rsidRDefault="00306667" w:rsidP="0030666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JOBID ARRAY_J START PARTITION CPUS ST </w:t>
            </w:r>
            <w:r w:rsidRPr="003A4E9C">
              <w:rPr>
                <w:rFonts w:ascii="Consolas" w:hAnsi="Consolas" w:cs="Consolas"/>
              </w:rPr>
              <w:t>NODELIST(REASON)</w:t>
            </w:r>
          </w:p>
          <w:p w14:paraId="4C62246A" w14:textId="1C2E684C" w:rsidR="00306667" w:rsidRPr="009F576A" w:rsidRDefault="00306667" w:rsidP="0030666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75</w:t>
            </w:r>
            <w:r w:rsidR="002D66FE">
              <w:rPr>
                <w:rFonts w:ascii="Consolas" w:hAnsi="Consolas" w:cs="Consolas"/>
              </w:rPr>
              <w:t>334</w:t>
            </w:r>
            <w:bookmarkStart w:id="0" w:name="_GoBack"/>
            <w:bookmarkEnd w:id="0"/>
            <w:r>
              <w:rPr>
                <w:rFonts w:ascii="Consolas" w:hAnsi="Consolas" w:cs="Consolas"/>
              </w:rPr>
              <w:t xml:space="preserve">   75</w:t>
            </w:r>
            <w:r w:rsidR="002D66FE">
              <w:rPr>
                <w:rFonts w:ascii="Consolas" w:hAnsi="Consolas" w:cs="Consolas"/>
              </w:rPr>
              <w:t>334</w:t>
            </w:r>
            <w:r>
              <w:rPr>
                <w:rFonts w:ascii="Consolas" w:hAnsi="Consolas" w:cs="Consolas"/>
              </w:rPr>
              <w:t xml:space="preserve"> 09:14   </w:t>
            </w:r>
            <w:proofErr w:type="spellStart"/>
            <w:r>
              <w:rPr>
                <w:rFonts w:ascii="Consolas" w:hAnsi="Consolas" w:cs="Consolas"/>
              </w:rPr>
              <w:t>gpu</w:t>
            </w:r>
            <w:proofErr w:type="spellEnd"/>
            <w:r>
              <w:rPr>
                <w:rFonts w:ascii="Consolas" w:hAnsi="Consolas" w:cs="Consolas"/>
              </w:rPr>
              <w:t xml:space="preserve"> 1 R  gpu-02</w:t>
            </w:r>
          </w:p>
        </w:tc>
        <w:tc>
          <w:tcPr>
            <w:tcW w:w="273" w:type="dxa"/>
          </w:tcPr>
          <w:p w14:paraId="6C1BD8BD" w14:textId="77777777" w:rsidR="00306667" w:rsidRPr="009F576A" w:rsidRDefault="00306667" w:rsidP="00306667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273" w:type="dxa"/>
          </w:tcPr>
          <w:p w14:paraId="0356A986" w14:textId="77777777" w:rsidR="00306667" w:rsidRPr="009F576A" w:rsidRDefault="00306667" w:rsidP="00306667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4494" w:type="dxa"/>
            <w:gridSpan w:val="3"/>
            <w:vAlign w:val="center"/>
          </w:tcPr>
          <w:p w14:paraId="582F05FD" w14:textId="77777777" w:rsidR="00306667" w:rsidRPr="003A4E9C" w:rsidRDefault="00306667" w:rsidP="0030666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JOBID ARRAY_J START PARTITION CPUS ST </w:t>
            </w:r>
            <w:r w:rsidRPr="003A4E9C">
              <w:rPr>
                <w:rFonts w:ascii="Consolas" w:hAnsi="Consolas" w:cs="Consolas"/>
              </w:rPr>
              <w:t>NODELIST(REASON)</w:t>
            </w:r>
          </w:p>
          <w:p w14:paraId="22ABE8E9" w14:textId="36D67DE2" w:rsidR="00306667" w:rsidRPr="009F576A" w:rsidRDefault="00306667" w:rsidP="0030666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756</w:t>
            </w:r>
            <w:r w:rsidR="002D66FE"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5 756</w:t>
            </w:r>
            <w:r w:rsidR="002D66FE"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 xml:space="preserve">5 13:48 </w:t>
            </w:r>
            <w:proofErr w:type="spellStart"/>
            <w:r>
              <w:rPr>
                <w:rFonts w:ascii="Consolas" w:hAnsi="Consolas" w:cs="Consolas"/>
              </w:rPr>
              <w:t>gpu</w:t>
            </w:r>
            <w:proofErr w:type="spellEnd"/>
            <w:r>
              <w:rPr>
                <w:rFonts w:ascii="Consolas" w:hAnsi="Consolas" w:cs="Consolas"/>
              </w:rPr>
              <w:t xml:space="preserve"> 1 </w:t>
            </w:r>
            <w:proofErr w:type="gramStart"/>
            <w:r>
              <w:rPr>
                <w:rFonts w:ascii="Consolas" w:hAnsi="Consolas" w:cs="Consolas"/>
              </w:rPr>
              <w:t>R  gpu</w:t>
            </w:r>
            <w:proofErr w:type="gramEnd"/>
            <w:r>
              <w:rPr>
                <w:rFonts w:ascii="Consolas" w:hAnsi="Consolas" w:cs="Consolas"/>
              </w:rPr>
              <w:t>-01</w:t>
            </w:r>
          </w:p>
        </w:tc>
        <w:tc>
          <w:tcPr>
            <w:tcW w:w="273" w:type="dxa"/>
          </w:tcPr>
          <w:p w14:paraId="3812EE10" w14:textId="77777777" w:rsidR="00306667" w:rsidRDefault="00306667" w:rsidP="00306667"/>
        </w:tc>
      </w:tr>
    </w:tbl>
    <w:p w14:paraId="567B5E41" w14:textId="77777777" w:rsidR="000F1B74" w:rsidRPr="00BD2982" w:rsidRDefault="00BD2982" w:rsidP="00BD2982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31C08ED2" wp14:editId="4333D2EC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72400" cy="10058400"/>
                <wp:effectExtent l="0" t="0" r="19050" b="19050"/>
                <wp:wrapNone/>
                <wp:docPr id="49" name="Group 49" descr="Cutline guid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g:grpSp>
                        <wpg:cNvPr id="50" name="Group 50"/>
                        <wpg:cNvGrpSpPr/>
                        <wpg:grpSpPr>
                          <a:xfrm>
                            <a:off x="0" y="457200"/>
                            <a:ext cx="7772400" cy="9144000"/>
                            <a:chOff x="0" y="0"/>
                            <a:chExt cx="7772400" cy="9144000"/>
                          </a:xfrm>
                        </wpg:grpSpPr>
                        <wps:wsp>
                          <wps:cNvPr id="51" name="Straight Connector 51"/>
                          <wps:cNvCnPr/>
                          <wps:spPr>
                            <a:xfrm>
                              <a:off x="0" y="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0" y="18288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>
                              <a:off x="0" y="36576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>
                              <a:off x="0" y="54864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>
                              <a:off x="0" y="73152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0" y="91440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7" name="Group 57"/>
                        <wpg:cNvGrpSpPr/>
                        <wpg:grpSpPr>
                          <a:xfrm>
                            <a:off x="685800" y="0"/>
                            <a:ext cx="6381750" cy="10058400"/>
                            <a:chOff x="0" y="0"/>
                            <a:chExt cx="6381750" cy="10058400"/>
                          </a:xfrm>
                        </wpg:grpSpPr>
                        <wps:wsp>
                          <wps:cNvPr id="58" name="Straight Connector 58"/>
                          <wps:cNvCnPr/>
                          <wps:spPr>
                            <a:xfrm>
                              <a:off x="0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3190875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6381750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D6E57B8" id="Group 49" o:spid="_x0000_s1026" alt="Cutline guides" style="position:absolute;margin-left:0;margin-top:0;width:612pt;height:11in;z-index:-251649024;mso-position-horizontal:left;mso-position-horizontal-relative:page;mso-position-vertical:top;mso-position-vertical-relative:page" coordsize="77724,1005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">
                <v:group id="Group 50" o:spid="_x0000_s1027" style="position:absolute;top:4572;width:77724;height:91440" coordsize="77724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">
                  <v:line id="Straight Connector 51" o:spid="_x0000_s1028" style="position:absolute;visibility:visible;mso-wrap-style:square" from="0,0" to="77724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" strokecolor="#d8d8d8 [2732]" strokeweight=".5pt">
                    <v:stroke dashstyle="dash" joinstyle="miter"/>
                  </v:line>
                  <v:line id="Straight Connector 52" o:spid="_x0000_s1029" style="position:absolute;visibility:visible;mso-wrap-style:square" from="0,18288" to="77724,182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" strokecolor="#d8d8d8 [2732]" strokeweight=".5pt">
                    <v:stroke dashstyle="dash" joinstyle="miter"/>
                  </v:line>
                  <v:line id="Straight Connector 53" o:spid="_x0000_s1030" style="position:absolute;visibility:visible;mso-wrap-style:square" from="0,36576" to="77724,36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" strokecolor="#d8d8d8 [2732]" strokeweight=".5pt">
                    <v:stroke dashstyle="dash" joinstyle="miter"/>
                  </v:line>
                  <v:line id="Straight Connector 54" o:spid="_x0000_s1031" style="position:absolute;visibility:visible;mso-wrap-style:square" from="0,54864" to="77724,54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" strokecolor="#d8d8d8 [2732]" strokeweight=".5pt">
                    <v:stroke dashstyle="dash" joinstyle="miter"/>
                  </v:line>
                  <v:line id="Straight Connector 55" o:spid="_x0000_s1032" style="position:absolute;visibility:visible;mso-wrap-style:square" from="0,73152" to="77724,731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" strokecolor="#d8d8d8 [2732]" strokeweight=".5pt">
                    <v:stroke dashstyle="dash" joinstyle="miter"/>
                  </v:line>
                  <v:line id="Straight Connector 56" o:spid="_x0000_s1033" style="position:absolute;visibility:visible;mso-wrap-style:square" from="0,91440" to="77724,914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" strokecolor="#d8d8d8 [2732]" strokeweight=".5pt">
                    <v:stroke dashstyle="dash" joinstyle="miter"/>
                  </v:line>
                </v:group>
                <v:group id="Group 57" o:spid="_x0000_s1034" style="position:absolute;left:6858;width:63817;height:100584" coordsize="63817,1005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  <v:line id="Straight Connector 58" o:spid="_x0000_s1035" style="position:absolute;visibility:visible;mso-wrap-style:square" from="0,0" to="0,100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" strokecolor="#d8d8d8 [2732]" strokeweight=".5pt">
                    <v:stroke dashstyle="dash" joinstyle="miter"/>
                  </v:line>
                  <v:line id="Straight Connector 59" o:spid="_x0000_s1036" style="position:absolute;visibility:visible;mso-wrap-style:square" from="31908,0" to="31908,100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" strokecolor="#d8d8d8 [2732]" strokeweight=".5pt">
                    <v:stroke dashstyle="dash" joinstyle="miter"/>
                  </v:line>
                  <v:line id="Straight Connector 60" o:spid="_x0000_s1037" style="position:absolute;visibility:visible;mso-wrap-style:square" from="63817,0" to="63817,100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" strokecolor="#d8d8d8 [2732]" strokeweight=".5pt">
                    <v:stroke dashstyle="dash" joinstyle="miter"/>
                  </v:lin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362F9043" wp14:editId="59BE1CBA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72400" cy="10058400"/>
                <wp:effectExtent l="0" t="0" r="19050" b="19050"/>
                <wp:wrapNone/>
                <wp:docPr id="85" name="Group 85" descr="Cutline guid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g:grpSp>
                        <wpg:cNvPr id="86" name="Group 86"/>
                        <wpg:cNvGrpSpPr/>
                        <wpg:grpSpPr>
                          <a:xfrm>
                            <a:off x="0" y="457200"/>
                            <a:ext cx="7772400" cy="9144000"/>
                            <a:chOff x="0" y="0"/>
                            <a:chExt cx="7772400" cy="9144000"/>
                          </a:xfrm>
                        </wpg:grpSpPr>
                        <wps:wsp>
                          <wps:cNvPr id="87" name="Straight Connector 87"/>
                          <wps:cNvCnPr/>
                          <wps:spPr>
                            <a:xfrm>
                              <a:off x="0" y="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Straight Connector 88"/>
                          <wps:cNvCnPr/>
                          <wps:spPr>
                            <a:xfrm>
                              <a:off x="0" y="18288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Straight Connector 89"/>
                          <wps:cNvCnPr/>
                          <wps:spPr>
                            <a:xfrm>
                              <a:off x="0" y="36576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Connector 90"/>
                          <wps:cNvCnPr/>
                          <wps:spPr>
                            <a:xfrm>
                              <a:off x="0" y="54864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Straight Connector 91"/>
                          <wps:cNvCnPr/>
                          <wps:spPr>
                            <a:xfrm>
                              <a:off x="0" y="73152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Straight Connector 92"/>
                          <wps:cNvCnPr/>
                          <wps:spPr>
                            <a:xfrm>
                              <a:off x="0" y="91440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3" name="Group 93"/>
                        <wpg:cNvGrpSpPr/>
                        <wpg:grpSpPr>
                          <a:xfrm>
                            <a:off x="685800" y="0"/>
                            <a:ext cx="6381750" cy="10058400"/>
                            <a:chOff x="0" y="0"/>
                            <a:chExt cx="6381750" cy="10058400"/>
                          </a:xfrm>
                        </wpg:grpSpPr>
                        <wps:wsp>
                          <wps:cNvPr id="94" name="Straight Connector 94"/>
                          <wps:cNvCnPr/>
                          <wps:spPr>
                            <a:xfrm>
                              <a:off x="0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Straight Connector 95"/>
                          <wps:cNvCnPr/>
                          <wps:spPr>
                            <a:xfrm>
                              <a:off x="3190875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Straight Connector 96"/>
                          <wps:cNvCnPr/>
                          <wps:spPr>
                            <a:xfrm>
                              <a:off x="6381750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BA3152" id="Group 85" o:spid="_x0000_s1026" alt="Cutline guides" style="position:absolute;margin-left:0;margin-top:0;width:612pt;height:11in;z-index:-251642880;mso-position-horizontal:left;mso-position-horizontal-relative:page;mso-position-vertical:top;mso-position-vertical-relative:page" coordsize="77724,1005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">
                <v:group id="Group 86" o:spid="_x0000_s1027" style="position:absolute;top:4572;width:77724;height:91440" coordsize="77724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">
                  <v:line id="Straight Connector 87" o:spid="_x0000_s1028" style="position:absolute;visibility:visible;mso-wrap-style:square" from="0,0" to="77724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" strokecolor="#d8d8d8 [2732]" strokeweight=".5pt">
                    <v:stroke dashstyle="dash" joinstyle="miter"/>
                  </v:line>
                  <v:line id="Straight Connector 88" o:spid="_x0000_s1029" style="position:absolute;visibility:visible;mso-wrap-style:square" from="0,18288" to="77724,182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" strokecolor="#d8d8d8 [2732]" strokeweight=".5pt">
                    <v:stroke dashstyle="dash" joinstyle="miter"/>
                  </v:line>
                  <v:line id="Straight Connector 89" o:spid="_x0000_s1030" style="position:absolute;visibility:visible;mso-wrap-style:square" from="0,36576" to="77724,36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" strokecolor="#d8d8d8 [2732]" strokeweight=".5pt">
                    <v:stroke dashstyle="dash" joinstyle="miter"/>
                  </v:line>
                  <v:line id="Straight Connector 90" o:spid="_x0000_s1031" style="position:absolute;visibility:visible;mso-wrap-style:square" from="0,54864" to="77724,54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" strokecolor="#d8d8d8 [2732]" strokeweight=".5pt">
                    <v:stroke dashstyle="dash" joinstyle="miter"/>
                  </v:line>
                  <v:line id="Straight Connector 91" o:spid="_x0000_s1032" style="position:absolute;visibility:visible;mso-wrap-style:square" from="0,73152" to="77724,731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" strokecolor="#d8d8d8 [2732]" strokeweight=".5pt">
                    <v:stroke dashstyle="dash" joinstyle="miter"/>
                  </v:line>
                  <v:line id="Straight Connector 92" o:spid="_x0000_s1033" style="position:absolute;visibility:visible;mso-wrap-style:square" from="0,91440" to="77724,914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" strokecolor="#d8d8d8 [2732]" strokeweight=".5pt">
                    <v:stroke dashstyle="dash" joinstyle="miter"/>
                  </v:line>
                </v:group>
                <v:group id="Group 93" o:spid="_x0000_s1034" style="position:absolute;left:6858;width:63817;height:100584" coordsize="63817,1005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33S4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">
                  <v:line id="Straight Connector 94" o:spid="_x0000_s1035" style="position:absolute;visibility:visible;mso-wrap-style:square" from="0,0" to="0,100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" strokecolor="#d8d8d8 [2732]" strokeweight=".5pt">
                    <v:stroke dashstyle="dash" joinstyle="miter"/>
                  </v:line>
                  <v:line id="Straight Connector 95" o:spid="_x0000_s1036" style="position:absolute;visibility:visible;mso-wrap-style:square" from="31908,0" to="31908,100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" strokecolor="#d8d8d8 [2732]" strokeweight=".5pt">
                    <v:stroke dashstyle="dash" joinstyle="miter"/>
                  </v:line>
                  <v:line id="Straight Connector 96" o:spid="_x0000_s1037" style="position:absolute;visibility:visible;mso-wrap-style:square" from="63817,0" to="63817,100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" strokecolor="#d8d8d8 [2732]" strokeweight=".5pt">
                    <v:stroke dashstyle="dash" joinstyle="miter"/>
                  </v:line>
                </v:group>
                <w10:wrap anchorx="page" anchory="page"/>
              </v:group>
            </w:pict>
          </mc:Fallback>
        </mc:AlternateContent>
      </w:r>
    </w:p>
    <w:sectPr w:rsidR="000F1B74" w:rsidRPr="00BD2982">
      <w:pgSz w:w="12240" w:h="15840"/>
      <w:pgMar w:top="72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35"/>
    <w:rsid w:val="000043C3"/>
    <w:rsid w:val="000F1B74"/>
    <w:rsid w:val="00145BD4"/>
    <w:rsid w:val="00284AAB"/>
    <w:rsid w:val="002B3744"/>
    <w:rsid w:val="002D66FE"/>
    <w:rsid w:val="002F31EC"/>
    <w:rsid w:val="00306667"/>
    <w:rsid w:val="003A4E9C"/>
    <w:rsid w:val="00625645"/>
    <w:rsid w:val="007958DE"/>
    <w:rsid w:val="008A5769"/>
    <w:rsid w:val="008D7F85"/>
    <w:rsid w:val="008E5DCE"/>
    <w:rsid w:val="00954435"/>
    <w:rsid w:val="009D1B94"/>
    <w:rsid w:val="009E6649"/>
    <w:rsid w:val="009F576A"/>
    <w:rsid w:val="00B303AE"/>
    <w:rsid w:val="00BB27E2"/>
    <w:rsid w:val="00BC4388"/>
    <w:rsid w:val="00BD2982"/>
    <w:rsid w:val="00CB074A"/>
    <w:rsid w:val="00D65741"/>
    <w:rsid w:val="00D91B77"/>
    <w:rsid w:val="00EF2D2A"/>
    <w:rsid w:val="00F242EE"/>
    <w:rsid w:val="00F5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0337"/>
  <w15:chartTrackingRefBased/>
  <w15:docId w15:val="{832D0E1B-4C25-F841-B045-5FD5CD0D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83D" w:themeColor="text2"/>
        <w:kern w:val="2"/>
        <w:sz w:val="18"/>
        <w:lang w:val="en-US" w:eastAsia="ja-JP" w:bidi="ar-SA"/>
        <w14:ligatures w14:val="standard"/>
      </w:rPr>
    </w:rPrDefault>
    <w:pPrDefault>
      <w:pPr>
        <w:spacing w:after="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after="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trong">
    <w:name w:val="Strong"/>
    <w:basedOn w:val="DefaultParagraphFont"/>
    <w:uiPriority w:val="1"/>
    <w:qFormat/>
    <w:rPr>
      <w:b w:val="0"/>
      <w:bCs w:val="0"/>
      <w:color w:val="F24F4F" w:themeColor="accent1"/>
    </w:rPr>
  </w:style>
  <w:style w:type="paragraph" w:customStyle="1" w:styleId="Organization">
    <w:name w:val="Organization"/>
    <w:basedOn w:val="Normal"/>
    <w:uiPriority w:val="1"/>
    <w:qFormat/>
    <w:pPr>
      <w:spacing w:after="0"/>
    </w:pPr>
    <w:rPr>
      <w:color w:val="26241E" w:themeColor="text2" w:themeShade="80"/>
    </w:rPr>
  </w:style>
  <w:style w:type="paragraph" w:customStyle="1" w:styleId="Name">
    <w:name w:val="Name"/>
    <w:basedOn w:val="Normal"/>
    <w:uiPriority w:val="1"/>
    <w:qFormat/>
    <w:pPr>
      <w:spacing w:after="0" w:line="216" w:lineRule="auto"/>
    </w:pPr>
    <w:rPr>
      <w:rFonts w:asciiTheme="majorHAnsi" w:eastAsiaTheme="majorEastAsia" w:hAnsiTheme="majorHAnsi" w:cstheme="majorBidi"/>
      <w:color w:val="F24F4F" w:themeColor="accent1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auren/Library/Containers/com.microsoft.Word/Data/Library/Application%20Support/Microsoft/Office/16.0/DTS/Search/%7b4F2BDACB-8221-624D-9157-4D03A44DBAA3%7dtf02927942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844879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2012-06-27T22:20:00+00:00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1588410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TP102927940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AD6315-D32A-487B-8909-5665A4A783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DC3825-FDB5-4EBE-A56F-01E42C55B90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BDB1BDAC-D86A-462D-9326-5765B0008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{4F2BDACB-8221-624D-9157-4D03A44DBAA3}tf02927942.dotx</Template>
  <TotalTime>179</TotalTime>
  <Pages>6</Pages>
  <Words>1680</Words>
  <Characters>9580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Lauren E. Milechin</dc:creator>
  <cp:lastModifiedBy>Lauren E Milechin</cp:lastModifiedBy>
  <cp:revision>13</cp:revision>
  <cp:lastPrinted>2019-12-03T16:49:00Z</cp:lastPrinted>
  <dcterms:created xsi:type="dcterms:W3CDTF">2019-01-10T19:23:00Z</dcterms:created>
  <dcterms:modified xsi:type="dcterms:W3CDTF">2019-12-03T16:58:00Z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